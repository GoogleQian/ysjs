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控制流程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控制时序图</w:t>
      </w:r>
    </w:p>
    <w:p>
      <w:r>
        <w:drawing>
          <wp:inline distT="0" distB="0" distL="114300" distR="114300">
            <wp:extent cx="5269865" cy="32708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向硬件发送出水指令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controlId 控制id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devMac  设备</w:t>
      </w:r>
      <w:r>
        <w:rPr>
          <w:rFonts w:hint="eastAsia" w:ascii="Consolas" w:hAnsi="Consolas" w:eastAsia="Consolas"/>
          <w:color w:val="3F5FBF"/>
          <w:sz w:val="20"/>
          <w:u w:val="single"/>
        </w:rPr>
        <w:t>mac</w:t>
      </w:r>
      <w:r>
        <w:rPr>
          <w:rFonts w:hint="eastAsia" w:ascii="Consolas" w:hAnsi="Consolas" w:eastAsia="Consolas"/>
          <w:color w:val="3F5FBF"/>
          <w:sz w:val="20"/>
        </w:rPr>
        <w:t>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temp    水温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amount 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水量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turnOnWater(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controlId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devMac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amount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controlId 控制Id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status 控制结果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notifyTurnOnStatus(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controlId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68419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2018-07-24T02:35:00Z</dcterms:created>
  <dc:creator>JearMay</dc:creator>
  <cp:lastModifiedBy>JearMay</cp:lastModifiedBy>
  <dcterms:modified xsi:type="dcterms:W3CDTF">2018-07-24T02:39:01Z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