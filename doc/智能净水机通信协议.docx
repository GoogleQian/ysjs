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EE8" w:rsidRDefault="000B2EE8">
      <w:bookmarkStart w:id="0" w:name="_top"/>
    </w:p>
    <w:bookmarkEnd w:id="0"/>
    <w:p w:rsidR="000B2EE8" w:rsidRDefault="00604C1E">
      <w:r>
        <w:rPr>
          <w:rFonts w:hint="eastAsia"/>
        </w:rPr>
        <w:t xml:space="preserve">                            </w:t>
      </w:r>
    </w:p>
    <w:p w:rsidR="000B2EE8" w:rsidRDefault="00604C1E">
      <w:pPr>
        <w:ind w:left="1680" w:firstLine="420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智能净水机通信协议</w:t>
      </w: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604C1E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EE8"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版本号</w:t>
            </w:r>
          </w:p>
        </w:tc>
        <w:tc>
          <w:tcPr>
            <w:tcW w:w="2131" w:type="dxa"/>
          </w:tcPr>
          <w:p w:rsidR="000B2EE8" w:rsidRDefault="00604C1E">
            <w:r>
              <w:rPr>
                <w:rFonts w:hint="eastAsia"/>
              </w:rPr>
              <w:t>主要内容</w:t>
            </w:r>
          </w:p>
        </w:tc>
        <w:tc>
          <w:tcPr>
            <w:tcW w:w="2131" w:type="dxa"/>
          </w:tcPr>
          <w:p w:rsidR="000B2EE8" w:rsidRDefault="00604C1E">
            <w:r>
              <w:rPr>
                <w:rFonts w:hint="eastAsia"/>
              </w:rPr>
              <w:t>修订人</w:t>
            </w:r>
          </w:p>
        </w:tc>
      </w:tr>
      <w:tr w:rsidR="000B2EE8"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2018-7-23</w:t>
            </w:r>
          </w:p>
        </w:tc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V0.1</w:t>
            </w:r>
          </w:p>
        </w:tc>
        <w:tc>
          <w:tcPr>
            <w:tcW w:w="2131" w:type="dxa"/>
          </w:tcPr>
          <w:p w:rsidR="000B2EE8" w:rsidRDefault="00604C1E">
            <w:r>
              <w:rPr>
                <w:rFonts w:hint="eastAsia"/>
              </w:rPr>
              <w:t>初始制定</w:t>
            </w:r>
          </w:p>
        </w:tc>
        <w:tc>
          <w:tcPr>
            <w:tcW w:w="2131" w:type="dxa"/>
          </w:tcPr>
          <w:p w:rsidR="000B2EE8" w:rsidRDefault="00604C1E">
            <w:r>
              <w:rPr>
                <w:rFonts w:hint="eastAsia"/>
              </w:rPr>
              <w:t>胡志杰</w:t>
            </w:r>
          </w:p>
        </w:tc>
      </w:tr>
      <w:tr w:rsidR="00067F52">
        <w:tc>
          <w:tcPr>
            <w:tcW w:w="2130" w:type="dxa"/>
          </w:tcPr>
          <w:p w:rsidR="00067F52" w:rsidRDefault="00067F52">
            <w:r>
              <w:rPr>
                <w:rFonts w:hint="eastAsia"/>
              </w:rPr>
              <w:t>2</w:t>
            </w:r>
            <w:r>
              <w:t>018-09-25</w:t>
            </w:r>
          </w:p>
        </w:tc>
        <w:tc>
          <w:tcPr>
            <w:tcW w:w="2130" w:type="dxa"/>
          </w:tcPr>
          <w:p w:rsidR="00067F52" w:rsidRDefault="00067F52">
            <w:r>
              <w:t>V0.2</w:t>
            </w:r>
          </w:p>
        </w:tc>
        <w:tc>
          <w:tcPr>
            <w:tcW w:w="2131" w:type="dxa"/>
          </w:tcPr>
          <w:p w:rsidR="00067F52" w:rsidRDefault="00067F52">
            <w:r>
              <w:rPr>
                <w:rFonts w:hint="eastAsia"/>
              </w:rPr>
              <w:t>机器设置</w:t>
            </w:r>
          </w:p>
        </w:tc>
        <w:tc>
          <w:tcPr>
            <w:tcW w:w="2131" w:type="dxa"/>
          </w:tcPr>
          <w:p w:rsidR="00067F52" w:rsidRDefault="00067F52">
            <w:r>
              <w:rPr>
                <w:rFonts w:hint="eastAsia"/>
              </w:rPr>
              <w:t>武子淇</w:t>
            </w:r>
          </w:p>
        </w:tc>
      </w:tr>
    </w:tbl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>
      <w:pPr>
        <w:rPr>
          <w:b/>
          <w:bCs/>
        </w:rPr>
      </w:pPr>
    </w:p>
    <w:p w:rsidR="000B2EE8" w:rsidRDefault="000B2EE8"/>
    <w:p w:rsidR="000B2EE8" w:rsidRDefault="00604C1E">
      <w:r>
        <w:rPr>
          <w:rFonts w:hint="eastAsia"/>
        </w:rPr>
        <w:lastRenderedPageBreak/>
        <w:t>净水机单板和服务器后台之间采用</w:t>
      </w:r>
      <w:r>
        <w:rPr>
          <w:rFonts w:hint="eastAsia"/>
        </w:rPr>
        <w:t>TCP</w:t>
      </w:r>
      <w:r>
        <w:rPr>
          <w:rFonts w:hint="eastAsia"/>
        </w:rPr>
        <w:t>协议连接，净水机单板主动连接到服务器</w:t>
      </w:r>
    </w:p>
    <w:p w:rsidR="000B2EE8" w:rsidRDefault="000B2EE8"/>
    <w:p w:rsidR="000B2EE8" w:rsidRDefault="00604C1E">
      <w:pPr>
        <w:outlineLvl w:val="0"/>
        <w:rPr>
          <w:b/>
          <w:bCs/>
        </w:rPr>
      </w:pPr>
      <w:r>
        <w:rPr>
          <w:rFonts w:hint="eastAsia"/>
          <w:b/>
          <w:bCs/>
        </w:rPr>
        <w:t>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协议格式</w:t>
      </w:r>
    </w:p>
    <w:p w:rsidR="000B2EE8" w:rsidRDefault="000B2EE8"/>
    <w:tbl>
      <w:tblPr>
        <w:tblStyle w:val="a7"/>
        <w:tblW w:w="8520" w:type="dxa"/>
        <w:tblLayout w:type="fixed"/>
        <w:tblLook w:val="04A0" w:firstRow="1" w:lastRow="0" w:firstColumn="1" w:lastColumn="0" w:noHBand="0" w:noVBand="1"/>
      </w:tblPr>
      <w:tblGrid>
        <w:gridCol w:w="972"/>
        <w:gridCol w:w="1684"/>
        <w:gridCol w:w="1440"/>
        <w:gridCol w:w="996"/>
        <w:gridCol w:w="1714"/>
        <w:gridCol w:w="1714"/>
      </w:tblGrid>
      <w:tr w:rsidR="000B2EE8">
        <w:trPr>
          <w:trHeight w:val="404"/>
        </w:trPr>
        <w:tc>
          <w:tcPr>
            <w:tcW w:w="972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协议头</w:t>
            </w:r>
          </w:p>
        </w:tc>
        <w:tc>
          <w:tcPr>
            <w:tcW w:w="1684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协议版本号</w:t>
            </w:r>
          </w:p>
        </w:tc>
        <w:tc>
          <w:tcPr>
            <w:tcW w:w="1440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数据包长度</w:t>
            </w:r>
          </w:p>
        </w:tc>
        <w:tc>
          <w:tcPr>
            <w:tcW w:w="996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命令字</w:t>
            </w:r>
          </w:p>
        </w:tc>
        <w:tc>
          <w:tcPr>
            <w:tcW w:w="1714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内容</w:t>
            </w:r>
          </w:p>
        </w:tc>
        <w:tc>
          <w:tcPr>
            <w:tcW w:w="1714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校验和</w:t>
            </w:r>
          </w:p>
        </w:tc>
      </w:tr>
      <w:tr w:rsidR="000B2EE8">
        <w:tc>
          <w:tcPr>
            <w:tcW w:w="972" w:type="dxa"/>
          </w:tcPr>
          <w:p w:rsidR="000B2EE8" w:rsidRDefault="00604C1E">
            <w:r>
              <w:rPr>
                <w:rFonts w:hint="eastAsia"/>
              </w:rPr>
              <w:t xml:space="preserve">  1</w:t>
            </w:r>
          </w:p>
        </w:tc>
        <w:tc>
          <w:tcPr>
            <w:tcW w:w="1684" w:type="dxa"/>
          </w:tcPr>
          <w:p w:rsidR="000B2EE8" w:rsidRDefault="00604C1E">
            <w:r>
              <w:rPr>
                <w:rFonts w:hint="eastAsia"/>
              </w:rPr>
              <w:t xml:space="preserve"> 1 </w:t>
            </w:r>
          </w:p>
        </w:tc>
        <w:tc>
          <w:tcPr>
            <w:tcW w:w="1440" w:type="dxa"/>
          </w:tcPr>
          <w:p w:rsidR="000B2EE8" w:rsidRDefault="00604C1E">
            <w:r>
              <w:rPr>
                <w:rFonts w:hint="eastAsia"/>
              </w:rPr>
              <w:t xml:space="preserve">  4 + N </w:t>
            </w:r>
          </w:p>
        </w:tc>
        <w:tc>
          <w:tcPr>
            <w:tcW w:w="996" w:type="dxa"/>
          </w:tcPr>
          <w:p w:rsidR="000B2EE8" w:rsidRDefault="00604C1E">
            <w:r>
              <w:rPr>
                <w:rFonts w:hint="eastAsia"/>
              </w:rPr>
              <w:t xml:space="preserve">  1</w:t>
            </w:r>
          </w:p>
        </w:tc>
        <w:tc>
          <w:tcPr>
            <w:tcW w:w="1714" w:type="dxa"/>
          </w:tcPr>
          <w:p w:rsidR="000B2EE8" w:rsidRDefault="00604C1E">
            <w:r>
              <w:rPr>
                <w:rFonts w:hint="eastAsia"/>
              </w:rPr>
              <w:t xml:space="preserve"> N</w:t>
            </w:r>
          </w:p>
        </w:tc>
        <w:tc>
          <w:tcPr>
            <w:tcW w:w="1714" w:type="dxa"/>
          </w:tcPr>
          <w:p w:rsidR="000B2EE8" w:rsidRDefault="00604C1E">
            <w:r>
              <w:rPr>
                <w:rFonts w:hint="eastAsia"/>
              </w:rPr>
              <w:t xml:space="preserve">  1</w:t>
            </w:r>
          </w:p>
        </w:tc>
      </w:tr>
      <w:tr w:rsidR="000B2EE8">
        <w:tc>
          <w:tcPr>
            <w:tcW w:w="972" w:type="dxa"/>
          </w:tcPr>
          <w:p w:rsidR="000B2EE8" w:rsidRDefault="00604C1E">
            <w:r>
              <w:rPr>
                <w:rFonts w:hint="eastAsia"/>
              </w:rPr>
              <w:t xml:space="preserve"> 0xFE </w:t>
            </w:r>
          </w:p>
        </w:tc>
        <w:tc>
          <w:tcPr>
            <w:tcW w:w="1684" w:type="dxa"/>
          </w:tcPr>
          <w:p w:rsidR="000B2EE8" w:rsidRDefault="00604C1E">
            <w:r>
              <w:rPr>
                <w:rFonts w:hint="eastAsia"/>
              </w:rPr>
              <w:t xml:space="preserve"> 0xFE</w:t>
            </w:r>
          </w:p>
        </w:tc>
        <w:tc>
          <w:tcPr>
            <w:tcW w:w="1440" w:type="dxa"/>
          </w:tcPr>
          <w:p w:rsidR="000B2EE8" w:rsidRDefault="00604C1E">
            <w:r>
              <w:rPr>
                <w:rFonts w:hint="eastAsia"/>
              </w:rPr>
              <w:t xml:space="preserve"> </w:t>
            </w:r>
          </w:p>
        </w:tc>
        <w:tc>
          <w:tcPr>
            <w:tcW w:w="996" w:type="dxa"/>
          </w:tcPr>
          <w:p w:rsidR="000B2EE8" w:rsidRDefault="000B2EE8"/>
        </w:tc>
        <w:tc>
          <w:tcPr>
            <w:tcW w:w="1714" w:type="dxa"/>
          </w:tcPr>
          <w:p w:rsidR="000B2EE8" w:rsidRDefault="000B2EE8"/>
        </w:tc>
        <w:tc>
          <w:tcPr>
            <w:tcW w:w="1714" w:type="dxa"/>
          </w:tcPr>
          <w:p w:rsidR="000B2EE8" w:rsidRDefault="000B2EE8"/>
        </w:tc>
      </w:tr>
    </w:tbl>
    <w:p w:rsidR="000B2EE8" w:rsidRDefault="000B2EE8"/>
    <w:p w:rsidR="000B2EE8" w:rsidRDefault="000B2EE8"/>
    <w:p w:rsidR="000B2EE8" w:rsidRDefault="00604C1E">
      <w:pPr>
        <w:outlineLvl w:val="0"/>
        <w:rPr>
          <w:b/>
          <w:bCs/>
        </w:rPr>
      </w:pPr>
      <w:r>
        <w:rPr>
          <w:rFonts w:hint="eastAsia"/>
          <w:b/>
          <w:bCs/>
        </w:rPr>
        <w:t>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功能列表</w:t>
      </w:r>
    </w:p>
    <w:p w:rsidR="000B2EE8" w:rsidRDefault="000B2EE8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652"/>
        <w:gridCol w:w="1610"/>
      </w:tblGrid>
      <w:tr w:rsidR="000B2EE8" w:rsidTr="00624525"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方向</w:t>
            </w:r>
          </w:p>
        </w:tc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命令字</w:t>
            </w:r>
          </w:p>
        </w:tc>
        <w:tc>
          <w:tcPr>
            <w:tcW w:w="2652" w:type="dxa"/>
          </w:tcPr>
          <w:p w:rsidR="000B2EE8" w:rsidRDefault="00604C1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功能</w:t>
            </w:r>
          </w:p>
        </w:tc>
        <w:tc>
          <w:tcPr>
            <w:tcW w:w="1610" w:type="dxa"/>
          </w:tcPr>
          <w:p w:rsidR="000B2EE8" w:rsidRDefault="000B2EE8"/>
        </w:tc>
      </w:tr>
      <w:tr w:rsidR="00AD788F" w:rsidTr="00624525">
        <w:tc>
          <w:tcPr>
            <w:tcW w:w="2130" w:type="dxa"/>
          </w:tcPr>
          <w:p w:rsidR="00AD788F" w:rsidRDefault="001368D6">
            <w:r>
              <w:rPr>
                <w:rFonts w:hint="eastAsia"/>
              </w:rPr>
              <w:t>上行</w:t>
            </w:r>
          </w:p>
        </w:tc>
        <w:tc>
          <w:tcPr>
            <w:tcW w:w="2130" w:type="dxa"/>
          </w:tcPr>
          <w:p w:rsidR="00AD788F" w:rsidRDefault="001368D6">
            <w:r>
              <w:t xml:space="preserve"> 0x20</w:t>
            </w:r>
          </w:p>
        </w:tc>
        <w:tc>
          <w:tcPr>
            <w:tcW w:w="2652" w:type="dxa"/>
          </w:tcPr>
          <w:p w:rsidR="00AD788F" w:rsidRDefault="001368D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登录</w:t>
            </w:r>
          </w:p>
        </w:tc>
        <w:tc>
          <w:tcPr>
            <w:tcW w:w="1610" w:type="dxa"/>
          </w:tcPr>
          <w:p w:rsidR="00AD788F" w:rsidRDefault="00AD788F"/>
        </w:tc>
      </w:tr>
      <w:tr w:rsidR="00AD788F" w:rsidTr="00624525">
        <w:tc>
          <w:tcPr>
            <w:tcW w:w="2130" w:type="dxa"/>
          </w:tcPr>
          <w:p w:rsidR="00AD788F" w:rsidRDefault="001368D6">
            <w:r>
              <w:rPr>
                <w:rFonts w:hint="eastAsia"/>
              </w:rPr>
              <w:t>下行</w:t>
            </w:r>
          </w:p>
        </w:tc>
        <w:tc>
          <w:tcPr>
            <w:tcW w:w="2130" w:type="dxa"/>
          </w:tcPr>
          <w:p w:rsidR="00AD788F" w:rsidRDefault="001368D6">
            <w:r>
              <w:t xml:space="preserve"> </w:t>
            </w:r>
            <w:r>
              <w:rPr>
                <w:rFonts w:hint="eastAsia"/>
              </w:rPr>
              <w:t>0</w:t>
            </w:r>
            <w:r>
              <w:t>x21</w:t>
            </w:r>
          </w:p>
        </w:tc>
        <w:tc>
          <w:tcPr>
            <w:tcW w:w="2652" w:type="dxa"/>
          </w:tcPr>
          <w:p w:rsidR="00AD788F" w:rsidRDefault="001368D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登录应答</w:t>
            </w:r>
          </w:p>
        </w:tc>
        <w:tc>
          <w:tcPr>
            <w:tcW w:w="1610" w:type="dxa"/>
          </w:tcPr>
          <w:p w:rsidR="00AD788F" w:rsidRDefault="00AD788F"/>
        </w:tc>
      </w:tr>
      <w:tr w:rsidR="000B2EE8" w:rsidTr="00624525"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上行</w:t>
            </w:r>
          </w:p>
        </w:tc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 xml:space="preserve"> 0x30</w:t>
            </w:r>
          </w:p>
        </w:tc>
        <w:tc>
          <w:tcPr>
            <w:tcW w:w="2652" w:type="dxa"/>
          </w:tcPr>
          <w:p w:rsidR="000B2EE8" w:rsidRDefault="00604C1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握手</w:t>
            </w:r>
          </w:p>
        </w:tc>
        <w:tc>
          <w:tcPr>
            <w:tcW w:w="1610" w:type="dxa"/>
          </w:tcPr>
          <w:p w:rsidR="000B2EE8" w:rsidRDefault="000B2EE8"/>
        </w:tc>
      </w:tr>
      <w:tr w:rsidR="000B2EE8" w:rsidTr="00624525"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下行</w:t>
            </w:r>
          </w:p>
        </w:tc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 xml:space="preserve"> 0x31</w:t>
            </w:r>
          </w:p>
        </w:tc>
        <w:tc>
          <w:tcPr>
            <w:tcW w:w="2652" w:type="dxa"/>
          </w:tcPr>
          <w:p w:rsidR="000B2EE8" w:rsidRDefault="00604C1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握手应答</w:t>
            </w:r>
          </w:p>
        </w:tc>
        <w:tc>
          <w:tcPr>
            <w:tcW w:w="1610" w:type="dxa"/>
          </w:tcPr>
          <w:p w:rsidR="000B2EE8" w:rsidRDefault="000B2EE8"/>
        </w:tc>
      </w:tr>
      <w:tr w:rsidR="000B2EE8" w:rsidTr="00624525"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上行</w:t>
            </w:r>
          </w:p>
        </w:tc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 xml:space="preserve"> 0x32</w:t>
            </w:r>
          </w:p>
        </w:tc>
        <w:tc>
          <w:tcPr>
            <w:tcW w:w="2652" w:type="dxa"/>
          </w:tcPr>
          <w:p w:rsidR="000B2EE8" w:rsidRDefault="00604C1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上报机器状态</w:t>
            </w:r>
          </w:p>
        </w:tc>
        <w:tc>
          <w:tcPr>
            <w:tcW w:w="1610" w:type="dxa"/>
          </w:tcPr>
          <w:p w:rsidR="000B2EE8" w:rsidRDefault="000B2EE8"/>
        </w:tc>
      </w:tr>
      <w:tr w:rsidR="000B2EE8" w:rsidTr="00624525"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下行</w:t>
            </w:r>
          </w:p>
        </w:tc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 xml:space="preserve"> 0x33</w:t>
            </w:r>
          </w:p>
        </w:tc>
        <w:tc>
          <w:tcPr>
            <w:tcW w:w="2652" w:type="dxa"/>
          </w:tcPr>
          <w:p w:rsidR="000B2EE8" w:rsidRDefault="00604C1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上报机器状态应答</w:t>
            </w:r>
          </w:p>
        </w:tc>
        <w:tc>
          <w:tcPr>
            <w:tcW w:w="1610" w:type="dxa"/>
          </w:tcPr>
          <w:p w:rsidR="000B2EE8" w:rsidRDefault="000B2EE8"/>
        </w:tc>
      </w:tr>
      <w:tr w:rsidR="000B2EE8" w:rsidTr="00624525"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下行</w:t>
            </w:r>
          </w:p>
        </w:tc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 xml:space="preserve"> 0x34</w:t>
            </w:r>
          </w:p>
        </w:tc>
        <w:tc>
          <w:tcPr>
            <w:tcW w:w="2652" w:type="dxa"/>
          </w:tcPr>
          <w:p w:rsidR="000B2EE8" w:rsidRDefault="00604C1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控制机器出水</w:t>
            </w:r>
          </w:p>
        </w:tc>
        <w:tc>
          <w:tcPr>
            <w:tcW w:w="1610" w:type="dxa"/>
          </w:tcPr>
          <w:p w:rsidR="000B2EE8" w:rsidRDefault="000B2EE8"/>
        </w:tc>
      </w:tr>
      <w:tr w:rsidR="000B2EE8" w:rsidTr="00624525"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上行</w:t>
            </w:r>
          </w:p>
        </w:tc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 xml:space="preserve"> 0x35</w:t>
            </w:r>
          </w:p>
        </w:tc>
        <w:tc>
          <w:tcPr>
            <w:tcW w:w="2652" w:type="dxa"/>
          </w:tcPr>
          <w:p w:rsidR="000B2EE8" w:rsidRDefault="00604C1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出水应答</w:t>
            </w:r>
          </w:p>
        </w:tc>
        <w:tc>
          <w:tcPr>
            <w:tcW w:w="1610" w:type="dxa"/>
          </w:tcPr>
          <w:p w:rsidR="000B2EE8" w:rsidRDefault="000B2EE8"/>
        </w:tc>
      </w:tr>
      <w:tr w:rsidR="00FD0CEA" w:rsidTr="00624525">
        <w:tc>
          <w:tcPr>
            <w:tcW w:w="2130" w:type="dxa"/>
          </w:tcPr>
          <w:p w:rsidR="00FD0CEA" w:rsidRDefault="00FD0CEA">
            <w:r>
              <w:rPr>
                <w:rFonts w:hint="eastAsia"/>
              </w:rPr>
              <w:t>上行</w:t>
            </w:r>
          </w:p>
        </w:tc>
        <w:tc>
          <w:tcPr>
            <w:tcW w:w="2130" w:type="dxa"/>
          </w:tcPr>
          <w:p w:rsidR="00FD0CEA" w:rsidRDefault="00FD0CEA">
            <w:r>
              <w:rPr>
                <w:rFonts w:hint="eastAsia"/>
              </w:rPr>
              <w:t xml:space="preserve"> </w:t>
            </w:r>
            <w:r>
              <w:t>0</w:t>
            </w:r>
            <w:r w:rsidR="00FD0FF0">
              <w:t>x36</w:t>
            </w:r>
          </w:p>
        </w:tc>
        <w:tc>
          <w:tcPr>
            <w:tcW w:w="2652" w:type="dxa"/>
          </w:tcPr>
          <w:p w:rsidR="00FD0CEA" w:rsidRDefault="00FD0FF0">
            <w:r>
              <w:t xml:space="preserve"> </w:t>
            </w:r>
            <w:r>
              <w:rPr>
                <w:rFonts w:hint="eastAsia"/>
              </w:rPr>
              <w:t>上报水质</w:t>
            </w:r>
          </w:p>
        </w:tc>
        <w:tc>
          <w:tcPr>
            <w:tcW w:w="1610" w:type="dxa"/>
          </w:tcPr>
          <w:p w:rsidR="00FD0CEA" w:rsidRDefault="00FD0CEA"/>
        </w:tc>
      </w:tr>
      <w:tr w:rsidR="00FD0CEA" w:rsidTr="00624525">
        <w:tc>
          <w:tcPr>
            <w:tcW w:w="2130" w:type="dxa"/>
          </w:tcPr>
          <w:p w:rsidR="00FD0CEA" w:rsidRDefault="00FD0FF0">
            <w:r>
              <w:rPr>
                <w:rFonts w:hint="eastAsia"/>
              </w:rPr>
              <w:t>下行</w:t>
            </w:r>
          </w:p>
        </w:tc>
        <w:tc>
          <w:tcPr>
            <w:tcW w:w="2130" w:type="dxa"/>
          </w:tcPr>
          <w:p w:rsidR="00FD0CEA" w:rsidRDefault="00FD0FF0">
            <w:r>
              <w:rPr>
                <w:rFonts w:hint="eastAsia"/>
              </w:rPr>
              <w:t xml:space="preserve"> </w:t>
            </w:r>
            <w:r>
              <w:t>0x37</w:t>
            </w:r>
          </w:p>
        </w:tc>
        <w:tc>
          <w:tcPr>
            <w:tcW w:w="2652" w:type="dxa"/>
          </w:tcPr>
          <w:p w:rsidR="00FD0CEA" w:rsidRDefault="00394A99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上报水质</w:t>
            </w:r>
            <w:r w:rsidR="00FD0FF0">
              <w:rPr>
                <w:rFonts w:hint="eastAsia"/>
              </w:rPr>
              <w:t>应答</w:t>
            </w:r>
          </w:p>
        </w:tc>
        <w:tc>
          <w:tcPr>
            <w:tcW w:w="1610" w:type="dxa"/>
          </w:tcPr>
          <w:p w:rsidR="00FD0CEA" w:rsidRDefault="00FD0CEA"/>
        </w:tc>
      </w:tr>
      <w:tr w:rsidR="00624525" w:rsidTr="00624525">
        <w:tc>
          <w:tcPr>
            <w:tcW w:w="2130" w:type="dxa"/>
          </w:tcPr>
          <w:p w:rsidR="00624525" w:rsidRDefault="00624525">
            <w:r>
              <w:rPr>
                <w:rFonts w:hint="eastAsia"/>
              </w:rPr>
              <w:t>下行</w:t>
            </w:r>
          </w:p>
        </w:tc>
        <w:tc>
          <w:tcPr>
            <w:tcW w:w="2130" w:type="dxa"/>
          </w:tcPr>
          <w:p w:rsidR="00624525" w:rsidRDefault="00624525">
            <w:r>
              <w:t xml:space="preserve"> </w:t>
            </w:r>
            <w:r>
              <w:rPr>
                <w:rFonts w:hint="eastAsia"/>
              </w:rPr>
              <w:t>0</w:t>
            </w:r>
            <w:r>
              <w:t>x3</w:t>
            </w:r>
            <w:r w:rsidR="00FD0FF0">
              <w:t>8</w:t>
            </w:r>
          </w:p>
        </w:tc>
        <w:tc>
          <w:tcPr>
            <w:tcW w:w="2652" w:type="dxa"/>
          </w:tcPr>
          <w:p w:rsidR="00624525" w:rsidRDefault="0062452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设置机器开关机时间</w:t>
            </w:r>
          </w:p>
        </w:tc>
        <w:tc>
          <w:tcPr>
            <w:tcW w:w="1610" w:type="dxa"/>
          </w:tcPr>
          <w:p w:rsidR="00624525" w:rsidRDefault="00624525"/>
        </w:tc>
      </w:tr>
      <w:tr w:rsidR="00624525" w:rsidTr="00624525">
        <w:tc>
          <w:tcPr>
            <w:tcW w:w="2130" w:type="dxa"/>
          </w:tcPr>
          <w:p w:rsidR="00624525" w:rsidRDefault="00624525">
            <w:r>
              <w:rPr>
                <w:rFonts w:hint="eastAsia"/>
              </w:rPr>
              <w:t>上行</w:t>
            </w:r>
          </w:p>
        </w:tc>
        <w:tc>
          <w:tcPr>
            <w:tcW w:w="2130" w:type="dxa"/>
          </w:tcPr>
          <w:p w:rsidR="00624525" w:rsidRDefault="00624525">
            <w:r>
              <w:rPr>
                <w:rFonts w:hint="eastAsia"/>
              </w:rPr>
              <w:t xml:space="preserve"> </w:t>
            </w:r>
            <w:r>
              <w:t>0x3</w:t>
            </w:r>
            <w:r w:rsidR="00FD0FF0">
              <w:t>9</w:t>
            </w:r>
          </w:p>
        </w:tc>
        <w:tc>
          <w:tcPr>
            <w:tcW w:w="2652" w:type="dxa"/>
          </w:tcPr>
          <w:p w:rsidR="00624525" w:rsidRDefault="0062452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设置机器开关机时间应答</w:t>
            </w:r>
          </w:p>
        </w:tc>
        <w:tc>
          <w:tcPr>
            <w:tcW w:w="1610" w:type="dxa"/>
          </w:tcPr>
          <w:p w:rsidR="00624525" w:rsidRDefault="00624525"/>
        </w:tc>
      </w:tr>
    </w:tbl>
    <w:p w:rsidR="000B2EE8" w:rsidRDefault="000B2EE8"/>
    <w:p w:rsidR="000B2EE8" w:rsidRDefault="000B2EE8"/>
    <w:p w:rsidR="000B2EE8" w:rsidRDefault="00604C1E">
      <w:pPr>
        <w:outlineLvl w:val="0"/>
        <w:rPr>
          <w:b/>
          <w:bCs/>
        </w:rPr>
      </w:pPr>
      <w:r>
        <w:rPr>
          <w:rFonts w:hint="eastAsia"/>
          <w:b/>
          <w:bCs/>
        </w:rPr>
        <w:t>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协议详情</w:t>
      </w:r>
    </w:p>
    <w:p w:rsidR="000B2EE8" w:rsidRDefault="000B2EE8"/>
    <w:p w:rsidR="00FD65D7" w:rsidRDefault="000F0FFE" w:rsidP="00FD65D7">
      <w:pPr>
        <w:outlineLvl w:val="1"/>
        <w:rPr>
          <w:b/>
          <w:bCs/>
        </w:rPr>
      </w:pPr>
      <w:r>
        <w:rPr>
          <w:b/>
          <w:bCs/>
        </w:rPr>
        <w:t>3</w:t>
      </w:r>
      <w:r w:rsidR="003B234F" w:rsidRPr="00FD65D7">
        <w:rPr>
          <w:b/>
          <w:bCs/>
        </w:rPr>
        <w:t>.</w:t>
      </w:r>
      <w:r>
        <w:rPr>
          <w:b/>
          <w:bCs/>
        </w:rPr>
        <w:t>0</w:t>
      </w:r>
      <w:r w:rsidR="00FD65D7">
        <w:rPr>
          <w:b/>
          <w:bCs/>
        </w:rPr>
        <w:t xml:space="preserve"> </w:t>
      </w:r>
      <w:r w:rsidR="00FD65D7">
        <w:rPr>
          <w:rFonts w:hint="eastAsia"/>
          <w:b/>
          <w:bCs/>
        </w:rPr>
        <w:t>登录</w:t>
      </w:r>
    </w:p>
    <w:p w:rsidR="00FD65D7" w:rsidRPr="00FD65D7" w:rsidRDefault="00FD65D7" w:rsidP="00DB599D">
      <w:pPr>
        <w:rPr>
          <w:b/>
          <w:bCs/>
        </w:rPr>
      </w:pPr>
      <w:r>
        <w:rPr>
          <w:rFonts w:hint="eastAsia"/>
        </w:rPr>
        <w:t>功能说明：净水器单板启动登录到后台系统</w:t>
      </w:r>
    </w:p>
    <w:p w:rsidR="00FD65D7" w:rsidRDefault="00FD65D7" w:rsidP="00FD65D7">
      <w:r>
        <w:rPr>
          <w:rFonts w:hint="eastAsia"/>
        </w:rPr>
        <w:t>[</w:t>
      </w:r>
      <w:r>
        <w:rPr>
          <w:rFonts w:hint="eastAsia"/>
        </w:rPr>
        <w:t>上行</w:t>
      </w:r>
      <w:r>
        <w:rPr>
          <w:rFonts w:hint="eastAsia"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920"/>
        <w:gridCol w:w="1510"/>
        <w:gridCol w:w="1470"/>
        <w:gridCol w:w="1242"/>
        <w:gridCol w:w="1547"/>
        <w:gridCol w:w="1756"/>
      </w:tblGrid>
      <w:tr w:rsidR="00FD65D7" w:rsidTr="009122BE">
        <w:trPr>
          <w:trHeight w:val="449"/>
        </w:trPr>
        <w:tc>
          <w:tcPr>
            <w:tcW w:w="920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协议头</w:t>
            </w:r>
          </w:p>
        </w:tc>
        <w:tc>
          <w:tcPr>
            <w:tcW w:w="1510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协议版本号</w:t>
            </w:r>
          </w:p>
        </w:tc>
        <w:tc>
          <w:tcPr>
            <w:tcW w:w="1470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数据包长度</w:t>
            </w:r>
          </w:p>
        </w:tc>
        <w:tc>
          <w:tcPr>
            <w:tcW w:w="1242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命令字</w:t>
            </w:r>
          </w:p>
        </w:tc>
        <w:tc>
          <w:tcPr>
            <w:tcW w:w="1547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数据内容</w:t>
            </w:r>
          </w:p>
        </w:tc>
        <w:tc>
          <w:tcPr>
            <w:tcW w:w="1756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校验和</w:t>
            </w:r>
          </w:p>
        </w:tc>
      </w:tr>
      <w:tr w:rsidR="00FD65D7" w:rsidTr="009122BE">
        <w:tc>
          <w:tcPr>
            <w:tcW w:w="920" w:type="dxa"/>
          </w:tcPr>
          <w:p w:rsidR="00FD65D7" w:rsidRDefault="00FD65D7" w:rsidP="009122BE">
            <w:r>
              <w:rPr>
                <w:rFonts w:hint="eastAsia"/>
              </w:rPr>
              <w:t xml:space="preserve">  0XFE</w:t>
            </w:r>
          </w:p>
        </w:tc>
        <w:tc>
          <w:tcPr>
            <w:tcW w:w="1510" w:type="dxa"/>
          </w:tcPr>
          <w:p w:rsidR="00FD65D7" w:rsidRDefault="00FD65D7" w:rsidP="009122BE">
            <w:r>
              <w:rPr>
                <w:rFonts w:hint="eastAsia"/>
              </w:rPr>
              <w:t xml:space="preserve"> 0x01</w:t>
            </w:r>
          </w:p>
        </w:tc>
        <w:tc>
          <w:tcPr>
            <w:tcW w:w="1470" w:type="dxa"/>
          </w:tcPr>
          <w:p w:rsidR="00FD65D7" w:rsidRDefault="00FD65D7" w:rsidP="009122BE">
            <w:r>
              <w:rPr>
                <w:rFonts w:hint="eastAsia"/>
              </w:rPr>
              <w:t xml:space="preserve">  10</w:t>
            </w:r>
          </w:p>
        </w:tc>
        <w:tc>
          <w:tcPr>
            <w:tcW w:w="1242" w:type="dxa"/>
          </w:tcPr>
          <w:p w:rsidR="00FD65D7" w:rsidRDefault="00FD65D7" w:rsidP="009122BE">
            <w:r>
              <w:rPr>
                <w:rFonts w:hint="eastAsia"/>
              </w:rPr>
              <w:t>0x</w:t>
            </w:r>
            <w:r w:rsidR="000068EB"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547" w:type="dxa"/>
          </w:tcPr>
          <w:p w:rsidR="00FD65D7" w:rsidRDefault="000F0FFE" w:rsidP="009122BE">
            <w:r>
              <w:t>IMEI</w:t>
            </w:r>
          </w:p>
        </w:tc>
        <w:tc>
          <w:tcPr>
            <w:tcW w:w="1756" w:type="dxa"/>
          </w:tcPr>
          <w:p w:rsidR="00FD65D7" w:rsidRDefault="00FD65D7" w:rsidP="009122BE">
            <w:r>
              <w:rPr>
                <w:rFonts w:hint="eastAsia"/>
              </w:rPr>
              <w:t xml:space="preserve">  --</w:t>
            </w:r>
          </w:p>
        </w:tc>
      </w:tr>
    </w:tbl>
    <w:p w:rsidR="001368D6" w:rsidRDefault="001368D6"/>
    <w:p w:rsidR="00CF0243" w:rsidRDefault="00CF0243">
      <w:r>
        <w:t>Fe011020</w:t>
      </w:r>
      <w:r w:rsidR="00AF1761" w:rsidRPr="00AF1761">
        <w:t>86593303224526</w:t>
      </w:r>
      <w:r w:rsidR="009334A2">
        <w:t>0</w:t>
      </w:r>
      <w:r w:rsidR="00AF1761" w:rsidRPr="00AF1761">
        <w:t>4</w:t>
      </w:r>
      <w:r w:rsidR="00811EE7">
        <w:t>65</w:t>
      </w:r>
    </w:p>
    <w:p w:rsidR="003C1153" w:rsidRDefault="003C1153" w:rsidP="003C1153">
      <w:r>
        <w:t>Fe011020</w:t>
      </w:r>
      <w:r w:rsidRPr="00AF1761">
        <w:t>86593303224526</w:t>
      </w:r>
      <w:r>
        <w:t>0565</w:t>
      </w:r>
    </w:p>
    <w:p w:rsidR="003C1153" w:rsidRDefault="003C1153"/>
    <w:p w:rsidR="00AF1761" w:rsidRDefault="00AF1761">
      <w:r>
        <w:t xml:space="preserve">        </w:t>
      </w:r>
    </w:p>
    <w:p w:rsidR="00FD65D7" w:rsidRDefault="00FD65D7" w:rsidP="00FD65D7">
      <w:r>
        <w:rPr>
          <w:rFonts w:hint="eastAsia"/>
        </w:rPr>
        <w:t>[</w:t>
      </w:r>
      <w:r>
        <w:rPr>
          <w:rFonts w:hint="eastAsia"/>
        </w:rPr>
        <w:t>下行</w:t>
      </w:r>
      <w:r>
        <w:rPr>
          <w:rFonts w:hint="eastAsia"/>
        </w:rPr>
        <w:t>]</w:t>
      </w:r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996"/>
        <w:gridCol w:w="1480"/>
        <w:gridCol w:w="1455"/>
        <w:gridCol w:w="1287"/>
        <w:gridCol w:w="1547"/>
        <w:gridCol w:w="1756"/>
      </w:tblGrid>
      <w:tr w:rsidR="00FD65D7" w:rsidTr="009122BE">
        <w:tc>
          <w:tcPr>
            <w:tcW w:w="996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协议头</w:t>
            </w:r>
          </w:p>
        </w:tc>
        <w:tc>
          <w:tcPr>
            <w:tcW w:w="1480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协议版本号</w:t>
            </w:r>
          </w:p>
        </w:tc>
        <w:tc>
          <w:tcPr>
            <w:tcW w:w="1455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数据包长度</w:t>
            </w:r>
          </w:p>
        </w:tc>
        <w:tc>
          <w:tcPr>
            <w:tcW w:w="1287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命令字</w:t>
            </w:r>
          </w:p>
        </w:tc>
        <w:tc>
          <w:tcPr>
            <w:tcW w:w="1547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数据内容</w:t>
            </w:r>
          </w:p>
        </w:tc>
        <w:tc>
          <w:tcPr>
            <w:tcW w:w="1756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校验和</w:t>
            </w:r>
          </w:p>
        </w:tc>
      </w:tr>
      <w:tr w:rsidR="00FD65D7" w:rsidTr="009122BE">
        <w:tc>
          <w:tcPr>
            <w:tcW w:w="996" w:type="dxa"/>
          </w:tcPr>
          <w:p w:rsidR="00FD65D7" w:rsidRDefault="00FD65D7" w:rsidP="009122BE">
            <w:r>
              <w:rPr>
                <w:rFonts w:hint="eastAsia"/>
              </w:rPr>
              <w:t xml:space="preserve">  0XFE</w:t>
            </w:r>
          </w:p>
        </w:tc>
        <w:tc>
          <w:tcPr>
            <w:tcW w:w="1480" w:type="dxa"/>
          </w:tcPr>
          <w:p w:rsidR="00FD65D7" w:rsidRDefault="00FD65D7" w:rsidP="009122BE">
            <w:r>
              <w:rPr>
                <w:rFonts w:hint="eastAsia"/>
              </w:rPr>
              <w:t xml:space="preserve"> 0x01</w:t>
            </w:r>
          </w:p>
        </w:tc>
        <w:tc>
          <w:tcPr>
            <w:tcW w:w="1455" w:type="dxa"/>
          </w:tcPr>
          <w:p w:rsidR="00FD65D7" w:rsidRDefault="00FD65D7" w:rsidP="009122BE">
            <w:r>
              <w:rPr>
                <w:rFonts w:hint="eastAsia"/>
              </w:rPr>
              <w:t xml:space="preserve"> </w:t>
            </w:r>
            <w:r w:rsidR="00727AF6">
              <w:t>7</w:t>
            </w:r>
          </w:p>
        </w:tc>
        <w:tc>
          <w:tcPr>
            <w:tcW w:w="1287" w:type="dxa"/>
          </w:tcPr>
          <w:p w:rsidR="00FD65D7" w:rsidRDefault="00FD65D7" w:rsidP="009122BE">
            <w:r>
              <w:rPr>
                <w:rFonts w:hint="eastAsia"/>
              </w:rPr>
              <w:t>0x</w:t>
            </w:r>
            <w:r w:rsidR="000068EB">
              <w:t>2</w:t>
            </w:r>
            <w:r>
              <w:rPr>
                <w:rFonts w:hint="eastAsia"/>
              </w:rPr>
              <w:t>1</w:t>
            </w:r>
          </w:p>
        </w:tc>
        <w:tc>
          <w:tcPr>
            <w:tcW w:w="1547" w:type="dxa"/>
          </w:tcPr>
          <w:p w:rsidR="00FD65D7" w:rsidRDefault="00535865" w:rsidP="009122BE">
            <w:r>
              <w:rPr>
                <w:rFonts w:hint="eastAsia"/>
              </w:rPr>
              <w:t>具体内容</w:t>
            </w:r>
          </w:p>
        </w:tc>
        <w:tc>
          <w:tcPr>
            <w:tcW w:w="1756" w:type="dxa"/>
          </w:tcPr>
          <w:p w:rsidR="00FD65D7" w:rsidRDefault="00FD65D7" w:rsidP="009122BE">
            <w:r>
              <w:rPr>
                <w:rFonts w:hint="eastAsia"/>
              </w:rPr>
              <w:t xml:space="preserve">  --</w:t>
            </w:r>
          </w:p>
        </w:tc>
      </w:tr>
    </w:tbl>
    <w:p w:rsidR="00FD65D7" w:rsidRDefault="00FD65D7" w:rsidP="00FD65D7"/>
    <w:p w:rsidR="00535865" w:rsidRDefault="00535865" w:rsidP="00535865">
      <w:r>
        <w:rPr>
          <w:rFonts w:hint="eastAsia"/>
        </w:rPr>
        <w:t>具体内容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51"/>
        <w:gridCol w:w="2911"/>
      </w:tblGrid>
      <w:tr w:rsidR="00535865" w:rsidTr="009122BE">
        <w:tc>
          <w:tcPr>
            <w:tcW w:w="2130" w:type="dxa"/>
            <w:shd w:val="clear" w:color="auto" w:fill="CFCDCD" w:themeFill="background2" w:themeFillShade="E5"/>
          </w:tcPr>
          <w:p w:rsidR="00535865" w:rsidRDefault="00535865" w:rsidP="009122BE">
            <w:r>
              <w:rPr>
                <w:rFonts w:hint="eastAsia"/>
              </w:rPr>
              <w:lastRenderedPageBreak/>
              <w:t>字节位置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:rsidR="00535865" w:rsidRDefault="00535865" w:rsidP="009122BE">
            <w:r>
              <w:rPr>
                <w:rFonts w:hint="eastAsia"/>
              </w:rPr>
              <w:t>内容</w:t>
            </w:r>
          </w:p>
        </w:tc>
        <w:tc>
          <w:tcPr>
            <w:tcW w:w="1351" w:type="dxa"/>
            <w:shd w:val="clear" w:color="auto" w:fill="CFCDCD" w:themeFill="background2" w:themeFillShade="E5"/>
          </w:tcPr>
          <w:p w:rsidR="00535865" w:rsidRDefault="00535865" w:rsidP="009122BE">
            <w:r>
              <w:rPr>
                <w:rFonts w:hint="eastAsia"/>
              </w:rPr>
              <w:t>字节数</w:t>
            </w:r>
          </w:p>
        </w:tc>
        <w:tc>
          <w:tcPr>
            <w:tcW w:w="2911" w:type="dxa"/>
            <w:shd w:val="clear" w:color="auto" w:fill="CFCDCD" w:themeFill="background2" w:themeFillShade="E5"/>
          </w:tcPr>
          <w:p w:rsidR="00535865" w:rsidRDefault="00535865" w:rsidP="009122BE">
            <w:r>
              <w:rPr>
                <w:rFonts w:hint="eastAsia"/>
              </w:rPr>
              <w:t>描述</w:t>
            </w:r>
          </w:p>
        </w:tc>
      </w:tr>
      <w:tr w:rsidR="00535865" w:rsidTr="009122BE">
        <w:tc>
          <w:tcPr>
            <w:tcW w:w="2130" w:type="dxa"/>
          </w:tcPr>
          <w:p w:rsidR="00535865" w:rsidRDefault="00535865" w:rsidP="009122BE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35865" w:rsidRDefault="00535865" w:rsidP="009122BE">
            <w:r>
              <w:rPr>
                <w:rFonts w:hint="eastAsia"/>
              </w:rPr>
              <w:t>应答时间</w:t>
            </w:r>
          </w:p>
        </w:tc>
        <w:tc>
          <w:tcPr>
            <w:tcW w:w="1351" w:type="dxa"/>
          </w:tcPr>
          <w:p w:rsidR="00535865" w:rsidRDefault="00535865" w:rsidP="009122BE">
            <w:r>
              <w:t>2</w:t>
            </w:r>
          </w:p>
        </w:tc>
        <w:tc>
          <w:tcPr>
            <w:tcW w:w="2911" w:type="dxa"/>
          </w:tcPr>
          <w:p w:rsidR="00F01479" w:rsidRDefault="00535865" w:rsidP="009122BE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</w:t>
            </w:r>
            <w:r>
              <w:t>H:</w:t>
            </w:r>
            <w:r>
              <w:rPr>
                <w:rFonts w:hint="eastAsia"/>
              </w:rPr>
              <w:t>m</w:t>
            </w:r>
            <w:r>
              <w:t>m</w:t>
            </w:r>
            <w:proofErr w:type="spellEnd"/>
          </w:p>
        </w:tc>
      </w:tr>
      <w:tr w:rsidR="00535865" w:rsidTr="009122BE">
        <w:tc>
          <w:tcPr>
            <w:tcW w:w="2130" w:type="dxa"/>
          </w:tcPr>
          <w:p w:rsidR="00535865" w:rsidRDefault="00535865" w:rsidP="009122BE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535865" w:rsidRDefault="00535865" w:rsidP="009122BE">
            <w:r>
              <w:rPr>
                <w:rFonts w:hint="eastAsia"/>
              </w:rPr>
              <w:t>星期</w:t>
            </w:r>
          </w:p>
        </w:tc>
        <w:tc>
          <w:tcPr>
            <w:tcW w:w="1351" w:type="dxa"/>
          </w:tcPr>
          <w:p w:rsidR="00535865" w:rsidRDefault="00535865" w:rsidP="009122BE">
            <w:r>
              <w:t>1</w:t>
            </w:r>
          </w:p>
        </w:tc>
        <w:tc>
          <w:tcPr>
            <w:tcW w:w="2911" w:type="dxa"/>
          </w:tcPr>
          <w:p w:rsidR="00535865" w:rsidRDefault="00535865" w:rsidP="009122B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星期一：</w:t>
            </w:r>
            <w:r>
              <w:rPr>
                <w:rFonts w:hint="eastAsia"/>
              </w:rPr>
              <w:t>0</w:t>
            </w:r>
            <w:r>
              <w:t>x01</w:t>
            </w:r>
          </w:p>
          <w:p w:rsidR="00535865" w:rsidRDefault="00535865" w:rsidP="009122B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星期二：</w:t>
            </w:r>
            <w:r>
              <w:rPr>
                <w:rFonts w:hint="eastAsia"/>
              </w:rPr>
              <w:t>0</w:t>
            </w:r>
            <w:r>
              <w:t>x02</w:t>
            </w:r>
          </w:p>
          <w:p w:rsidR="00535865" w:rsidRDefault="00535865" w:rsidP="009122B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星期三：</w:t>
            </w:r>
            <w:r>
              <w:rPr>
                <w:rFonts w:hint="eastAsia"/>
              </w:rPr>
              <w:t>0</w:t>
            </w:r>
            <w:r>
              <w:t>x03</w:t>
            </w:r>
          </w:p>
          <w:p w:rsidR="00535865" w:rsidRDefault="00535865" w:rsidP="009122B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星期四：</w:t>
            </w:r>
            <w:r>
              <w:rPr>
                <w:rFonts w:hint="eastAsia"/>
              </w:rPr>
              <w:t>0</w:t>
            </w:r>
            <w:r>
              <w:t>x04</w:t>
            </w:r>
          </w:p>
          <w:p w:rsidR="00535865" w:rsidRDefault="00535865" w:rsidP="009122B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星期五：</w:t>
            </w:r>
            <w:r>
              <w:rPr>
                <w:rFonts w:hint="eastAsia"/>
              </w:rPr>
              <w:t>0</w:t>
            </w:r>
            <w:r>
              <w:t>x05</w:t>
            </w:r>
          </w:p>
          <w:p w:rsidR="00535865" w:rsidRDefault="00535865" w:rsidP="009122B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星期六：</w:t>
            </w:r>
            <w:r>
              <w:rPr>
                <w:rFonts w:hint="eastAsia"/>
              </w:rPr>
              <w:t>0</w:t>
            </w:r>
            <w:r>
              <w:t>x06</w:t>
            </w:r>
          </w:p>
          <w:p w:rsidR="00535865" w:rsidRDefault="00535865" w:rsidP="009122B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星期日：</w:t>
            </w:r>
            <w:r>
              <w:rPr>
                <w:rFonts w:hint="eastAsia"/>
              </w:rPr>
              <w:t>0</w:t>
            </w:r>
            <w:r>
              <w:t>x07</w:t>
            </w:r>
          </w:p>
          <w:p w:rsidR="00535865" w:rsidRDefault="00535865" w:rsidP="009122BE"/>
        </w:tc>
      </w:tr>
    </w:tbl>
    <w:p w:rsidR="00535865" w:rsidRDefault="00535865" w:rsidP="00FD65D7"/>
    <w:p w:rsidR="00535865" w:rsidRDefault="00535865" w:rsidP="00FD65D7"/>
    <w:p w:rsidR="00535865" w:rsidRPr="00535865" w:rsidRDefault="00535865" w:rsidP="00FD65D7"/>
    <w:p w:rsidR="000B2EE8" w:rsidRDefault="00604C1E">
      <w:pPr>
        <w:outlineLvl w:val="1"/>
        <w:rPr>
          <w:b/>
          <w:bCs/>
        </w:rPr>
      </w:pPr>
      <w:r>
        <w:rPr>
          <w:rFonts w:hint="eastAsia"/>
          <w:b/>
          <w:bCs/>
        </w:rPr>
        <w:t xml:space="preserve">3.1  </w:t>
      </w:r>
      <w:r>
        <w:rPr>
          <w:rFonts w:hint="eastAsia"/>
          <w:b/>
          <w:bCs/>
        </w:rPr>
        <w:t>握手</w:t>
      </w:r>
      <w:r>
        <w:rPr>
          <w:rFonts w:hint="eastAsia"/>
          <w:b/>
          <w:bCs/>
        </w:rPr>
        <w:t xml:space="preserve"> </w:t>
      </w:r>
    </w:p>
    <w:p w:rsidR="000B2EE8" w:rsidRDefault="000B2EE8"/>
    <w:p w:rsidR="000B2EE8" w:rsidRDefault="00604C1E">
      <w:r>
        <w:rPr>
          <w:rFonts w:hint="eastAsia"/>
        </w:rPr>
        <w:t>功能说明：净水器单板启动以及工作过程中维持和服务器之间的连接</w:t>
      </w:r>
    </w:p>
    <w:p w:rsidR="000B2EE8" w:rsidRDefault="000B2EE8"/>
    <w:p w:rsidR="000B2EE8" w:rsidRDefault="00604C1E">
      <w:r>
        <w:rPr>
          <w:rFonts w:hint="eastAsia"/>
        </w:rPr>
        <w:t>[</w:t>
      </w:r>
      <w:r>
        <w:rPr>
          <w:rFonts w:hint="eastAsia"/>
        </w:rPr>
        <w:t>上行</w:t>
      </w:r>
      <w:r>
        <w:rPr>
          <w:rFonts w:hint="eastAsia"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920"/>
        <w:gridCol w:w="1510"/>
        <w:gridCol w:w="1470"/>
        <w:gridCol w:w="1242"/>
        <w:gridCol w:w="1547"/>
        <w:gridCol w:w="1756"/>
      </w:tblGrid>
      <w:tr w:rsidR="000B2EE8">
        <w:trPr>
          <w:trHeight w:val="449"/>
        </w:trPr>
        <w:tc>
          <w:tcPr>
            <w:tcW w:w="920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协议头</w:t>
            </w:r>
          </w:p>
        </w:tc>
        <w:tc>
          <w:tcPr>
            <w:tcW w:w="1510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协议版本号</w:t>
            </w:r>
          </w:p>
        </w:tc>
        <w:tc>
          <w:tcPr>
            <w:tcW w:w="1470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数据包长度</w:t>
            </w:r>
          </w:p>
        </w:tc>
        <w:tc>
          <w:tcPr>
            <w:tcW w:w="1242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命令字</w:t>
            </w:r>
          </w:p>
        </w:tc>
        <w:tc>
          <w:tcPr>
            <w:tcW w:w="1547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数据内容</w:t>
            </w:r>
          </w:p>
        </w:tc>
        <w:tc>
          <w:tcPr>
            <w:tcW w:w="1756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校验和</w:t>
            </w:r>
          </w:p>
        </w:tc>
      </w:tr>
      <w:tr w:rsidR="000B2EE8">
        <w:tc>
          <w:tcPr>
            <w:tcW w:w="920" w:type="dxa"/>
          </w:tcPr>
          <w:p w:rsidR="000B2EE8" w:rsidRDefault="00604C1E">
            <w:r>
              <w:rPr>
                <w:rFonts w:hint="eastAsia"/>
              </w:rPr>
              <w:t xml:space="preserve">  0XFE</w:t>
            </w:r>
          </w:p>
        </w:tc>
        <w:tc>
          <w:tcPr>
            <w:tcW w:w="1510" w:type="dxa"/>
          </w:tcPr>
          <w:p w:rsidR="000B2EE8" w:rsidRDefault="00604C1E">
            <w:r>
              <w:rPr>
                <w:rFonts w:hint="eastAsia"/>
              </w:rPr>
              <w:t xml:space="preserve"> 0x01</w:t>
            </w:r>
          </w:p>
        </w:tc>
        <w:tc>
          <w:tcPr>
            <w:tcW w:w="1470" w:type="dxa"/>
          </w:tcPr>
          <w:p w:rsidR="000B2EE8" w:rsidRDefault="00604C1E">
            <w:r>
              <w:rPr>
                <w:rFonts w:hint="eastAsia"/>
              </w:rPr>
              <w:t xml:space="preserve">  10</w:t>
            </w:r>
          </w:p>
        </w:tc>
        <w:tc>
          <w:tcPr>
            <w:tcW w:w="1242" w:type="dxa"/>
          </w:tcPr>
          <w:p w:rsidR="000B2EE8" w:rsidRDefault="00604C1E">
            <w:r>
              <w:rPr>
                <w:rFonts w:hint="eastAsia"/>
              </w:rPr>
              <w:t>0x30</w:t>
            </w:r>
          </w:p>
        </w:tc>
        <w:tc>
          <w:tcPr>
            <w:tcW w:w="1547" w:type="dxa"/>
          </w:tcPr>
          <w:p w:rsidR="000B2EE8" w:rsidRDefault="000F0FFE">
            <w:r>
              <w:t>IMEI</w:t>
            </w:r>
          </w:p>
        </w:tc>
        <w:tc>
          <w:tcPr>
            <w:tcW w:w="1756" w:type="dxa"/>
          </w:tcPr>
          <w:p w:rsidR="000B2EE8" w:rsidRDefault="00604C1E">
            <w:r>
              <w:rPr>
                <w:rFonts w:hint="eastAsia"/>
              </w:rPr>
              <w:t xml:space="preserve">  --</w:t>
            </w:r>
          </w:p>
        </w:tc>
      </w:tr>
    </w:tbl>
    <w:p w:rsidR="000B2EE8" w:rsidRDefault="000B2EE8">
      <w:pPr>
        <w:ind w:firstLine="420"/>
      </w:pPr>
    </w:p>
    <w:p w:rsidR="00B07796" w:rsidRDefault="0028262C">
      <w:pPr>
        <w:ind w:firstLine="420"/>
      </w:pPr>
      <w:r>
        <w:t>Fe011030</w:t>
      </w:r>
      <w:r w:rsidR="00A86EAF" w:rsidRPr="00AF1761">
        <w:t>86593303224526</w:t>
      </w:r>
      <w:r w:rsidR="00A86EAF">
        <w:t>0</w:t>
      </w:r>
      <w:r w:rsidR="00A86EAF" w:rsidRPr="00AF1761">
        <w:t>4</w:t>
      </w:r>
      <w:r w:rsidR="00A86EAF">
        <w:t>75</w:t>
      </w:r>
    </w:p>
    <w:p w:rsidR="0028262C" w:rsidRDefault="0028262C">
      <w:pPr>
        <w:ind w:firstLine="420"/>
      </w:pPr>
    </w:p>
    <w:p w:rsidR="00154B35" w:rsidRDefault="00604C1E">
      <w:r>
        <w:rPr>
          <w:rFonts w:hint="eastAsia"/>
        </w:rPr>
        <w:t xml:space="preserve">Mac </w:t>
      </w:r>
      <w:r>
        <w:rPr>
          <w:rFonts w:hint="eastAsia"/>
        </w:rPr>
        <w:t>地址：例如</w:t>
      </w:r>
      <w:r>
        <w:rPr>
          <w:rFonts w:hint="eastAsia"/>
        </w:rPr>
        <w:t xml:space="preserve"> 00016C06A629</w:t>
      </w:r>
    </w:p>
    <w:p w:rsidR="000B2EE8" w:rsidRDefault="00154B35">
      <w:r>
        <w:tab/>
      </w:r>
      <w:r>
        <w:tab/>
      </w:r>
      <w:r>
        <w:tab/>
        <w:t xml:space="preserve">   </w:t>
      </w:r>
      <w:r w:rsidRPr="00154B35">
        <w:t>00016C06A629</w:t>
      </w:r>
      <w:r w:rsidR="00604C1E">
        <w:rPr>
          <w:rFonts w:hint="eastAsia"/>
        </w:rPr>
        <w:t xml:space="preserve"> </w:t>
      </w:r>
      <w:r w:rsidR="00604C1E">
        <w:rPr>
          <w:rFonts w:hint="eastAsia"/>
        </w:rPr>
        <w:t>（注意这里去掉各位段时间的冒号）</w:t>
      </w:r>
    </w:p>
    <w:p w:rsidR="000B2EE8" w:rsidRDefault="000B2EE8"/>
    <w:p w:rsidR="000B2EE8" w:rsidRDefault="00604C1E">
      <w:r>
        <w:rPr>
          <w:rFonts w:hint="eastAsia"/>
        </w:rPr>
        <w:t>[</w:t>
      </w:r>
      <w:r>
        <w:rPr>
          <w:rFonts w:hint="eastAsia"/>
        </w:rPr>
        <w:t>下行</w:t>
      </w:r>
      <w:r>
        <w:rPr>
          <w:rFonts w:hint="eastAsia"/>
        </w:rPr>
        <w:t>]</w:t>
      </w:r>
    </w:p>
    <w:tbl>
      <w:tblPr>
        <w:tblStyle w:val="a7"/>
        <w:tblW w:w="8521" w:type="dxa"/>
        <w:tblLayout w:type="fixed"/>
        <w:tblLook w:val="04A0" w:firstRow="1" w:lastRow="0" w:firstColumn="1" w:lastColumn="0" w:noHBand="0" w:noVBand="1"/>
      </w:tblPr>
      <w:tblGrid>
        <w:gridCol w:w="996"/>
        <w:gridCol w:w="1480"/>
        <w:gridCol w:w="1455"/>
        <w:gridCol w:w="1287"/>
        <w:gridCol w:w="1547"/>
        <w:gridCol w:w="1756"/>
      </w:tblGrid>
      <w:tr w:rsidR="000B2EE8">
        <w:tc>
          <w:tcPr>
            <w:tcW w:w="996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协议头</w:t>
            </w:r>
          </w:p>
        </w:tc>
        <w:tc>
          <w:tcPr>
            <w:tcW w:w="1480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协议版本号</w:t>
            </w:r>
          </w:p>
        </w:tc>
        <w:tc>
          <w:tcPr>
            <w:tcW w:w="1455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数据包长度</w:t>
            </w:r>
          </w:p>
        </w:tc>
        <w:tc>
          <w:tcPr>
            <w:tcW w:w="1287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命令字</w:t>
            </w:r>
          </w:p>
        </w:tc>
        <w:tc>
          <w:tcPr>
            <w:tcW w:w="1547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数据内容</w:t>
            </w:r>
          </w:p>
        </w:tc>
        <w:tc>
          <w:tcPr>
            <w:tcW w:w="1756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校验和</w:t>
            </w:r>
          </w:p>
        </w:tc>
      </w:tr>
      <w:tr w:rsidR="000B2EE8">
        <w:tc>
          <w:tcPr>
            <w:tcW w:w="996" w:type="dxa"/>
          </w:tcPr>
          <w:p w:rsidR="000B2EE8" w:rsidRDefault="00604C1E">
            <w:r>
              <w:rPr>
                <w:rFonts w:hint="eastAsia"/>
              </w:rPr>
              <w:t xml:space="preserve">  0XFE</w:t>
            </w:r>
          </w:p>
        </w:tc>
        <w:tc>
          <w:tcPr>
            <w:tcW w:w="1480" w:type="dxa"/>
          </w:tcPr>
          <w:p w:rsidR="000B2EE8" w:rsidRDefault="00604C1E">
            <w:r>
              <w:rPr>
                <w:rFonts w:hint="eastAsia"/>
              </w:rPr>
              <w:t xml:space="preserve"> 0x01</w:t>
            </w:r>
          </w:p>
        </w:tc>
        <w:tc>
          <w:tcPr>
            <w:tcW w:w="1455" w:type="dxa"/>
          </w:tcPr>
          <w:p w:rsidR="000B2EE8" w:rsidRDefault="00604C1E">
            <w:r>
              <w:rPr>
                <w:rFonts w:hint="eastAsia"/>
              </w:rPr>
              <w:t xml:space="preserve"> </w:t>
            </w:r>
            <w:r w:rsidR="00727AF6">
              <w:t>5</w:t>
            </w:r>
          </w:p>
        </w:tc>
        <w:tc>
          <w:tcPr>
            <w:tcW w:w="1287" w:type="dxa"/>
          </w:tcPr>
          <w:p w:rsidR="000B2EE8" w:rsidRDefault="00604C1E">
            <w:r>
              <w:rPr>
                <w:rFonts w:hint="eastAsia"/>
              </w:rPr>
              <w:t>0x31</w:t>
            </w:r>
          </w:p>
        </w:tc>
        <w:tc>
          <w:tcPr>
            <w:tcW w:w="1547" w:type="dxa"/>
          </w:tcPr>
          <w:p w:rsidR="000B2EE8" w:rsidRDefault="00604C1E">
            <w:r>
              <w:rPr>
                <w:rFonts w:hint="eastAsia"/>
              </w:rPr>
              <w:t>0x00</w:t>
            </w:r>
          </w:p>
        </w:tc>
        <w:tc>
          <w:tcPr>
            <w:tcW w:w="1756" w:type="dxa"/>
          </w:tcPr>
          <w:p w:rsidR="000B2EE8" w:rsidRDefault="00604C1E">
            <w:r>
              <w:rPr>
                <w:rFonts w:hint="eastAsia"/>
              </w:rPr>
              <w:t xml:space="preserve">  --</w:t>
            </w:r>
          </w:p>
        </w:tc>
      </w:tr>
    </w:tbl>
    <w:p w:rsidR="000B2EE8" w:rsidRDefault="000B2EE8"/>
    <w:p w:rsidR="00547D6D" w:rsidRDefault="00604C1E">
      <w:pPr>
        <w:outlineLvl w:val="1"/>
        <w:rPr>
          <w:b/>
          <w:bCs/>
        </w:rPr>
      </w:pPr>
      <w:r>
        <w:rPr>
          <w:rFonts w:hint="eastAsia"/>
          <w:b/>
          <w:bCs/>
        </w:rPr>
        <w:t xml:space="preserve">3.2  </w:t>
      </w:r>
      <w:r>
        <w:rPr>
          <w:rFonts w:hint="eastAsia"/>
          <w:b/>
          <w:bCs/>
        </w:rPr>
        <w:t>上报机器状态</w:t>
      </w:r>
    </w:p>
    <w:p w:rsidR="00B84C83" w:rsidRDefault="00B84C83" w:rsidP="00547D6D">
      <w:pPr>
        <w:rPr>
          <w:b/>
          <w:bCs/>
        </w:rPr>
      </w:pPr>
    </w:p>
    <w:p w:rsidR="00547D6D" w:rsidRPr="00D36B2C" w:rsidRDefault="00547D6D" w:rsidP="00547D6D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上行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547D6D" w:rsidTr="009122BE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547D6D" w:rsidRDefault="00547D6D" w:rsidP="009122BE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547D6D" w:rsidRDefault="00547D6D" w:rsidP="009122BE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547D6D" w:rsidRDefault="00547D6D" w:rsidP="009122BE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547D6D" w:rsidRDefault="00547D6D" w:rsidP="009122BE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547D6D" w:rsidRDefault="00547D6D" w:rsidP="009122BE">
            <w:r>
              <w:rPr>
                <w:rFonts w:hint="eastAsia"/>
              </w:rP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547D6D" w:rsidRDefault="00547D6D" w:rsidP="009122BE">
            <w:r>
              <w:rPr>
                <w:rFonts w:hint="eastAsia"/>
              </w:rPr>
              <w:t>校验和</w:t>
            </w:r>
          </w:p>
        </w:tc>
      </w:tr>
      <w:tr w:rsidR="00547D6D" w:rsidTr="009122BE">
        <w:tc>
          <w:tcPr>
            <w:tcW w:w="1335" w:type="dxa"/>
          </w:tcPr>
          <w:p w:rsidR="00547D6D" w:rsidRDefault="00547D6D" w:rsidP="009122BE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547D6D" w:rsidRDefault="00547D6D" w:rsidP="009122BE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547D6D" w:rsidRDefault="00606B5B" w:rsidP="009122BE">
            <w:r>
              <w:rPr>
                <w:rFonts w:hint="eastAsia"/>
              </w:rPr>
              <w:t>payload</w:t>
            </w:r>
          </w:p>
        </w:tc>
        <w:tc>
          <w:tcPr>
            <w:tcW w:w="1215" w:type="dxa"/>
          </w:tcPr>
          <w:p w:rsidR="00547D6D" w:rsidRDefault="00547D6D" w:rsidP="009122BE">
            <w:r>
              <w:rPr>
                <w:rFonts w:hint="eastAsia"/>
              </w:rPr>
              <w:t>0x3</w:t>
            </w:r>
            <w:r>
              <w:t>2</w:t>
            </w:r>
          </w:p>
        </w:tc>
        <w:tc>
          <w:tcPr>
            <w:tcW w:w="1995" w:type="dxa"/>
          </w:tcPr>
          <w:p w:rsidR="00547D6D" w:rsidRDefault="00547D6D" w:rsidP="009122BE">
            <w:r>
              <w:rPr>
                <w:rFonts w:hint="eastAsia"/>
              </w:rPr>
              <w:t xml:space="preserve"> </w:t>
            </w:r>
          </w:p>
        </w:tc>
        <w:tc>
          <w:tcPr>
            <w:tcW w:w="1200" w:type="dxa"/>
          </w:tcPr>
          <w:p w:rsidR="00547D6D" w:rsidRDefault="00547D6D" w:rsidP="009122BE">
            <w:r>
              <w:rPr>
                <w:rFonts w:hint="eastAsia"/>
              </w:rPr>
              <w:t xml:space="preserve">  --</w:t>
            </w:r>
          </w:p>
        </w:tc>
      </w:tr>
    </w:tbl>
    <w:p w:rsidR="00621798" w:rsidRDefault="00621798" w:rsidP="00547D6D"/>
    <w:p w:rsidR="00547D6D" w:rsidRDefault="00547D6D" w:rsidP="00547D6D">
      <w:r w:rsidRPr="00547D6D">
        <w:rPr>
          <w:rFonts w:hint="eastAsia"/>
        </w:rPr>
        <w:t>机器状态</w:t>
      </w:r>
      <w:r>
        <w:rPr>
          <w:rFonts w:hint="eastAsia"/>
        </w:rPr>
        <w:t>具体内容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134"/>
        <w:gridCol w:w="4161"/>
      </w:tblGrid>
      <w:tr w:rsidR="00547D6D" w:rsidTr="00AC6C9C">
        <w:tc>
          <w:tcPr>
            <w:tcW w:w="1384" w:type="dxa"/>
            <w:shd w:val="clear" w:color="auto" w:fill="CFCDCD" w:themeFill="background2" w:themeFillShade="E5"/>
          </w:tcPr>
          <w:p w:rsidR="00547D6D" w:rsidRDefault="00547D6D" w:rsidP="009122BE">
            <w:r>
              <w:rPr>
                <w:rFonts w:hint="eastAsia"/>
              </w:rPr>
              <w:t>字节位置</w:t>
            </w:r>
          </w:p>
        </w:tc>
        <w:tc>
          <w:tcPr>
            <w:tcW w:w="1843" w:type="dxa"/>
            <w:shd w:val="clear" w:color="auto" w:fill="CFCDCD" w:themeFill="background2" w:themeFillShade="E5"/>
          </w:tcPr>
          <w:p w:rsidR="00547D6D" w:rsidRDefault="00547D6D" w:rsidP="009122BE">
            <w:r>
              <w:rPr>
                <w:rFonts w:hint="eastAsia"/>
              </w:rPr>
              <w:t>内容</w:t>
            </w:r>
          </w:p>
        </w:tc>
        <w:tc>
          <w:tcPr>
            <w:tcW w:w="1134" w:type="dxa"/>
            <w:shd w:val="clear" w:color="auto" w:fill="CFCDCD" w:themeFill="background2" w:themeFillShade="E5"/>
          </w:tcPr>
          <w:p w:rsidR="00547D6D" w:rsidRDefault="00547D6D" w:rsidP="009122BE">
            <w:r>
              <w:rPr>
                <w:rFonts w:hint="eastAsia"/>
              </w:rPr>
              <w:t>字节数</w:t>
            </w:r>
          </w:p>
        </w:tc>
        <w:tc>
          <w:tcPr>
            <w:tcW w:w="4161" w:type="dxa"/>
            <w:shd w:val="clear" w:color="auto" w:fill="CFCDCD" w:themeFill="background2" w:themeFillShade="E5"/>
          </w:tcPr>
          <w:p w:rsidR="00547D6D" w:rsidRDefault="00547D6D" w:rsidP="009122BE">
            <w:r>
              <w:rPr>
                <w:rFonts w:hint="eastAsia"/>
              </w:rPr>
              <w:t>描述</w:t>
            </w:r>
          </w:p>
        </w:tc>
      </w:tr>
      <w:tr w:rsidR="00B274F9" w:rsidTr="00AC6C9C">
        <w:tc>
          <w:tcPr>
            <w:tcW w:w="1384" w:type="dxa"/>
          </w:tcPr>
          <w:p w:rsidR="00B274F9" w:rsidRDefault="00471130" w:rsidP="00B274F9">
            <w:r>
              <w:t>1</w:t>
            </w:r>
          </w:p>
        </w:tc>
        <w:tc>
          <w:tcPr>
            <w:tcW w:w="1843" w:type="dxa"/>
          </w:tcPr>
          <w:p w:rsidR="00B274F9" w:rsidRPr="009122BE" w:rsidRDefault="00B274F9" w:rsidP="00B274F9">
            <w:r>
              <w:rPr>
                <w:rFonts w:hint="eastAsia"/>
              </w:rPr>
              <w:t>I</w:t>
            </w:r>
            <w:r>
              <w:t>MEI</w:t>
            </w:r>
          </w:p>
        </w:tc>
        <w:tc>
          <w:tcPr>
            <w:tcW w:w="1134" w:type="dxa"/>
          </w:tcPr>
          <w:p w:rsidR="00B274F9" w:rsidRDefault="00B274F9" w:rsidP="00B274F9">
            <w:r>
              <w:rPr>
                <w:rFonts w:hint="eastAsia"/>
              </w:rPr>
              <w:t>8</w:t>
            </w:r>
          </w:p>
        </w:tc>
        <w:tc>
          <w:tcPr>
            <w:tcW w:w="4161" w:type="dxa"/>
          </w:tcPr>
          <w:p w:rsidR="00B274F9" w:rsidRDefault="00B274F9" w:rsidP="00B274F9"/>
        </w:tc>
      </w:tr>
      <w:tr w:rsidR="00B274F9" w:rsidTr="00AC6C9C">
        <w:tc>
          <w:tcPr>
            <w:tcW w:w="1384" w:type="dxa"/>
          </w:tcPr>
          <w:p w:rsidR="00B274F9" w:rsidRDefault="00471130" w:rsidP="00B274F9">
            <w:r>
              <w:t>2</w:t>
            </w:r>
          </w:p>
        </w:tc>
        <w:tc>
          <w:tcPr>
            <w:tcW w:w="1843" w:type="dxa"/>
          </w:tcPr>
          <w:p w:rsidR="00B274F9" w:rsidRPr="00547D6D" w:rsidRDefault="00B274F9" w:rsidP="00B274F9">
            <w:r w:rsidRPr="00547D6D">
              <w:rPr>
                <w:rFonts w:hint="eastAsia"/>
              </w:rPr>
              <w:t>净水量</w:t>
            </w:r>
          </w:p>
        </w:tc>
        <w:tc>
          <w:tcPr>
            <w:tcW w:w="1134" w:type="dxa"/>
          </w:tcPr>
          <w:p w:rsidR="00B274F9" w:rsidRDefault="00B274F9" w:rsidP="00B274F9">
            <w:r>
              <w:rPr>
                <w:rFonts w:hint="eastAsia"/>
              </w:rPr>
              <w:t>3</w:t>
            </w:r>
          </w:p>
        </w:tc>
        <w:tc>
          <w:tcPr>
            <w:tcW w:w="4161" w:type="dxa"/>
          </w:tcPr>
          <w:p w:rsidR="00B274F9" w:rsidRDefault="00B274F9" w:rsidP="00B274F9">
            <w:r>
              <w:t>0x01  0x00</w:t>
            </w:r>
            <w:r w:rsidR="00894594">
              <w:t xml:space="preserve">  </w:t>
            </w:r>
            <w:proofErr w:type="spellStart"/>
            <w:r>
              <w:t>0x00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水量</w:t>
            </w:r>
            <w:r>
              <w:t>)</w:t>
            </w:r>
          </w:p>
        </w:tc>
      </w:tr>
      <w:tr w:rsidR="00B274F9" w:rsidTr="00AC6C9C">
        <w:tc>
          <w:tcPr>
            <w:tcW w:w="1384" w:type="dxa"/>
          </w:tcPr>
          <w:p w:rsidR="00B274F9" w:rsidRDefault="00471130" w:rsidP="00B274F9">
            <w:r>
              <w:t>3</w:t>
            </w:r>
          </w:p>
        </w:tc>
        <w:tc>
          <w:tcPr>
            <w:tcW w:w="1843" w:type="dxa"/>
          </w:tcPr>
          <w:p w:rsidR="00B274F9" w:rsidRPr="00547D6D" w:rsidRDefault="00B274F9" w:rsidP="00B274F9">
            <w:r w:rsidRPr="00547D6D">
              <w:rPr>
                <w:rFonts w:hint="eastAsia"/>
              </w:rPr>
              <w:t>换水</w:t>
            </w:r>
          </w:p>
        </w:tc>
        <w:tc>
          <w:tcPr>
            <w:tcW w:w="1134" w:type="dxa"/>
          </w:tcPr>
          <w:p w:rsidR="00B274F9" w:rsidRDefault="00B274F9" w:rsidP="00B274F9"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B274F9" w:rsidRDefault="00B274F9" w:rsidP="00B274F9">
            <w:r>
              <w:t>0x02  0x00</w:t>
            </w:r>
          </w:p>
        </w:tc>
      </w:tr>
      <w:tr w:rsidR="00B274F9" w:rsidTr="00AC6C9C">
        <w:tc>
          <w:tcPr>
            <w:tcW w:w="1384" w:type="dxa"/>
          </w:tcPr>
          <w:p w:rsidR="00B274F9" w:rsidRDefault="00C03DED" w:rsidP="00B274F9">
            <w:r>
              <w:t>4</w:t>
            </w:r>
          </w:p>
        </w:tc>
        <w:tc>
          <w:tcPr>
            <w:tcW w:w="1843" w:type="dxa"/>
          </w:tcPr>
          <w:p w:rsidR="00B274F9" w:rsidRPr="00547D6D" w:rsidRDefault="00B274F9" w:rsidP="00B274F9">
            <w:r w:rsidRPr="00547D6D">
              <w:rPr>
                <w:rFonts w:hint="eastAsia"/>
              </w:rPr>
              <w:t>冲洗</w:t>
            </w:r>
          </w:p>
        </w:tc>
        <w:tc>
          <w:tcPr>
            <w:tcW w:w="1134" w:type="dxa"/>
          </w:tcPr>
          <w:p w:rsidR="00B274F9" w:rsidRDefault="00B274F9" w:rsidP="00B274F9"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B274F9" w:rsidRDefault="00B274F9" w:rsidP="00B274F9">
            <w:r>
              <w:t>0x03  0x00</w:t>
            </w:r>
          </w:p>
        </w:tc>
      </w:tr>
      <w:tr w:rsidR="00B274F9" w:rsidTr="00AC6C9C">
        <w:tc>
          <w:tcPr>
            <w:tcW w:w="1384" w:type="dxa"/>
          </w:tcPr>
          <w:p w:rsidR="00B274F9" w:rsidRDefault="00C03DED" w:rsidP="00B274F9">
            <w:r>
              <w:t>5</w:t>
            </w:r>
          </w:p>
        </w:tc>
        <w:tc>
          <w:tcPr>
            <w:tcW w:w="1843" w:type="dxa"/>
          </w:tcPr>
          <w:p w:rsidR="00B274F9" w:rsidRPr="00547D6D" w:rsidRDefault="00B274F9" w:rsidP="00B274F9">
            <w:r w:rsidRPr="00547D6D">
              <w:rPr>
                <w:rFonts w:hint="eastAsia"/>
              </w:rPr>
              <w:t>消毒</w:t>
            </w:r>
          </w:p>
        </w:tc>
        <w:tc>
          <w:tcPr>
            <w:tcW w:w="1134" w:type="dxa"/>
          </w:tcPr>
          <w:p w:rsidR="00B274F9" w:rsidRDefault="00B274F9" w:rsidP="00B274F9"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B274F9" w:rsidRDefault="00B274F9" w:rsidP="00B274F9">
            <w:r>
              <w:t>0x04  0x00</w:t>
            </w:r>
          </w:p>
        </w:tc>
      </w:tr>
      <w:tr w:rsidR="00B274F9" w:rsidTr="00AC6C9C">
        <w:tc>
          <w:tcPr>
            <w:tcW w:w="1384" w:type="dxa"/>
          </w:tcPr>
          <w:p w:rsidR="00B274F9" w:rsidRDefault="00C03DED" w:rsidP="00B274F9">
            <w:r>
              <w:lastRenderedPageBreak/>
              <w:t>6</w:t>
            </w:r>
          </w:p>
        </w:tc>
        <w:tc>
          <w:tcPr>
            <w:tcW w:w="1843" w:type="dxa"/>
          </w:tcPr>
          <w:p w:rsidR="00B274F9" w:rsidRPr="00547D6D" w:rsidRDefault="00B274F9" w:rsidP="00B274F9">
            <w:r w:rsidRPr="008B417D">
              <w:rPr>
                <w:rFonts w:hint="eastAsia"/>
              </w:rPr>
              <w:t>童锁</w:t>
            </w:r>
          </w:p>
        </w:tc>
        <w:tc>
          <w:tcPr>
            <w:tcW w:w="1134" w:type="dxa"/>
          </w:tcPr>
          <w:p w:rsidR="00B274F9" w:rsidRDefault="00B274F9" w:rsidP="00B274F9"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B274F9" w:rsidRDefault="00B274F9" w:rsidP="00B274F9">
            <w:r>
              <w:rPr>
                <w:rFonts w:hint="eastAsia"/>
              </w:rPr>
              <w:t>0</w:t>
            </w:r>
            <w:r>
              <w:t>x05  0x00</w:t>
            </w:r>
          </w:p>
        </w:tc>
      </w:tr>
      <w:tr w:rsidR="00B274F9" w:rsidTr="00AC6C9C">
        <w:tc>
          <w:tcPr>
            <w:tcW w:w="1384" w:type="dxa"/>
          </w:tcPr>
          <w:p w:rsidR="00B274F9" w:rsidRDefault="00C03DED" w:rsidP="00B274F9">
            <w:r>
              <w:t>7</w:t>
            </w:r>
          </w:p>
        </w:tc>
        <w:tc>
          <w:tcPr>
            <w:tcW w:w="1843" w:type="dxa"/>
          </w:tcPr>
          <w:p w:rsidR="00B274F9" w:rsidRPr="008B417D" w:rsidRDefault="00B274F9" w:rsidP="00B274F9">
            <w:r w:rsidRPr="008B417D">
              <w:rPr>
                <w:rFonts w:hint="eastAsia"/>
              </w:rPr>
              <w:t>水温</w:t>
            </w:r>
          </w:p>
        </w:tc>
        <w:tc>
          <w:tcPr>
            <w:tcW w:w="1134" w:type="dxa"/>
          </w:tcPr>
          <w:p w:rsidR="00B274F9" w:rsidRDefault="00894594" w:rsidP="00B274F9">
            <w:r>
              <w:t>3</w:t>
            </w:r>
          </w:p>
        </w:tc>
        <w:tc>
          <w:tcPr>
            <w:tcW w:w="4161" w:type="dxa"/>
          </w:tcPr>
          <w:p w:rsidR="00B274F9" w:rsidRDefault="00B274F9" w:rsidP="00B274F9">
            <w:r>
              <w:rPr>
                <w:rFonts w:hint="eastAsia"/>
              </w:rPr>
              <w:t>0</w:t>
            </w:r>
            <w:r>
              <w:t>x06  0x00</w:t>
            </w:r>
            <w:r w:rsidR="00894594">
              <w:t xml:space="preserve">  </w:t>
            </w:r>
            <w:proofErr w:type="spellStart"/>
            <w:r w:rsidR="00894594">
              <w:t>0x00</w:t>
            </w:r>
            <w:proofErr w:type="spellEnd"/>
          </w:p>
        </w:tc>
      </w:tr>
      <w:tr w:rsidR="00B274F9" w:rsidTr="00AC6C9C">
        <w:tc>
          <w:tcPr>
            <w:tcW w:w="1384" w:type="dxa"/>
          </w:tcPr>
          <w:p w:rsidR="00B274F9" w:rsidRDefault="00C03DED" w:rsidP="00B274F9">
            <w:r>
              <w:t>8</w:t>
            </w:r>
          </w:p>
        </w:tc>
        <w:tc>
          <w:tcPr>
            <w:tcW w:w="1843" w:type="dxa"/>
          </w:tcPr>
          <w:p w:rsidR="00B274F9" w:rsidRPr="008B417D" w:rsidRDefault="00B274F9" w:rsidP="00B274F9">
            <w:r w:rsidRPr="008B417D">
              <w:rPr>
                <w:rFonts w:hint="eastAsia"/>
              </w:rPr>
              <w:t>水位</w:t>
            </w:r>
          </w:p>
        </w:tc>
        <w:tc>
          <w:tcPr>
            <w:tcW w:w="1134" w:type="dxa"/>
          </w:tcPr>
          <w:p w:rsidR="00B274F9" w:rsidRDefault="00B274F9" w:rsidP="00B274F9"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B274F9" w:rsidRDefault="00B274F9" w:rsidP="00B274F9">
            <w:r>
              <w:rPr>
                <w:rFonts w:hint="eastAsia"/>
              </w:rPr>
              <w:t>0</w:t>
            </w:r>
            <w:r>
              <w:t>x07  0x01 (</w:t>
            </w:r>
            <w:r w:rsidRPr="008B417D">
              <w:rPr>
                <w:rFonts w:hint="eastAsia"/>
              </w:rPr>
              <w:t>没水位</w:t>
            </w:r>
            <w:r>
              <w:t>)</w:t>
            </w:r>
          </w:p>
          <w:p w:rsidR="00B274F9" w:rsidRDefault="00B274F9" w:rsidP="00B274F9">
            <w:r>
              <w:rPr>
                <w:rFonts w:hint="eastAsia"/>
              </w:rPr>
              <w:t xml:space="preserve"> </w:t>
            </w:r>
            <w:r>
              <w:t xml:space="preserve">     0x02(</w:t>
            </w:r>
            <w:r w:rsidRPr="008B417D">
              <w:rPr>
                <w:rFonts w:hint="eastAsia"/>
              </w:rPr>
              <w:t>低水位</w:t>
            </w:r>
            <w:r>
              <w:t>)</w:t>
            </w:r>
          </w:p>
          <w:p w:rsidR="00B274F9" w:rsidRDefault="00B274F9" w:rsidP="00B274F9">
            <w:r>
              <w:rPr>
                <w:rFonts w:hint="eastAsia"/>
              </w:rPr>
              <w:t xml:space="preserve"> </w:t>
            </w:r>
            <w:r>
              <w:t xml:space="preserve">     0x03(</w:t>
            </w:r>
            <w:r w:rsidRPr="008B417D">
              <w:rPr>
                <w:rFonts w:hint="eastAsia"/>
              </w:rPr>
              <w:t>中水位</w:t>
            </w:r>
            <w:r>
              <w:t>)</w:t>
            </w:r>
          </w:p>
          <w:p w:rsidR="00B274F9" w:rsidRDefault="00B274F9" w:rsidP="00B274F9">
            <w:r>
              <w:rPr>
                <w:rFonts w:hint="eastAsia"/>
              </w:rPr>
              <w:t xml:space="preserve"> </w:t>
            </w:r>
            <w:r>
              <w:t xml:space="preserve">     0x04(</w:t>
            </w:r>
            <w:r w:rsidRPr="008B417D">
              <w:rPr>
                <w:rFonts w:hint="eastAsia"/>
              </w:rPr>
              <w:t>高水位</w:t>
            </w:r>
            <w:r>
              <w:t>)</w:t>
            </w:r>
          </w:p>
        </w:tc>
      </w:tr>
      <w:tr w:rsidR="00B274F9" w:rsidTr="00AC6C9C">
        <w:tc>
          <w:tcPr>
            <w:tcW w:w="1384" w:type="dxa"/>
          </w:tcPr>
          <w:p w:rsidR="00B274F9" w:rsidRDefault="00C03DED" w:rsidP="00B274F9">
            <w:r>
              <w:t>9</w:t>
            </w:r>
          </w:p>
        </w:tc>
        <w:tc>
          <w:tcPr>
            <w:tcW w:w="1843" w:type="dxa"/>
          </w:tcPr>
          <w:p w:rsidR="00B274F9" w:rsidRPr="008B417D" w:rsidRDefault="00B274F9" w:rsidP="00B274F9">
            <w:r w:rsidRPr="008B417D">
              <w:rPr>
                <w:rFonts w:hint="eastAsia"/>
              </w:rPr>
              <w:t>进水</w:t>
            </w:r>
          </w:p>
        </w:tc>
        <w:tc>
          <w:tcPr>
            <w:tcW w:w="1134" w:type="dxa"/>
          </w:tcPr>
          <w:p w:rsidR="00B274F9" w:rsidRDefault="00B274F9" w:rsidP="00B274F9"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B274F9" w:rsidRDefault="00B274F9" w:rsidP="00B274F9">
            <w:r>
              <w:rPr>
                <w:rFonts w:hint="eastAsia"/>
              </w:rPr>
              <w:t>0</w:t>
            </w:r>
            <w:r>
              <w:t>x08  0x01(</w:t>
            </w:r>
            <w:r w:rsidRPr="008B417D">
              <w:rPr>
                <w:rFonts w:hint="eastAsia"/>
              </w:rPr>
              <w:t>进水</w:t>
            </w:r>
            <w:r>
              <w:t>)</w:t>
            </w:r>
          </w:p>
          <w:p w:rsidR="00B274F9" w:rsidRDefault="00B274F9" w:rsidP="00B274F9">
            <w:r>
              <w:rPr>
                <w:rFonts w:hint="eastAsia"/>
              </w:rPr>
              <w:t xml:space="preserve"> </w:t>
            </w:r>
            <w:r>
              <w:t xml:space="preserve">     0x02(</w:t>
            </w:r>
            <w:r w:rsidRPr="008B417D">
              <w:rPr>
                <w:rFonts w:hint="eastAsia"/>
              </w:rPr>
              <w:t>关进水</w:t>
            </w:r>
            <w:r>
              <w:t>)</w:t>
            </w:r>
          </w:p>
        </w:tc>
      </w:tr>
      <w:tr w:rsidR="00B274F9" w:rsidTr="00AC6C9C">
        <w:tc>
          <w:tcPr>
            <w:tcW w:w="1384" w:type="dxa"/>
          </w:tcPr>
          <w:p w:rsidR="00B274F9" w:rsidRDefault="00C03DED" w:rsidP="00B274F9">
            <w:r>
              <w:t>10</w:t>
            </w:r>
          </w:p>
        </w:tc>
        <w:tc>
          <w:tcPr>
            <w:tcW w:w="1843" w:type="dxa"/>
          </w:tcPr>
          <w:p w:rsidR="00B274F9" w:rsidRPr="008B417D" w:rsidRDefault="00B274F9" w:rsidP="00B274F9">
            <w:r w:rsidRPr="008B417D">
              <w:rPr>
                <w:rFonts w:hint="eastAsia"/>
              </w:rPr>
              <w:t>出水</w:t>
            </w:r>
          </w:p>
        </w:tc>
        <w:tc>
          <w:tcPr>
            <w:tcW w:w="1134" w:type="dxa"/>
          </w:tcPr>
          <w:p w:rsidR="00B274F9" w:rsidRDefault="00B274F9" w:rsidP="00B274F9">
            <w:r>
              <w:t>3</w:t>
            </w:r>
          </w:p>
        </w:tc>
        <w:tc>
          <w:tcPr>
            <w:tcW w:w="4161" w:type="dxa"/>
          </w:tcPr>
          <w:p w:rsidR="00B274F9" w:rsidRDefault="00B274F9" w:rsidP="00B274F9">
            <w:r>
              <w:rPr>
                <w:rFonts w:hint="eastAsia"/>
              </w:rPr>
              <w:t>0</w:t>
            </w:r>
            <w:r>
              <w:t>x9   0x01(</w:t>
            </w:r>
            <w:r>
              <w:rPr>
                <w:rFonts w:hint="eastAsia"/>
              </w:rPr>
              <w:t>热水</w:t>
            </w:r>
            <w:r>
              <w:t>)   0x00 0x00(</w:t>
            </w:r>
            <w:r>
              <w:rPr>
                <w:rFonts w:hint="eastAsia"/>
              </w:rPr>
              <w:t>水量</w:t>
            </w:r>
            <w:r>
              <w:t>)</w:t>
            </w:r>
          </w:p>
          <w:p w:rsidR="00B274F9" w:rsidRDefault="00B274F9" w:rsidP="00B274F9">
            <w:r>
              <w:rPr>
                <w:rFonts w:hint="eastAsia"/>
              </w:rPr>
              <w:t xml:space="preserve"> </w:t>
            </w:r>
            <w:r>
              <w:t xml:space="preserve">     0x02(</w:t>
            </w:r>
            <w:r>
              <w:rPr>
                <w:rFonts w:hint="eastAsia"/>
              </w:rPr>
              <w:t>直饮水</w:t>
            </w:r>
            <w:r>
              <w:t xml:space="preserve">) </w:t>
            </w:r>
          </w:p>
        </w:tc>
      </w:tr>
      <w:tr w:rsidR="00B274F9" w:rsidTr="00AC6C9C">
        <w:tc>
          <w:tcPr>
            <w:tcW w:w="1384" w:type="dxa"/>
          </w:tcPr>
          <w:p w:rsidR="00B274F9" w:rsidRDefault="00B274F9" w:rsidP="00B274F9">
            <w:r>
              <w:rPr>
                <w:rFonts w:hint="eastAsia"/>
              </w:rPr>
              <w:t>1</w:t>
            </w:r>
            <w:r w:rsidR="00C03DED">
              <w:t>1</w:t>
            </w:r>
          </w:p>
        </w:tc>
        <w:tc>
          <w:tcPr>
            <w:tcW w:w="1843" w:type="dxa"/>
          </w:tcPr>
          <w:p w:rsidR="00B274F9" w:rsidRPr="008B417D" w:rsidRDefault="00B274F9" w:rsidP="00B274F9">
            <w:r w:rsidRPr="00AC0498">
              <w:rPr>
                <w:rFonts w:hint="eastAsia"/>
              </w:rPr>
              <w:t>加热</w:t>
            </w:r>
          </w:p>
        </w:tc>
        <w:tc>
          <w:tcPr>
            <w:tcW w:w="1134" w:type="dxa"/>
          </w:tcPr>
          <w:p w:rsidR="00B274F9" w:rsidRDefault="00B274F9" w:rsidP="00B274F9"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B274F9" w:rsidRDefault="00B274F9" w:rsidP="00B274F9">
            <w:r>
              <w:rPr>
                <w:rFonts w:hint="eastAsia"/>
              </w:rPr>
              <w:t>0</w:t>
            </w:r>
            <w:r>
              <w:t>x10  0x01(</w:t>
            </w:r>
            <w:r>
              <w:rPr>
                <w:rFonts w:hint="eastAsia"/>
              </w:rPr>
              <w:t>加热</w:t>
            </w:r>
            <w:r>
              <w:t>)</w:t>
            </w:r>
          </w:p>
          <w:p w:rsidR="00B274F9" w:rsidRDefault="00B274F9" w:rsidP="00B274F9">
            <w:r>
              <w:rPr>
                <w:rFonts w:hint="eastAsia"/>
              </w:rPr>
              <w:t xml:space="preserve"> </w:t>
            </w:r>
            <w:r>
              <w:t xml:space="preserve">     0x02(</w:t>
            </w:r>
            <w:r>
              <w:rPr>
                <w:rFonts w:hint="eastAsia"/>
              </w:rPr>
              <w:t>停止加热</w:t>
            </w:r>
            <w:r>
              <w:t>)</w:t>
            </w:r>
          </w:p>
        </w:tc>
      </w:tr>
      <w:tr w:rsidR="00B274F9" w:rsidTr="00AC6C9C">
        <w:tc>
          <w:tcPr>
            <w:tcW w:w="1384" w:type="dxa"/>
          </w:tcPr>
          <w:p w:rsidR="00B274F9" w:rsidRDefault="00B274F9" w:rsidP="00B274F9">
            <w:r>
              <w:rPr>
                <w:rFonts w:hint="eastAsia"/>
              </w:rPr>
              <w:t>1</w:t>
            </w:r>
            <w:r w:rsidR="00C03DED">
              <w:t>2</w:t>
            </w:r>
          </w:p>
        </w:tc>
        <w:tc>
          <w:tcPr>
            <w:tcW w:w="1843" w:type="dxa"/>
          </w:tcPr>
          <w:p w:rsidR="00B274F9" w:rsidRPr="00AC0498" w:rsidRDefault="00B274F9" w:rsidP="00B274F9">
            <w:r>
              <w:rPr>
                <w:rFonts w:hint="eastAsia"/>
              </w:rPr>
              <w:t>制冷</w:t>
            </w:r>
          </w:p>
        </w:tc>
        <w:tc>
          <w:tcPr>
            <w:tcW w:w="1134" w:type="dxa"/>
          </w:tcPr>
          <w:p w:rsidR="00B274F9" w:rsidRDefault="00B274F9" w:rsidP="00B274F9"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B274F9" w:rsidRDefault="00B274F9" w:rsidP="00B274F9">
            <w:r>
              <w:rPr>
                <w:rFonts w:hint="eastAsia"/>
              </w:rPr>
              <w:t>0</w:t>
            </w:r>
            <w:r>
              <w:t>x11  0x01(</w:t>
            </w:r>
            <w:r>
              <w:rPr>
                <w:rFonts w:hint="eastAsia"/>
              </w:rPr>
              <w:t>制冷</w:t>
            </w:r>
            <w:r>
              <w:t>)</w:t>
            </w:r>
          </w:p>
          <w:p w:rsidR="00B274F9" w:rsidRDefault="00B274F9" w:rsidP="00B274F9">
            <w:r>
              <w:rPr>
                <w:rFonts w:hint="eastAsia"/>
              </w:rPr>
              <w:t xml:space="preserve"> </w:t>
            </w:r>
            <w:r>
              <w:t xml:space="preserve">     0x02(</w:t>
            </w:r>
            <w:r>
              <w:rPr>
                <w:rFonts w:hint="eastAsia"/>
              </w:rPr>
              <w:t>停止制冷</w:t>
            </w:r>
            <w:r>
              <w:t>)</w:t>
            </w:r>
          </w:p>
        </w:tc>
      </w:tr>
      <w:tr w:rsidR="00B274F9" w:rsidTr="00AC6C9C">
        <w:tc>
          <w:tcPr>
            <w:tcW w:w="1384" w:type="dxa"/>
          </w:tcPr>
          <w:p w:rsidR="00B274F9" w:rsidRDefault="00B274F9" w:rsidP="00B274F9">
            <w:r>
              <w:rPr>
                <w:rFonts w:hint="eastAsia"/>
              </w:rPr>
              <w:t>1</w:t>
            </w:r>
            <w:r w:rsidR="00C03DED">
              <w:t>3</w:t>
            </w:r>
          </w:p>
        </w:tc>
        <w:tc>
          <w:tcPr>
            <w:tcW w:w="1843" w:type="dxa"/>
          </w:tcPr>
          <w:p w:rsidR="00B274F9" w:rsidRDefault="00B274F9" w:rsidP="00B274F9">
            <w:r w:rsidRPr="007B43F5">
              <w:rPr>
                <w:rFonts w:hint="eastAsia"/>
              </w:rPr>
              <w:t>水质</w:t>
            </w:r>
          </w:p>
        </w:tc>
        <w:tc>
          <w:tcPr>
            <w:tcW w:w="1134" w:type="dxa"/>
          </w:tcPr>
          <w:p w:rsidR="00B274F9" w:rsidRDefault="009318DD" w:rsidP="00B274F9">
            <w:r>
              <w:t>4</w:t>
            </w:r>
          </w:p>
        </w:tc>
        <w:tc>
          <w:tcPr>
            <w:tcW w:w="4161" w:type="dxa"/>
          </w:tcPr>
          <w:p w:rsidR="00B274F9" w:rsidRDefault="00B274F9" w:rsidP="00B274F9">
            <w:r>
              <w:rPr>
                <w:rFonts w:hint="eastAsia"/>
              </w:rPr>
              <w:t>0</w:t>
            </w:r>
            <w:r>
              <w:t>x12  0x01(</w:t>
            </w:r>
            <w:r>
              <w:rPr>
                <w:rFonts w:hint="eastAsia"/>
              </w:rPr>
              <w:t>进水</w:t>
            </w:r>
            <w:r>
              <w:t>)   0x00 0x00(</w:t>
            </w:r>
            <w:proofErr w:type="spellStart"/>
            <w:r>
              <w:t>tds</w:t>
            </w:r>
            <w:proofErr w:type="spellEnd"/>
            <w:r>
              <w:t>)</w:t>
            </w:r>
          </w:p>
          <w:p w:rsidR="00B274F9" w:rsidRDefault="00B274F9" w:rsidP="00B274F9">
            <w:r>
              <w:rPr>
                <w:rFonts w:hint="eastAsia"/>
              </w:rPr>
              <w:t xml:space="preserve"> </w:t>
            </w:r>
            <w:r>
              <w:t xml:space="preserve">     0x02(</w:t>
            </w:r>
            <w:r>
              <w:rPr>
                <w:rFonts w:hint="eastAsia"/>
              </w:rPr>
              <w:t>出水</w:t>
            </w:r>
            <w:r>
              <w:t>)</w:t>
            </w:r>
          </w:p>
        </w:tc>
      </w:tr>
      <w:tr w:rsidR="00B274F9" w:rsidTr="00AC6C9C">
        <w:tc>
          <w:tcPr>
            <w:tcW w:w="1384" w:type="dxa"/>
          </w:tcPr>
          <w:p w:rsidR="00B274F9" w:rsidRDefault="00B274F9" w:rsidP="00B274F9">
            <w:r>
              <w:rPr>
                <w:rFonts w:hint="eastAsia"/>
              </w:rPr>
              <w:t>1</w:t>
            </w:r>
            <w:r w:rsidR="00C03DED">
              <w:t>4</w:t>
            </w:r>
          </w:p>
        </w:tc>
        <w:tc>
          <w:tcPr>
            <w:tcW w:w="1843" w:type="dxa"/>
          </w:tcPr>
          <w:p w:rsidR="00B274F9" w:rsidRPr="007B43F5" w:rsidRDefault="00B274F9" w:rsidP="00B274F9">
            <w:r>
              <w:rPr>
                <w:rFonts w:hint="eastAsia"/>
              </w:rPr>
              <w:t>故障代码</w:t>
            </w:r>
          </w:p>
        </w:tc>
        <w:tc>
          <w:tcPr>
            <w:tcW w:w="1134" w:type="dxa"/>
          </w:tcPr>
          <w:p w:rsidR="00B274F9" w:rsidRDefault="00B274F9" w:rsidP="00B274F9"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B274F9" w:rsidRDefault="00B274F9" w:rsidP="00B274F9">
            <w:r>
              <w:rPr>
                <w:rFonts w:hint="eastAsia"/>
              </w:rPr>
              <w:t>0</w:t>
            </w:r>
            <w:r>
              <w:t>x13  0x00</w:t>
            </w:r>
          </w:p>
        </w:tc>
      </w:tr>
      <w:tr w:rsidR="00B274F9" w:rsidTr="00AC6C9C">
        <w:tc>
          <w:tcPr>
            <w:tcW w:w="1384" w:type="dxa"/>
          </w:tcPr>
          <w:p w:rsidR="00B274F9" w:rsidRDefault="00B274F9" w:rsidP="00B274F9">
            <w:r>
              <w:rPr>
                <w:rFonts w:hint="eastAsia"/>
              </w:rPr>
              <w:t>1</w:t>
            </w:r>
            <w:r w:rsidR="00C03DED">
              <w:t>5</w:t>
            </w:r>
          </w:p>
        </w:tc>
        <w:tc>
          <w:tcPr>
            <w:tcW w:w="1843" w:type="dxa"/>
          </w:tcPr>
          <w:p w:rsidR="00B274F9" w:rsidRPr="009122BE" w:rsidRDefault="00B274F9" w:rsidP="00B274F9">
            <w:r>
              <w:rPr>
                <w:rFonts w:hint="eastAsia"/>
              </w:rPr>
              <w:t>型号强度</w:t>
            </w:r>
          </w:p>
        </w:tc>
        <w:tc>
          <w:tcPr>
            <w:tcW w:w="1134" w:type="dxa"/>
          </w:tcPr>
          <w:p w:rsidR="00B274F9" w:rsidRDefault="00B274F9" w:rsidP="00B274F9"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B274F9" w:rsidRDefault="00B274F9" w:rsidP="00B274F9">
            <w:r>
              <w:rPr>
                <w:rFonts w:hint="eastAsia"/>
              </w:rPr>
              <w:t>0</w:t>
            </w:r>
            <w:r>
              <w:t>x14  0x00</w:t>
            </w:r>
          </w:p>
        </w:tc>
      </w:tr>
      <w:tr w:rsidR="00B274F9" w:rsidTr="00AC6C9C">
        <w:tc>
          <w:tcPr>
            <w:tcW w:w="1384" w:type="dxa"/>
          </w:tcPr>
          <w:p w:rsidR="00B274F9" w:rsidRDefault="00C03DED" w:rsidP="00B274F9">
            <w:r>
              <w:t>16</w:t>
            </w:r>
          </w:p>
        </w:tc>
        <w:tc>
          <w:tcPr>
            <w:tcW w:w="1843" w:type="dxa"/>
          </w:tcPr>
          <w:p w:rsidR="00B274F9" w:rsidRPr="007B43F5" w:rsidRDefault="00B274F9" w:rsidP="00B274F9">
            <w:r w:rsidRPr="009122BE">
              <w:rPr>
                <w:rFonts w:hint="eastAsia"/>
              </w:rPr>
              <w:t>时控</w:t>
            </w:r>
          </w:p>
        </w:tc>
        <w:tc>
          <w:tcPr>
            <w:tcW w:w="1134" w:type="dxa"/>
          </w:tcPr>
          <w:p w:rsidR="00B274F9" w:rsidRDefault="00B274F9" w:rsidP="00B274F9">
            <w:r>
              <w:rPr>
                <w:rFonts w:hint="eastAsia"/>
              </w:rPr>
              <w:t>2</w:t>
            </w:r>
          </w:p>
        </w:tc>
        <w:tc>
          <w:tcPr>
            <w:tcW w:w="4161" w:type="dxa"/>
          </w:tcPr>
          <w:p w:rsidR="00B274F9" w:rsidRDefault="00B274F9" w:rsidP="00B274F9">
            <w:r>
              <w:rPr>
                <w:rFonts w:hint="eastAsia"/>
              </w:rPr>
              <w:t>0</w:t>
            </w:r>
            <w:r>
              <w:t>x15  0x00</w:t>
            </w:r>
          </w:p>
        </w:tc>
      </w:tr>
    </w:tbl>
    <w:p w:rsidR="00487569" w:rsidRDefault="00487569"/>
    <w:p w:rsidR="00495941" w:rsidRDefault="00495941" w:rsidP="00495941">
      <w:pPr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下行</w:t>
      </w:r>
      <w:r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495941" w:rsidTr="00F35FAC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495941" w:rsidRDefault="00495941" w:rsidP="00F35FAC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495941" w:rsidRDefault="00495941" w:rsidP="00F35FAC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495941" w:rsidRDefault="00495941" w:rsidP="00F35FAC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495941" w:rsidRDefault="00495941" w:rsidP="00F35FAC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495941" w:rsidRDefault="00495941" w:rsidP="00F35FAC">
            <w:r>
              <w:rPr>
                <w:rFonts w:hint="eastAsia"/>
              </w:rP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495941" w:rsidRDefault="00495941" w:rsidP="00F35FAC">
            <w:r>
              <w:rPr>
                <w:rFonts w:hint="eastAsia"/>
              </w:rPr>
              <w:t>校验和</w:t>
            </w:r>
          </w:p>
        </w:tc>
      </w:tr>
      <w:tr w:rsidR="00495941" w:rsidTr="00F35FAC">
        <w:tc>
          <w:tcPr>
            <w:tcW w:w="1335" w:type="dxa"/>
          </w:tcPr>
          <w:p w:rsidR="00495941" w:rsidRDefault="00495941" w:rsidP="00F35FAC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495941" w:rsidRDefault="00495941" w:rsidP="00F35FAC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495941" w:rsidRDefault="00495941" w:rsidP="00F35FAC">
            <w:r>
              <w:rPr>
                <w:rFonts w:hint="eastAsia"/>
              </w:rPr>
              <w:t xml:space="preserve">  </w:t>
            </w:r>
            <w:r w:rsidR="00DE3242">
              <w:t>5</w:t>
            </w:r>
          </w:p>
        </w:tc>
        <w:tc>
          <w:tcPr>
            <w:tcW w:w="1215" w:type="dxa"/>
          </w:tcPr>
          <w:p w:rsidR="00495941" w:rsidRDefault="00495941" w:rsidP="00F35FAC">
            <w:r>
              <w:rPr>
                <w:rFonts w:hint="eastAsia"/>
              </w:rPr>
              <w:t>0x3</w:t>
            </w:r>
            <w:r>
              <w:t>3</w:t>
            </w:r>
          </w:p>
        </w:tc>
        <w:tc>
          <w:tcPr>
            <w:tcW w:w="1995" w:type="dxa"/>
          </w:tcPr>
          <w:p w:rsidR="00495941" w:rsidRDefault="00495941" w:rsidP="00F35FAC">
            <w:r>
              <w:rPr>
                <w:rFonts w:hint="eastAsia"/>
              </w:rPr>
              <w:t xml:space="preserve"> </w:t>
            </w:r>
            <w:r w:rsidR="00DE3242">
              <w:t>0x00</w:t>
            </w:r>
          </w:p>
        </w:tc>
        <w:tc>
          <w:tcPr>
            <w:tcW w:w="1200" w:type="dxa"/>
          </w:tcPr>
          <w:p w:rsidR="00495941" w:rsidRDefault="00495941" w:rsidP="00F35FAC">
            <w:r>
              <w:rPr>
                <w:rFonts w:hint="eastAsia"/>
              </w:rPr>
              <w:t xml:space="preserve">  --</w:t>
            </w:r>
          </w:p>
        </w:tc>
      </w:tr>
    </w:tbl>
    <w:p w:rsidR="009D2C06" w:rsidRDefault="009D2C06"/>
    <w:p w:rsidR="000B2EE8" w:rsidRDefault="00604C1E">
      <w:pPr>
        <w:outlineLvl w:val="1"/>
        <w:rPr>
          <w:b/>
          <w:bCs/>
        </w:rPr>
      </w:pPr>
      <w:r>
        <w:rPr>
          <w:rFonts w:hint="eastAsia"/>
          <w:b/>
          <w:bCs/>
        </w:rPr>
        <w:t xml:space="preserve">3.3  </w:t>
      </w:r>
      <w:r>
        <w:rPr>
          <w:rFonts w:hint="eastAsia"/>
          <w:b/>
          <w:bCs/>
        </w:rPr>
        <w:t>控制机器出水</w:t>
      </w:r>
    </w:p>
    <w:p w:rsidR="000F0FFE" w:rsidRDefault="000F0FFE">
      <w:pPr>
        <w:rPr>
          <w:b/>
          <w:bCs/>
        </w:rPr>
      </w:pPr>
    </w:p>
    <w:p w:rsidR="000B2EE8" w:rsidRDefault="00604C1E">
      <w:pPr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下行</w:t>
      </w:r>
      <w:r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0B2EE8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校验和</w:t>
            </w:r>
          </w:p>
        </w:tc>
      </w:tr>
      <w:tr w:rsidR="000B2EE8">
        <w:tc>
          <w:tcPr>
            <w:tcW w:w="1335" w:type="dxa"/>
          </w:tcPr>
          <w:p w:rsidR="000B2EE8" w:rsidRDefault="00604C1E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0B2EE8" w:rsidRDefault="00604C1E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0B2EE8" w:rsidRDefault="00604C1E">
            <w:r>
              <w:rPr>
                <w:rFonts w:hint="eastAsia"/>
              </w:rPr>
              <w:t xml:space="preserve">  0x</w:t>
            </w:r>
            <w:r w:rsidR="00432785">
              <w:t>11</w:t>
            </w:r>
          </w:p>
        </w:tc>
        <w:tc>
          <w:tcPr>
            <w:tcW w:w="1215" w:type="dxa"/>
          </w:tcPr>
          <w:p w:rsidR="000B2EE8" w:rsidRDefault="00604C1E">
            <w:r>
              <w:rPr>
                <w:rFonts w:hint="eastAsia"/>
              </w:rPr>
              <w:t>0x34</w:t>
            </w:r>
          </w:p>
        </w:tc>
        <w:tc>
          <w:tcPr>
            <w:tcW w:w="1995" w:type="dxa"/>
          </w:tcPr>
          <w:p w:rsidR="000B2EE8" w:rsidRDefault="00604C1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控制机器出水具体内容</w:t>
            </w:r>
          </w:p>
        </w:tc>
        <w:tc>
          <w:tcPr>
            <w:tcW w:w="1200" w:type="dxa"/>
          </w:tcPr>
          <w:p w:rsidR="000B2EE8" w:rsidRDefault="00604C1E">
            <w:r>
              <w:rPr>
                <w:rFonts w:hint="eastAsia"/>
              </w:rPr>
              <w:t xml:space="preserve">  --</w:t>
            </w:r>
          </w:p>
        </w:tc>
      </w:tr>
    </w:tbl>
    <w:p w:rsidR="000B2EE8" w:rsidRDefault="000B2EE8"/>
    <w:p w:rsidR="000B2EE8" w:rsidRDefault="00604C1E">
      <w:r>
        <w:rPr>
          <w:rFonts w:hint="eastAsia"/>
        </w:rPr>
        <w:t>控制机器出水具体内容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51"/>
        <w:gridCol w:w="2911"/>
      </w:tblGrid>
      <w:tr w:rsidR="000B2EE8">
        <w:tc>
          <w:tcPr>
            <w:tcW w:w="2130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字节位置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内容</w:t>
            </w:r>
          </w:p>
        </w:tc>
        <w:tc>
          <w:tcPr>
            <w:tcW w:w="1351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字节数</w:t>
            </w:r>
          </w:p>
        </w:tc>
        <w:tc>
          <w:tcPr>
            <w:tcW w:w="2911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描述</w:t>
            </w:r>
          </w:p>
        </w:tc>
      </w:tr>
      <w:tr w:rsidR="000B2EE8"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出水类型</w:t>
            </w:r>
          </w:p>
        </w:tc>
        <w:tc>
          <w:tcPr>
            <w:tcW w:w="1351" w:type="dxa"/>
          </w:tcPr>
          <w:p w:rsidR="000B2EE8" w:rsidRDefault="00604C1E">
            <w:r>
              <w:rPr>
                <w:rFonts w:hint="eastAsia"/>
              </w:rPr>
              <w:t xml:space="preserve">1 </w:t>
            </w:r>
          </w:p>
        </w:tc>
        <w:tc>
          <w:tcPr>
            <w:tcW w:w="2911" w:type="dxa"/>
          </w:tcPr>
          <w:p w:rsidR="000B2EE8" w:rsidRDefault="00604C1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最高位表如果是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表明零上，如果是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则表明是零下，例如</w:t>
            </w:r>
            <w:r>
              <w:rPr>
                <w:rFonts w:hint="eastAsia"/>
              </w:rPr>
              <w:t xml:space="preserve">0x3f, </w:t>
            </w:r>
            <w:r>
              <w:rPr>
                <w:rFonts w:hint="eastAsia"/>
              </w:rPr>
              <w:t>表明是</w:t>
            </w:r>
            <w:r>
              <w:rPr>
                <w:rFonts w:hint="eastAsia"/>
              </w:rPr>
              <w:t>+63</w:t>
            </w:r>
            <w:r>
              <w:rPr>
                <w:rFonts w:hint="eastAsia"/>
              </w:rPr>
              <w:t>℃，如果是</w:t>
            </w:r>
            <w:r>
              <w:rPr>
                <w:rFonts w:hint="eastAsia"/>
              </w:rPr>
              <w:t>0XBF</w:t>
            </w:r>
            <w:r>
              <w:rPr>
                <w:rFonts w:hint="eastAsia"/>
              </w:rPr>
              <w:t>，则表明是</w:t>
            </w:r>
            <w:r>
              <w:rPr>
                <w:rFonts w:hint="eastAsia"/>
              </w:rPr>
              <w:t>-63</w:t>
            </w:r>
            <w:r>
              <w:rPr>
                <w:rFonts w:hint="eastAsia"/>
              </w:rPr>
              <w:t>℃</w:t>
            </w:r>
          </w:p>
        </w:tc>
      </w:tr>
      <w:tr w:rsidR="000B2EE8"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水量</w:t>
            </w:r>
          </w:p>
        </w:tc>
        <w:tc>
          <w:tcPr>
            <w:tcW w:w="1351" w:type="dxa"/>
          </w:tcPr>
          <w:p w:rsidR="000B2EE8" w:rsidRDefault="00604C1E">
            <w:r>
              <w:rPr>
                <w:rFonts w:hint="eastAsia"/>
              </w:rPr>
              <w:t>2</w:t>
            </w:r>
          </w:p>
        </w:tc>
        <w:tc>
          <w:tcPr>
            <w:tcW w:w="2911" w:type="dxa"/>
          </w:tcPr>
          <w:p w:rsidR="000B2EE8" w:rsidRDefault="00604C1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出水水量，单位为</w:t>
            </w:r>
            <w:r>
              <w:rPr>
                <w:rFonts w:hint="eastAsia"/>
              </w:rPr>
              <w:t xml:space="preserve">ml,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0x03e8, </w:t>
            </w:r>
            <w:r>
              <w:rPr>
                <w:rFonts w:hint="eastAsia"/>
              </w:rPr>
              <w:t>表明出水量为</w:t>
            </w:r>
            <w:r>
              <w:rPr>
                <w:rFonts w:hint="eastAsia"/>
              </w:rPr>
              <w:t>1000ml</w:t>
            </w:r>
          </w:p>
        </w:tc>
      </w:tr>
      <w:tr w:rsidR="000B2EE8"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ID</w:t>
            </w:r>
          </w:p>
        </w:tc>
        <w:tc>
          <w:tcPr>
            <w:tcW w:w="1351" w:type="dxa"/>
          </w:tcPr>
          <w:p w:rsidR="000B2EE8" w:rsidRDefault="00604C1E">
            <w:r>
              <w:rPr>
                <w:rFonts w:hint="eastAsia"/>
              </w:rPr>
              <w:t>4</w:t>
            </w:r>
          </w:p>
        </w:tc>
        <w:tc>
          <w:tcPr>
            <w:tcW w:w="2911" w:type="dxa"/>
          </w:tcPr>
          <w:p w:rsidR="000B2EE8" w:rsidRDefault="00604C1E">
            <w:r>
              <w:rPr>
                <w:rFonts w:hint="eastAsia"/>
              </w:rPr>
              <w:t>该条指令对应的控制</w:t>
            </w:r>
            <w:r>
              <w:rPr>
                <w:rFonts w:hint="eastAsia"/>
              </w:rPr>
              <w:t>Id</w:t>
            </w:r>
          </w:p>
        </w:tc>
      </w:tr>
    </w:tbl>
    <w:p w:rsidR="000B2EE8" w:rsidRDefault="000B2EE8"/>
    <w:p w:rsidR="000F0FFE" w:rsidRDefault="000F0FFE"/>
    <w:p w:rsidR="000F0FFE" w:rsidRDefault="000F0FFE"/>
    <w:p w:rsidR="000B2EE8" w:rsidRPr="00D36B2C" w:rsidRDefault="00604C1E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上行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0B2EE8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校验和</w:t>
            </w:r>
          </w:p>
        </w:tc>
      </w:tr>
      <w:tr w:rsidR="000B2EE8">
        <w:tc>
          <w:tcPr>
            <w:tcW w:w="1335" w:type="dxa"/>
          </w:tcPr>
          <w:p w:rsidR="000B2EE8" w:rsidRDefault="00604C1E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0B2EE8" w:rsidRDefault="00604C1E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0B2EE8" w:rsidRDefault="00604C1E">
            <w:r>
              <w:rPr>
                <w:rFonts w:hint="eastAsia"/>
              </w:rPr>
              <w:t xml:space="preserve">  0x</w:t>
            </w:r>
            <w:r w:rsidR="00F35FAC">
              <w:t>9</w:t>
            </w:r>
          </w:p>
        </w:tc>
        <w:tc>
          <w:tcPr>
            <w:tcW w:w="1215" w:type="dxa"/>
          </w:tcPr>
          <w:p w:rsidR="000B2EE8" w:rsidRDefault="00604C1E">
            <w:r>
              <w:rPr>
                <w:rFonts w:hint="eastAsia"/>
              </w:rPr>
              <w:t>0x35</w:t>
            </w:r>
          </w:p>
        </w:tc>
        <w:tc>
          <w:tcPr>
            <w:tcW w:w="1995" w:type="dxa"/>
          </w:tcPr>
          <w:p w:rsidR="000B2EE8" w:rsidRDefault="00604C1E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控制应答</w:t>
            </w:r>
          </w:p>
        </w:tc>
        <w:tc>
          <w:tcPr>
            <w:tcW w:w="1200" w:type="dxa"/>
          </w:tcPr>
          <w:p w:rsidR="000B2EE8" w:rsidRDefault="00604C1E">
            <w:r>
              <w:rPr>
                <w:rFonts w:hint="eastAsia"/>
              </w:rPr>
              <w:t xml:space="preserve">  --</w:t>
            </w:r>
          </w:p>
        </w:tc>
      </w:tr>
    </w:tbl>
    <w:p w:rsidR="00463FF1" w:rsidRDefault="00463FF1"/>
    <w:p w:rsidR="00806AC8" w:rsidRDefault="00806AC8"/>
    <w:p w:rsidR="000B2EE8" w:rsidRDefault="00604C1E">
      <w:r>
        <w:rPr>
          <w:rFonts w:hint="eastAsia"/>
        </w:rPr>
        <w:t>控制应答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51"/>
        <w:gridCol w:w="2911"/>
      </w:tblGrid>
      <w:tr w:rsidR="000B2EE8">
        <w:tc>
          <w:tcPr>
            <w:tcW w:w="2130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字节位置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内容</w:t>
            </w:r>
          </w:p>
        </w:tc>
        <w:tc>
          <w:tcPr>
            <w:tcW w:w="1351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字节数</w:t>
            </w:r>
          </w:p>
        </w:tc>
        <w:tc>
          <w:tcPr>
            <w:tcW w:w="2911" w:type="dxa"/>
            <w:shd w:val="clear" w:color="auto" w:fill="CFCDCD" w:themeFill="background2" w:themeFillShade="E5"/>
          </w:tcPr>
          <w:p w:rsidR="000B2EE8" w:rsidRDefault="00604C1E">
            <w:r>
              <w:rPr>
                <w:rFonts w:hint="eastAsia"/>
              </w:rPr>
              <w:t>描述</w:t>
            </w:r>
          </w:p>
        </w:tc>
      </w:tr>
      <w:tr w:rsidR="000B2EE8"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控制结果</w:t>
            </w:r>
          </w:p>
        </w:tc>
        <w:tc>
          <w:tcPr>
            <w:tcW w:w="1351" w:type="dxa"/>
          </w:tcPr>
          <w:p w:rsidR="000B2EE8" w:rsidRDefault="00604C1E">
            <w:r>
              <w:rPr>
                <w:rFonts w:hint="eastAsia"/>
              </w:rPr>
              <w:t xml:space="preserve">1 </w:t>
            </w:r>
          </w:p>
        </w:tc>
        <w:tc>
          <w:tcPr>
            <w:tcW w:w="2911" w:type="dxa"/>
          </w:tcPr>
          <w:p w:rsidR="000B2EE8" w:rsidRDefault="00604C1E">
            <w:r>
              <w:rPr>
                <w:rFonts w:hint="eastAsia"/>
              </w:rPr>
              <w:t>控制结果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：成功</w:t>
            </w:r>
          </w:p>
          <w:p w:rsidR="000B2EE8" w:rsidRDefault="00604C1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</w:tc>
      </w:tr>
      <w:tr w:rsidR="000B2EE8"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0B2EE8" w:rsidRDefault="00604C1E">
            <w:r>
              <w:rPr>
                <w:rFonts w:hint="eastAsia"/>
              </w:rPr>
              <w:t>控制</w:t>
            </w:r>
            <w:r>
              <w:rPr>
                <w:rFonts w:hint="eastAsia"/>
              </w:rPr>
              <w:t>id</w:t>
            </w:r>
          </w:p>
        </w:tc>
        <w:tc>
          <w:tcPr>
            <w:tcW w:w="1351" w:type="dxa"/>
          </w:tcPr>
          <w:p w:rsidR="000B2EE8" w:rsidRDefault="00604C1E">
            <w:r>
              <w:rPr>
                <w:rFonts w:hint="eastAsia"/>
              </w:rPr>
              <w:t>4</w:t>
            </w:r>
          </w:p>
        </w:tc>
        <w:tc>
          <w:tcPr>
            <w:tcW w:w="2911" w:type="dxa"/>
          </w:tcPr>
          <w:p w:rsidR="000B2EE8" w:rsidRDefault="00604C1E">
            <w:r>
              <w:rPr>
                <w:rFonts w:hint="eastAsia"/>
              </w:rPr>
              <w:t>控制指令的</w:t>
            </w:r>
            <w:r>
              <w:rPr>
                <w:rFonts w:hint="eastAsia"/>
              </w:rPr>
              <w:t>Id</w:t>
            </w:r>
          </w:p>
        </w:tc>
      </w:tr>
    </w:tbl>
    <w:p w:rsidR="000B2EE8" w:rsidRDefault="000B2EE8"/>
    <w:p w:rsidR="00FD65D7" w:rsidRDefault="00FD65D7"/>
    <w:p w:rsidR="00D36B2C" w:rsidRDefault="00FD65D7" w:rsidP="00FD65D7">
      <w:pPr>
        <w:outlineLvl w:val="1"/>
        <w:rPr>
          <w:b/>
          <w:bCs/>
        </w:rPr>
      </w:pPr>
      <w:r w:rsidRPr="00FD65D7">
        <w:rPr>
          <w:rFonts w:hint="eastAsia"/>
          <w:b/>
          <w:bCs/>
        </w:rPr>
        <w:t>3</w:t>
      </w:r>
      <w:r w:rsidRPr="00FD65D7">
        <w:rPr>
          <w:b/>
          <w:bCs/>
        </w:rPr>
        <w:t>.4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上报水质数据</w:t>
      </w:r>
    </w:p>
    <w:p w:rsidR="000F0FFE" w:rsidRDefault="000F0FFE" w:rsidP="00D36B2C">
      <w:pPr>
        <w:rPr>
          <w:b/>
          <w:bCs/>
        </w:rPr>
      </w:pPr>
    </w:p>
    <w:p w:rsidR="00D36B2C" w:rsidRPr="00D36B2C" w:rsidRDefault="00D36B2C" w:rsidP="00D36B2C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上行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D36B2C" w:rsidTr="009122BE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D36B2C" w:rsidRDefault="00D36B2C" w:rsidP="009122BE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D36B2C" w:rsidRDefault="00D36B2C" w:rsidP="009122BE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D36B2C" w:rsidRDefault="00D36B2C" w:rsidP="009122BE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D36B2C" w:rsidRDefault="00D36B2C" w:rsidP="009122BE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D36B2C" w:rsidRDefault="00D36B2C" w:rsidP="009122BE">
            <w:r>
              <w:rPr>
                <w:rFonts w:hint="eastAsia"/>
              </w:rP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D36B2C" w:rsidRDefault="00D36B2C" w:rsidP="009122BE">
            <w:r>
              <w:rPr>
                <w:rFonts w:hint="eastAsia"/>
              </w:rPr>
              <w:t>校验和</w:t>
            </w:r>
          </w:p>
        </w:tc>
      </w:tr>
      <w:tr w:rsidR="00D36B2C" w:rsidTr="009122BE">
        <w:tc>
          <w:tcPr>
            <w:tcW w:w="1335" w:type="dxa"/>
          </w:tcPr>
          <w:p w:rsidR="00D36B2C" w:rsidRDefault="00D36B2C" w:rsidP="009122BE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D36B2C" w:rsidRDefault="00D36B2C" w:rsidP="009122BE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D36B2C" w:rsidRDefault="00D36B2C" w:rsidP="009122BE">
            <w:r>
              <w:rPr>
                <w:rFonts w:hint="eastAsia"/>
              </w:rPr>
              <w:t xml:space="preserve">  0x</w:t>
            </w:r>
            <w:r w:rsidR="00327CBA">
              <w:t>24</w:t>
            </w:r>
          </w:p>
        </w:tc>
        <w:tc>
          <w:tcPr>
            <w:tcW w:w="1215" w:type="dxa"/>
          </w:tcPr>
          <w:p w:rsidR="00D36B2C" w:rsidRDefault="00D36B2C" w:rsidP="009122BE">
            <w:r>
              <w:rPr>
                <w:rFonts w:hint="eastAsia"/>
              </w:rPr>
              <w:t>0x3</w:t>
            </w:r>
            <w:r w:rsidR="003728F2">
              <w:t>6</w:t>
            </w:r>
          </w:p>
        </w:tc>
        <w:tc>
          <w:tcPr>
            <w:tcW w:w="1995" w:type="dxa"/>
          </w:tcPr>
          <w:p w:rsidR="00D36B2C" w:rsidRDefault="00D36B2C" w:rsidP="009122BE">
            <w:r w:rsidRPr="00D36B2C">
              <w:rPr>
                <w:rFonts w:hint="eastAsia"/>
              </w:rPr>
              <w:t>水质数据</w:t>
            </w:r>
            <w:r>
              <w:rPr>
                <w:rFonts w:hint="eastAsia"/>
              </w:rPr>
              <w:t>具体内容</w:t>
            </w:r>
          </w:p>
        </w:tc>
        <w:tc>
          <w:tcPr>
            <w:tcW w:w="1200" w:type="dxa"/>
          </w:tcPr>
          <w:p w:rsidR="00D36B2C" w:rsidRDefault="00D36B2C" w:rsidP="009122BE">
            <w:r>
              <w:rPr>
                <w:rFonts w:hint="eastAsia"/>
              </w:rPr>
              <w:t xml:space="preserve">  --</w:t>
            </w:r>
          </w:p>
        </w:tc>
      </w:tr>
    </w:tbl>
    <w:p w:rsidR="000F0FFE" w:rsidRDefault="000F0FFE" w:rsidP="00D36B2C"/>
    <w:p w:rsidR="00D36B2C" w:rsidRDefault="00D36B2C" w:rsidP="00D36B2C">
      <w:r w:rsidRPr="00D36B2C">
        <w:rPr>
          <w:rFonts w:hint="eastAsia"/>
        </w:rPr>
        <w:t>水质数据</w:t>
      </w:r>
      <w:r>
        <w:rPr>
          <w:rFonts w:hint="eastAsia"/>
        </w:rPr>
        <w:t>具体内容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351"/>
        <w:gridCol w:w="2911"/>
      </w:tblGrid>
      <w:tr w:rsidR="00D36B2C" w:rsidTr="009122BE">
        <w:tc>
          <w:tcPr>
            <w:tcW w:w="2130" w:type="dxa"/>
            <w:shd w:val="clear" w:color="auto" w:fill="CFCDCD" w:themeFill="background2" w:themeFillShade="E5"/>
          </w:tcPr>
          <w:p w:rsidR="00D36B2C" w:rsidRDefault="00D36B2C" w:rsidP="009122BE">
            <w:r>
              <w:rPr>
                <w:rFonts w:hint="eastAsia"/>
              </w:rPr>
              <w:t>字节位置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:rsidR="00D36B2C" w:rsidRDefault="00D36B2C" w:rsidP="009122BE">
            <w:r>
              <w:rPr>
                <w:rFonts w:hint="eastAsia"/>
              </w:rPr>
              <w:t>内容</w:t>
            </w:r>
          </w:p>
        </w:tc>
        <w:tc>
          <w:tcPr>
            <w:tcW w:w="1351" w:type="dxa"/>
            <w:shd w:val="clear" w:color="auto" w:fill="CFCDCD" w:themeFill="background2" w:themeFillShade="E5"/>
          </w:tcPr>
          <w:p w:rsidR="00D36B2C" w:rsidRDefault="00D36B2C" w:rsidP="009122BE">
            <w:r>
              <w:rPr>
                <w:rFonts w:hint="eastAsia"/>
              </w:rPr>
              <w:t>字节数</w:t>
            </w:r>
          </w:p>
        </w:tc>
        <w:tc>
          <w:tcPr>
            <w:tcW w:w="2911" w:type="dxa"/>
            <w:shd w:val="clear" w:color="auto" w:fill="CFCDCD" w:themeFill="background2" w:themeFillShade="E5"/>
          </w:tcPr>
          <w:p w:rsidR="00D36B2C" w:rsidRDefault="00D36B2C" w:rsidP="009122BE">
            <w:r>
              <w:rPr>
                <w:rFonts w:hint="eastAsia"/>
              </w:rPr>
              <w:t>描述</w:t>
            </w:r>
          </w:p>
        </w:tc>
      </w:tr>
      <w:tr w:rsidR="00B336F4" w:rsidTr="009122BE">
        <w:tc>
          <w:tcPr>
            <w:tcW w:w="2130" w:type="dxa"/>
          </w:tcPr>
          <w:p w:rsidR="00B336F4" w:rsidRDefault="00B336F4" w:rsidP="009122BE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B336F4" w:rsidRDefault="000F0FFE" w:rsidP="009122BE">
            <w:r>
              <w:t>IMEI</w:t>
            </w:r>
          </w:p>
        </w:tc>
        <w:tc>
          <w:tcPr>
            <w:tcW w:w="1351" w:type="dxa"/>
          </w:tcPr>
          <w:p w:rsidR="00B336F4" w:rsidRDefault="000F0FFE" w:rsidP="009122BE">
            <w:r>
              <w:t>8</w:t>
            </w:r>
          </w:p>
        </w:tc>
        <w:tc>
          <w:tcPr>
            <w:tcW w:w="2911" w:type="dxa"/>
          </w:tcPr>
          <w:p w:rsidR="00B336F4" w:rsidRDefault="00B336F4" w:rsidP="009122BE"/>
        </w:tc>
      </w:tr>
      <w:tr w:rsidR="00D36B2C" w:rsidTr="009122BE">
        <w:tc>
          <w:tcPr>
            <w:tcW w:w="2130" w:type="dxa"/>
          </w:tcPr>
          <w:p w:rsidR="00D36B2C" w:rsidRDefault="00B336F4" w:rsidP="009122BE">
            <w:r>
              <w:t>1</w:t>
            </w:r>
          </w:p>
        </w:tc>
        <w:tc>
          <w:tcPr>
            <w:tcW w:w="2130" w:type="dxa"/>
          </w:tcPr>
          <w:p w:rsidR="00D36B2C" w:rsidRDefault="00D36B2C" w:rsidP="009122BE">
            <w:r>
              <w:rPr>
                <w:rFonts w:hint="eastAsia"/>
              </w:rPr>
              <w:t>入水</w:t>
            </w:r>
            <w:r>
              <w:rPr>
                <w:rFonts w:hint="eastAsia"/>
              </w:rPr>
              <w:t>T</w:t>
            </w:r>
            <w:r>
              <w:t>DS</w:t>
            </w:r>
          </w:p>
        </w:tc>
        <w:tc>
          <w:tcPr>
            <w:tcW w:w="1351" w:type="dxa"/>
          </w:tcPr>
          <w:p w:rsidR="00D36B2C" w:rsidRDefault="002E6F82" w:rsidP="009122BE">
            <w:r>
              <w:t>2</w:t>
            </w:r>
          </w:p>
        </w:tc>
        <w:tc>
          <w:tcPr>
            <w:tcW w:w="2911" w:type="dxa"/>
          </w:tcPr>
          <w:p w:rsidR="00D36B2C" w:rsidRDefault="00D36B2C" w:rsidP="009122BE"/>
        </w:tc>
      </w:tr>
      <w:tr w:rsidR="00D36B2C" w:rsidTr="009122BE">
        <w:tc>
          <w:tcPr>
            <w:tcW w:w="2130" w:type="dxa"/>
          </w:tcPr>
          <w:p w:rsidR="00D36B2C" w:rsidRDefault="00B336F4" w:rsidP="009122BE">
            <w:r>
              <w:t>2</w:t>
            </w:r>
          </w:p>
        </w:tc>
        <w:tc>
          <w:tcPr>
            <w:tcW w:w="2130" w:type="dxa"/>
          </w:tcPr>
          <w:p w:rsidR="00D36B2C" w:rsidRDefault="00D36B2C" w:rsidP="009122BE">
            <w:r>
              <w:rPr>
                <w:rFonts w:hint="eastAsia"/>
              </w:rPr>
              <w:t>出水</w:t>
            </w:r>
            <w:r>
              <w:rPr>
                <w:rFonts w:hint="eastAsia"/>
              </w:rPr>
              <w:t>T</w:t>
            </w:r>
            <w:r>
              <w:t>DS</w:t>
            </w:r>
          </w:p>
        </w:tc>
        <w:tc>
          <w:tcPr>
            <w:tcW w:w="1351" w:type="dxa"/>
          </w:tcPr>
          <w:p w:rsidR="00D36B2C" w:rsidRDefault="002E6F82" w:rsidP="009122BE">
            <w:r>
              <w:t>2</w:t>
            </w:r>
          </w:p>
        </w:tc>
        <w:tc>
          <w:tcPr>
            <w:tcW w:w="2911" w:type="dxa"/>
          </w:tcPr>
          <w:p w:rsidR="00D36B2C" w:rsidRDefault="00D36B2C" w:rsidP="009122BE"/>
        </w:tc>
      </w:tr>
      <w:tr w:rsidR="00D36B2C" w:rsidTr="009122BE">
        <w:tc>
          <w:tcPr>
            <w:tcW w:w="2130" w:type="dxa"/>
          </w:tcPr>
          <w:p w:rsidR="00D36B2C" w:rsidRDefault="00B336F4" w:rsidP="009122BE">
            <w:r>
              <w:t>3</w:t>
            </w:r>
          </w:p>
        </w:tc>
        <w:tc>
          <w:tcPr>
            <w:tcW w:w="2130" w:type="dxa"/>
          </w:tcPr>
          <w:p w:rsidR="00D36B2C" w:rsidRDefault="00D36B2C" w:rsidP="009122BE">
            <w:r>
              <w:rPr>
                <w:rFonts w:hint="eastAsia"/>
              </w:rPr>
              <w:t>入水</w:t>
            </w:r>
            <w:r w:rsidR="00E572A3">
              <w:rPr>
                <w:rFonts w:hint="eastAsia"/>
              </w:rPr>
              <w:t>浊度</w:t>
            </w:r>
          </w:p>
        </w:tc>
        <w:tc>
          <w:tcPr>
            <w:tcW w:w="1351" w:type="dxa"/>
          </w:tcPr>
          <w:p w:rsidR="00D36B2C" w:rsidRDefault="002E6F82" w:rsidP="009122BE">
            <w:r>
              <w:t>2</w:t>
            </w:r>
          </w:p>
        </w:tc>
        <w:tc>
          <w:tcPr>
            <w:tcW w:w="2911" w:type="dxa"/>
          </w:tcPr>
          <w:p w:rsidR="00D36B2C" w:rsidRDefault="00D36B2C" w:rsidP="009122BE"/>
        </w:tc>
      </w:tr>
      <w:tr w:rsidR="00D36B2C" w:rsidTr="009122BE">
        <w:tc>
          <w:tcPr>
            <w:tcW w:w="2130" w:type="dxa"/>
          </w:tcPr>
          <w:p w:rsidR="00D36B2C" w:rsidRDefault="00B336F4" w:rsidP="009122BE">
            <w:r>
              <w:t>4</w:t>
            </w:r>
          </w:p>
        </w:tc>
        <w:tc>
          <w:tcPr>
            <w:tcW w:w="2130" w:type="dxa"/>
          </w:tcPr>
          <w:p w:rsidR="00D36B2C" w:rsidRDefault="00D36B2C" w:rsidP="009122BE">
            <w:r>
              <w:rPr>
                <w:rFonts w:hint="eastAsia"/>
              </w:rPr>
              <w:t>出水</w:t>
            </w:r>
            <w:r w:rsidR="00E572A3">
              <w:rPr>
                <w:rFonts w:hint="eastAsia"/>
              </w:rPr>
              <w:t>浊度</w:t>
            </w:r>
          </w:p>
        </w:tc>
        <w:tc>
          <w:tcPr>
            <w:tcW w:w="1351" w:type="dxa"/>
          </w:tcPr>
          <w:p w:rsidR="00D36B2C" w:rsidRDefault="002E6F82" w:rsidP="009122BE">
            <w:r>
              <w:t>2</w:t>
            </w:r>
          </w:p>
        </w:tc>
        <w:tc>
          <w:tcPr>
            <w:tcW w:w="2911" w:type="dxa"/>
          </w:tcPr>
          <w:p w:rsidR="00D36B2C" w:rsidRDefault="00D36B2C" w:rsidP="009122BE"/>
        </w:tc>
      </w:tr>
      <w:tr w:rsidR="00D36B2C" w:rsidTr="009122BE">
        <w:tc>
          <w:tcPr>
            <w:tcW w:w="2130" w:type="dxa"/>
          </w:tcPr>
          <w:p w:rsidR="00D36B2C" w:rsidRDefault="00B336F4" w:rsidP="009122BE">
            <w:r>
              <w:t>5</w:t>
            </w:r>
          </w:p>
        </w:tc>
        <w:tc>
          <w:tcPr>
            <w:tcW w:w="2130" w:type="dxa"/>
          </w:tcPr>
          <w:p w:rsidR="00D36B2C" w:rsidRDefault="00E572A3" w:rsidP="009122BE">
            <w:r>
              <w:rPr>
                <w:rFonts w:hint="eastAsia"/>
              </w:rPr>
              <w:t>入水色度</w:t>
            </w:r>
          </w:p>
        </w:tc>
        <w:tc>
          <w:tcPr>
            <w:tcW w:w="1351" w:type="dxa"/>
          </w:tcPr>
          <w:p w:rsidR="00D36B2C" w:rsidRDefault="002E6F82" w:rsidP="009122BE">
            <w:r>
              <w:t>2</w:t>
            </w:r>
          </w:p>
        </w:tc>
        <w:tc>
          <w:tcPr>
            <w:tcW w:w="2911" w:type="dxa"/>
          </w:tcPr>
          <w:p w:rsidR="00D36B2C" w:rsidRDefault="00D36B2C" w:rsidP="009122BE"/>
        </w:tc>
      </w:tr>
      <w:tr w:rsidR="00D36B2C" w:rsidTr="009122BE">
        <w:tc>
          <w:tcPr>
            <w:tcW w:w="2130" w:type="dxa"/>
          </w:tcPr>
          <w:p w:rsidR="00D36B2C" w:rsidRDefault="00B336F4" w:rsidP="009122BE">
            <w:r>
              <w:t>6</w:t>
            </w:r>
          </w:p>
        </w:tc>
        <w:tc>
          <w:tcPr>
            <w:tcW w:w="2130" w:type="dxa"/>
          </w:tcPr>
          <w:p w:rsidR="00D36B2C" w:rsidRDefault="00E572A3" w:rsidP="009122BE">
            <w:r>
              <w:rPr>
                <w:rFonts w:hint="eastAsia"/>
              </w:rPr>
              <w:t>出水色度</w:t>
            </w:r>
          </w:p>
        </w:tc>
        <w:tc>
          <w:tcPr>
            <w:tcW w:w="1351" w:type="dxa"/>
          </w:tcPr>
          <w:p w:rsidR="00D36B2C" w:rsidRDefault="002E6F82" w:rsidP="009122BE">
            <w:r>
              <w:t>2</w:t>
            </w:r>
          </w:p>
        </w:tc>
        <w:tc>
          <w:tcPr>
            <w:tcW w:w="2911" w:type="dxa"/>
          </w:tcPr>
          <w:p w:rsidR="00D36B2C" w:rsidRDefault="00D36B2C" w:rsidP="009122BE"/>
        </w:tc>
      </w:tr>
      <w:tr w:rsidR="00974031" w:rsidTr="009122BE">
        <w:tc>
          <w:tcPr>
            <w:tcW w:w="2130" w:type="dxa"/>
          </w:tcPr>
          <w:p w:rsidR="00974031" w:rsidRDefault="00974031" w:rsidP="009122BE"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974031" w:rsidRDefault="00974031" w:rsidP="009122BE">
            <w:r>
              <w:rPr>
                <w:rFonts w:hint="eastAsia"/>
              </w:rPr>
              <w:t>水量</w:t>
            </w:r>
          </w:p>
        </w:tc>
        <w:tc>
          <w:tcPr>
            <w:tcW w:w="1351" w:type="dxa"/>
          </w:tcPr>
          <w:p w:rsidR="00974031" w:rsidRDefault="00974031" w:rsidP="009122BE">
            <w:r>
              <w:rPr>
                <w:rFonts w:hint="eastAsia"/>
              </w:rPr>
              <w:t>2</w:t>
            </w:r>
          </w:p>
        </w:tc>
        <w:tc>
          <w:tcPr>
            <w:tcW w:w="2911" w:type="dxa"/>
          </w:tcPr>
          <w:p w:rsidR="00974031" w:rsidRDefault="00974031" w:rsidP="009122BE"/>
        </w:tc>
      </w:tr>
      <w:tr w:rsidR="00372DF8" w:rsidTr="009122BE">
        <w:tc>
          <w:tcPr>
            <w:tcW w:w="2130" w:type="dxa"/>
          </w:tcPr>
          <w:p w:rsidR="00372DF8" w:rsidRDefault="00372DF8" w:rsidP="009122BE"/>
        </w:tc>
        <w:tc>
          <w:tcPr>
            <w:tcW w:w="2130" w:type="dxa"/>
          </w:tcPr>
          <w:p w:rsidR="00372DF8" w:rsidRDefault="00372DF8" w:rsidP="009122BE"/>
        </w:tc>
        <w:tc>
          <w:tcPr>
            <w:tcW w:w="1351" w:type="dxa"/>
          </w:tcPr>
          <w:p w:rsidR="00372DF8" w:rsidRDefault="00372DF8" w:rsidP="009122BE"/>
        </w:tc>
        <w:tc>
          <w:tcPr>
            <w:tcW w:w="2911" w:type="dxa"/>
          </w:tcPr>
          <w:p w:rsidR="00372DF8" w:rsidRDefault="00372DF8" w:rsidP="009122BE"/>
        </w:tc>
      </w:tr>
    </w:tbl>
    <w:p w:rsidR="00BB35A9" w:rsidRDefault="00BB35A9" w:rsidP="00DB599D"/>
    <w:p w:rsidR="00BB35A9" w:rsidRDefault="00BB35A9" w:rsidP="00BB35A9">
      <w:pPr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下行</w:t>
      </w:r>
      <w:r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BB35A9" w:rsidTr="00F35FAC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BB35A9" w:rsidRDefault="00BB35A9" w:rsidP="00F35FAC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BB35A9" w:rsidRDefault="00BB35A9" w:rsidP="00F35FAC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BB35A9" w:rsidRDefault="00BB35A9" w:rsidP="00F35FAC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BB35A9" w:rsidRDefault="00BB35A9" w:rsidP="00F35FAC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BB35A9" w:rsidRDefault="00BB35A9" w:rsidP="00F35FAC">
            <w:r>
              <w:rPr>
                <w:rFonts w:hint="eastAsia"/>
              </w:rP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BB35A9" w:rsidRDefault="00BB35A9" w:rsidP="00F35FAC">
            <w:r>
              <w:rPr>
                <w:rFonts w:hint="eastAsia"/>
              </w:rPr>
              <w:t>校验和</w:t>
            </w:r>
          </w:p>
        </w:tc>
      </w:tr>
      <w:tr w:rsidR="00BB35A9" w:rsidTr="00F35FAC">
        <w:tc>
          <w:tcPr>
            <w:tcW w:w="1335" w:type="dxa"/>
          </w:tcPr>
          <w:p w:rsidR="00BB35A9" w:rsidRDefault="00BB35A9" w:rsidP="00F35FAC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BB35A9" w:rsidRDefault="00BB35A9" w:rsidP="00F35FAC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BB35A9" w:rsidRDefault="00BB35A9" w:rsidP="00F35FAC">
            <w:r>
              <w:rPr>
                <w:rFonts w:hint="eastAsia"/>
              </w:rPr>
              <w:t xml:space="preserve">  0x</w:t>
            </w:r>
            <w:r w:rsidR="00DE3242">
              <w:t>5</w:t>
            </w:r>
          </w:p>
        </w:tc>
        <w:tc>
          <w:tcPr>
            <w:tcW w:w="1215" w:type="dxa"/>
          </w:tcPr>
          <w:p w:rsidR="00BB35A9" w:rsidRDefault="00BB35A9" w:rsidP="00F35FAC">
            <w:r>
              <w:rPr>
                <w:rFonts w:hint="eastAsia"/>
              </w:rPr>
              <w:t>0x3</w:t>
            </w:r>
            <w:r>
              <w:t>7</w:t>
            </w:r>
          </w:p>
        </w:tc>
        <w:tc>
          <w:tcPr>
            <w:tcW w:w="1995" w:type="dxa"/>
          </w:tcPr>
          <w:p w:rsidR="00BB35A9" w:rsidRDefault="00BB35A9" w:rsidP="00F35FAC">
            <w:r>
              <w:rPr>
                <w:rFonts w:hint="eastAsia"/>
              </w:rPr>
              <w:t xml:space="preserve"> </w:t>
            </w:r>
            <w:r w:rsidR="00DE3242">
              <w:t>0x00</w:t>
            </w:r>
          </w:p>
        </w:tc>
        <w:tc>
          <w:tcPr>
            <w:tcW w:w="1200" w:type="dxa"/>
          </w:tcPr>
          <w:p w:rsidR="00BB35A9" w:rsidRDefault="00BB35A9" w:rsidP="00F35FAC">
            <w:r>
              <w:rPr>
                <w:rFonts w:hint="eastAsia"/>
              </w:rPr>
              <w:t xml:space="preserve">  --</w:t>
            </w:r>
          </w:p>
        </w:tc>
      </w:tr>
    </w:tbl>
    <w:p w:rsidR="00DB599D" w:rsidRDefault="00DB599D" w:rsidP="00DB599D">
      <w:pPr>
        <w:rPr>
          <w:b/>
          <w:bCs/>
        </w:rPr>
      </w:pPr>
    </w:p>
    <w:p w:rsidR="00BF46D3" w:rsidRDefault="00BF46D3" w:rsidP="00DB599D">
      <w:pPr>
        <w:rPr>
          <w:b/>
          <w:bCs/>
        </w:rPr>
      </w:pPr>
    </w:p>
    <w:p w:rsidR="00BF46D3" w:rsidRDefault="00BF46D3" w:rsidP="00BF46D3">
      <w:pPr>
        <w:pStyle w:val="ad"/>
        <w:jc w:val="left"/>
        <w:rPr>
          <w:kern w:val="2"/>
          <w:sz w:val="21"/>
          <w:szCs w:val="24"/>
        </w:rPr>
      </w:pPr>
      <w:r w:rsidRPr="005F5757">
        <w:rPr>
          <w:kern w:val="2"/>
          <w:sz w:val="21"/>
          <w:szCs w:val="24"/>
        </w:rPr>
        <w:t>3.</w:t>
      </w:r>
      <w:r>
        <w:rPr>
          <w:kern w:val="2"/>
          <w:sz w:val="21"/>
          <w:szCs w:val="24"/>
        </w:rPr>
        <w:t>5</w:t>
      </w:r>
      <w:r>
        <w:rPr>
          <w:rFonts w:hint="eastAsia"/>
          <w:kern w:val="2"/>
          <w:sz w:val="21"/>
          <w:szCs w:val="24"/>
        </w:rPr>
        <w:t xml:space="preserve"> </w:t>
      </w:r>
      <w:r>
        <w:rPr>
          <w:rFonts w:hint="eastAsia"/>
          <w:kern w:val="2"/>
          <w:sz w:val="21"/>
          <w:szCs w:val="24"/>
        </w:rPr>
        <w:t>查询开关机时间</w:t>
      </w:r>
    </w:p>
    <w:p w:rsidR="00BF46D3" w:rsidRPr="004E5489" w:rsidRDefault="00BF46D3" w:rsidP="00BF46D3"/>
    <w:p w:rsidR="00BF46D3" w:rsidRPr="00D36B2C" w:rsidRDefault="00BF46D3" w:rsidP="00BF46D3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下行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BF46D3" w:rsidTr="00B01F4B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BF46D3" w:rsidRDefault="00BF46D3" w:rsidP="00B01F4B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校验和</w:t>
            </w:r>
          </w:p>
        </w:tc>
      </w:tr>
      <w:tr w:rsidR="00BF46D3" w:rsidTr="00B01F4B">
        <w:tc>
          <w:tcPr>
            <w:tcW w:w="1335" w:type="dxa"/>
          </w:tcPr>
          <w:p w:rsidR="00BF46D3" w:rsidRDefault="00BF46D3" w:rsidP="00B01F4B">
            <w:r>
              <w:rPr>
                <w:rFonts w:hint="eastAsia"/>
              </w:rPr>
              <w:lastRenderedPageBreak/>
              <w:t xml:space="preserve">  0XFE</w:t>
            </w:r>
          </w:p>
        </w:tc>
        <w:tc>
          <w:tcPr>
            <w:tcW w:w="1395" w:type="dxa"/>
          </w:tcPr>
          <w:p w:rsidR="00BF46D3" w:rsidRDefault="00BF46D3" w:rsidP="00B01F4B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BF46D3" w:rsidRDefault="00BF46D3" w:rsidP="00B01F4B">
            <w:r>
              <w:rPr>
                <w:rFonts w:hint="eastAsia"/>
              </w:rPr>
              <w:t xml:space="preserve">  0x</w:t>
            </w:r>
            <w:r>
              <w:t>12</w:t>
            </w:r>
          </w:p>
        </w:tc>
        <w:tc>
          <w:tcPr>
            <w:tcW w:w="1215" w:type="dxa"/>
          </w:tcPr>
          <w:p w:rsidR="00BF46D3" w:rsidRDefault="00BF46D3" w:rsidP="00B01F4B">
            <w:r>
              <w:rPr>
                <w:rFonts w:hint="eastAsia"/>
              </w:rPr>
              <w:t>0x</w:t>
            </w:r>
            <w:r w:rsidR="008B484A">
              <w:t>54</w:t>
            </w:r>
          </w:p>
        </w:tc>
        <w:tc>
          <w:tcPr>
            <w:tcW w:w="1995" w:type="dxa"/>
          </w:tcPr>
          <w:p w:rsidR="00BF46D3" w:rsidRDefault="00BF46D3" w:rsidP="00B01F4B"/>
        </w:tc>
        <w:tc>
          <w:tcPr>
            <w:tcW w:w="1200" w:type="dxa"/>
          </w:tcPr>
          <w:p w:rsidR="00BF46D3" w:rsidRDefault="00BF46D3" w:rsidP="00B01F4B">
            <w:r>
              <w:rPr>
                <w:rFonts w:hint="eastAsia"/>
              </w:rPr>
              <w:t xml:space="preserve">  --</w:t>
            </w:r>
          </w:p>
        </w:tc>
      </w:tr>
    </w:tbl>
    <w:p w:rsidR="00BF46D3" w:rsidRPr="00BE1749" w:rsidRDefault="00BF46D3" w:rsidP="00BF46D3"/>
    <w:p w:rsidR="00BF46D3" w:rsidRDefault="00BF46D3" w:rsidP="00BF46D3">
      <w:r>
        <w:rPr>
          <w:rFonts w:hint="eastAsia"/>
        </w:rPr>
        <w:t>具体内容</w:t>
      </w:r>
    </w:p>
    <w:tbl>
      <w:tblPr>
        <w:tblStyle w:val="a7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22"/>
        <w:gridCol w:w="2130"/>
        <w:gridCol w:w="1351"/>
        <w:gridCol w:w="2911"/>
      </w:tblGrid>
      <w:tr w:rsidR="00BF46D3" w:rsidTr="00B01F4B">
        <w:tc>
          <w:tcPr>
            <w:tcW w:w="2022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字节位置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内容</w:t>
            </w:r>
          </w:p>
        </w:tc>
        <w:tc>
          <w:tcPr>
            <w:tcW w:w="1351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字节数</w:t>
            </w:r>
          </w:p>
        </w:tc>
        <w:tc>
          <w:tcPr>
            <w:tcW w:w="2911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描述</w:t>
            </w:r>
          </w:p>
        </w:tc>
      </w:tr>
      <w:tr w:rsidR="00BF46D3" w:rsidTr="00B01F4B">
        <w:tc>
          <w:tcPr>
            <w:tcW w:w="2022" w:type="dxa"/>
          </w:tcPr>
          <w:p w:rsidR="00BF46D3" w:rsidRDefault="00BF46D3" w:rsidP="00B01F4B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BF46D3" w:rsidRDefault="00BF46D3" w:rsidP="00B01F4B">
            <w:r>
              <w:t>IMEI</w:t>
            </w:r>
          </w:p>
        </w:tc>
        <w:tc>
          <w:tcPr>
            <w:tcW w:w="1351" w:type="dxa"/>
          </w:tcPr>
          <w:p w:rsidR="00BF46D3" w:rsidRDefault="00BF46D3" w:rsidP="00B01F4B">
            <w:r>
              <w:t>8</w:t>
            </w:r>
          </w:p>
        </w:tc>
        <w:tc>
          <w:tcPr>
            <w:tcW w:w="2911" w:type="dxa"/>
          </w:tcPr>
          <w:p w:rsidR="00BF46D3" w:rsidRDefault="00BF46D3" w:rsidP="00B01F4B">
            <w:r>
              <w:rPr>
                <w:rFonts w:hint="eastAsia"/>
              </w:rPr>
              <w:t xml:space="preserve"> </w:t>
            </w:r>
          </w:p>
        </w:tc>
      </w:tr>
    </w:tbl>
    <w:p w:rsidR="00BF46D3" w:rsidRDefault="00BF46D3" w:rsidP="00BF46D3"/>
    <w:p w:rsidR="00BF46D3" w:rsidRPr="00D36B2C" w:rsidRDefault="00BF46D3" w:rsidP="00BF46D3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上</w:t>
      </w:r>
      <w:r w:rsidRPr="00D36B2C">
        <w:rPr>
          <w:rFonts w:hint="eastAsia"/>
          <w:b/>
          <w:bCs/>
        </w:rPr>
        <w:t>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BF46D3" w:rsidTr="00B01F4B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BF46D3" w:rsidRDefault="00BF46D3" w:rsidP="00B01F4B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校验和</w:t>
            </w:r>
          </w:p>
        </w:tc>
      </w:tr>
      <w:tr w:rsidR="00BF46D3" w:rsidTr="00B01F4B">
        <w:tc>
          <w:tcPr>
            <w:tcW w:w="1335" w:type="dxa"/>
          </w:tcPr>
          <w:p w:rsidR="00BF46D3" w:rsidRDefault="00BF46D3" w:rsidP="00B01F4B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BF46D3" w:rsidRDefault="00BF46D3" w:rsidP="00B01F4B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BF46D3" w:rsidRDefault="00BF46D3" w:rsidP="00B01F4B">
            <w:r>
              <w:rPr>
                <w:rFonts w:hint="eastAsia"/>
              </w:rPr>
              <w:t xml:space="preserve">  0x</w:t>
            </w:r>
            <w:r>
              <w:t>16</w:t>
            </w:r>
          </w:p>
        </w:tc>
        <w:tc>
          <w:tcPr>
            <w:tcW w:w="1215" w:type="dxa"/>
          </w:tcPr>
          <w:p w:rsidR="00BF46D3" w:rsidRDefault="00BF46D3" w:rsidP="00B01F4B">
            <w:r>
              <w:rPr>
                <w:rFonts w:hint="eastAsia"/>
              </w:rPr>
              <w:t>0x</w:t>
            </w:r>
            <w:r w:rsidR="008B484A">
              <w:t>55</w:t>
            </w:r>
          </w:p>
        </w:tc>
        <w:tc>
          <w:tcPr>
            <w:tcW w:w="1995" w:type="dxa"/>
          </w:tcPr>
          <w:p w:rsidR="00BF46D3" w:rsidRDefault="00BF46D3" w:rsidP="00B01F4B"/>
        </w:tc>
        <w:tc>
          <w:tcPr>
            <w:tcW w:w="1200" w:type="dxa"/>
          </w:tcPr>
          <w:p w:rsidR="00BF46D3" w:rsidRDefault="00BF46D3" w:rsidP="00B01F4B">
            <w:r>
              <w:rPr>
                <w:rFonts w:hint="eastAsia"/>
              </w:rPr>
              <w:t xml:space="preserve">  --</w:t>
            </w:r>
          </w:p>
        </w:tc>
      </w:tr>
    </w:tbl>
    <w:p w:rsidR="00BF46D3" w:rsidRPr="00BE1749" w:rsidRDefault="00BF46D3" w:rsidP="00BF46D3"/>
    <w:p w:rsidR="00BF46D3" w:rsidRDefault="00372C71" w:rsidP="00BF46D3">
      <w:r>
        <w:t>数据内容</w:t>
      </w:r>
    </w:p>
    <w:tbl>
      <w:tblPr>
        <w:tblStyle w:val="a7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22"/>
        <w:gridCol w:w="2130"/>
        <w:gridCol w:w="1351"/>
        <w:gridCol w:w="2911"/>
      </w:tblGrid>
      <w:tr w:rsidR="00BF46D3" w:rsidTr="00B01F4B">
        <w:tc>
          <w:tcPr>
            <w:tcW w:w="2022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字节位置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内容</w:t>
            </w:r>
          </w:p>
        </w:tc>
        <w:tc>
          <w:tcPr>
            <w:tcW w:w="1351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字节数</w:t>
            </w:r>
          </w:p>
        </w:tc>
        <w:tc>
          <w:tcPr>
            <w:tcW w:w="2911" w:type="dxa"/>
            <w:shd w:val="clear" w:color="auto" w:fill="CFCDCD" w:themeFill="background2" w:themeFillShade="E5"/>
          </w:tcPr>
          <w:p w:rsidR="00BF46D3" w:rsidRDefault="00BF46D3" w:rsidP="00B01F4B">
            <w:r>
              <w:rPr>
                <w:rFonts w:hint="eastAsia"/>
              </w:rPr>
              <w:t>描述</w:t>
            </w:r>
          </w:p>
        </w:tc>
      </w:tr>
      <w:tr w:rsidR="00BF46D3" w:rsidTr="00B01F4B">
        <w:tc>
          <w:tcPr>
            <w:tcW w:w="2022" w:type="dxa"/>
          </w:tcPr>
          <w:p w:rsidR="00BF46D3" w:rsidRDefault="00BF46D3" w:rsidP="00B01F4B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BF46D3" w:rsidRDefault="00BF46D3" w:rsidP="00B01F4B">
            <w:r>
              <w:t>IMEI</w:t>
            </w:r>
          </w:p>
        </w:tc>
        <w:tc>
          <w:tcPr>
            <w:tcW w:w="1351" w:type="dxa"/>
          </w:tcPr>
          <w:p w:rsidR="00BF46D3" w:rsidRDefault="00BF46D3" w:rsidP="00B01F4B">
            <w:r>
              <w:t>8</w:t>
            </w:r>
          </w:p>
        </w:tc>
        <w:tc>
          <w:tcPr>
            <w:tcW w:w="2911" w:type="dxa"/>
          </w:tcPr>
          <w:p w:rsidR="00BF46D3" w:rsidRDefault="00BF46D3" w:rsidP="00B01F4B">
            <w:r>
              <w:rPr>
                <w:rFonts w:hint="eastAsia"/>
              </w:rPr>
              <w:t xml:space="preserve"> </w:t>
            </w:r>
          </w:p>
        </w:tc>
      </w:tr>
      <w:tr w:rsidR="00BF46D3" w:rsidTr="00B01F4B">
        <w:tc>
          <w:tcPr>
            <w:tcW w:w="2022" w:type="dxa"/>
          </w:tcPr>
          <w:p w:rsidR="00BF46D3" w:rsidRDefault="00BF46D3" w:rsidP="00B01F4B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BF46D3" w:rsidRDefault="00BF46D3" w:rsidP="00B01F4B">
            <w:r>
              <w:rPr>
                <w:rFonts w:hint="eastAsia"/>
              </w:rPr>
              <w:t>开机时间</w:t>
            </w:r>
          </w:p>
        </w:tc>
        <w:tc>
          <w:tcPr>
            <w:tcW w:w="1351" w:type="dxa"/>
          </w:tcPr>
          <w:p w:rsidR="00BF46D3" w:rsidRDefault="00BF46D3" w:rsidP="00B01F4B">
            <w:r>
              <w:rPr>
                <w:rFonts w:hint="eastAsia"/>
              </w:rPr>
              <w:t>2</w:t>
            </w:r>
          </w:p>
        </w:tc>
        <w:tc>
          <w:tcPr>
            <w:tcW w:w="2911" w:type="dxa"/>
          </w:tcPr>
          <w:p w:rsidR="00BF46D3" w:rsidRDefault="00BF46D3" w:rsidP="00B01F4B">
            <w:proofErr w:type="spellStart"/>
            <w:r>
              <w:t>hh:mm</w:t>
            </w:r>
            <w:proofErr w:type="spellEnd"/>
          </w:p>
        </w:tc>
      </w:tr>
      <w:tr w:rsidR="00BF46D3" w:rsidTr="00B01F4B">
        <w:tc>
          <w:tcPr>
            <w:tcW w:w="2022" w:type="dxa"/>
          </w:tcPr>
          <w:p w:rsidR="00BF46D3" w:rsidRDefault="00BF46D3" w:rsidP="00B01F4B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BF46D3" w:rsidRDefault="00BF46D3" w:rsidP="00B01F4B">
            <w:r>
              <w:rPr>
                <w:rFonts w:hint="eastAsia"/>
              </w:rPr>
              <w:t>关机时间</w:t>
            </w:r>
          </w:p>
        </w:tc>
        <w:tc>
          <w:tcPr>
            <w:tcW w:w="1351" w:type="dxa"/>
          </w:tcPr>
          <w:p w:rsidR="00BF46D3" w:rsidRDefault="00BF46D3" w:rsidP="00B01F4B">
            <w:r>
              <w:rPr>
                <w:rFonts w:hint="eastAsia"/>
              </w:rPr>
              <w:t>2</w:t>
            </w:r>
          </w:p>
        </w:tc>
        <w:tc>
          <w:tcPr>
            <w:tcW w:w="2911" w:type="dxa"/>
          </w:tcPr>
          <w:p w:rsidR="00BF46D3" w:rsidRDefault="00BF46D3" w:rsidP="00B01F4B">
            <w:proofErr w:type="spellStart"/>
            <w:r>
              <w:t>hh:mm</w:t>
            </w:r>
            <w:proofErr w:type="spellEnd"/>
          </w:p>
        </w:tc>
      </w:tr>
    </w:tbl>
    <w:p w:rsidR="00BF46D3" w:rsidRDefault="00BF46D3" w:rsidP="00BF46D3"/>
    <w:p w:rsidR="00BF46D3" w:rsidRDefault="00BF46D3" w:rsidP="00DB599D">
      <w:pPr>
        <w:rPr>
          <w:b/>
          <w:bCs/>
        </w:rPr>
      </w:pPr>
    </w:p>
    <w:p w:rsidR="00FD65D7" w:rsidRDefault="00FD65D7" w:rsidP="00FD65D7">
      <w:pPr>
        <w:outlineLvl w:val="1"/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="00BF46D3">
        <w:rPr>
          <w:b/>
          <w:bCs/>
        </w:rPr>
        <w:t>6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设置机器开关机时</w:t>
      </w:r>
      <w:r w:rsidR="006973F5">
        <w:rPr>
          <w:rFonts w:hint="eastAsia"/>
          <w:b/>
          <w:bCs/>
        </w:rPr>
        <w:t>段</w:t>
      </w:r>
    </w:p>
    <w:p w:rsidR="000F0FFE" w:rsidRDefault="000F0FFE" w:rsidP="00FD65D7">
      <w:pPr>
        <w:rPr>
          <w:b/>
          <w:bCs/>
        </w:rPr>
      </w:pPr>
    </w:p>
    <w:p w:rsidR="00FD65D7" w:rsidRPr="00D36B2C" w:rsidRDefault="00FD65D7" w:rsidP="00FD65D7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下行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FD65D7" w:rsidTr="009122BE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校验和</w:t>
            </w:r>
          </w:p>
        </w:tc>
      </w:tr>
      <w:tr w:rsidR="00FD65D7" w:rsidTr="009122BE">
        <w:tc>
          <w:tcPr>
            <w:tcW w:w="1335" w:type="dxa"/>
          </w:tcPr>
          <w:p w:rsidR="00FD65D7" w:rsidRDefault="00FD65D7" w:rsidP="009122BE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FD65D7" w:rsidRDefault="00FD65D7" w:rsidP="009122BE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FD65D7" w:rsidRDefault="00FD65D7" w:rsidP="009122BE">
            <w:r>
              <w:rPr>
                <w:rFonts w:hint="eastAsia"/>
              </w:rPr>
              <w:t xml:space="preserve">  0x</w:t>
            </w:r>
            <w:r>
              <w:t>1</w:t>
            </w:r>
            <w:r w:rsidR="00AF1FD2">
              <w:t>0</w:t>
            </w:r>
          </w:p>
        </w:tc>
        <w:tc>
          <w:tcPr>
            <w:tcW w:w="1215" w:type="dxa"/>
          </w:tcPr>
          <w:p w:rsidR="00FD65D7" w:rsidRDefault="00FD65D7" w:rsidP="009122BE">
            <w:r>
              <w:rPr>
                <w:rFonts w:hint="eastAsia"/>
              </w:rPr>
              <w:t>0x3</w:t>
            </w:r>
            <w:r>
              <w:t>8</w:t>
            </w:r>
          </w:p>
        </w:tc>
        <w:tc>
          <w:tcPr>
            <w:tcW w:w="1995" w:type="dxa"/>
          </w:tcPr>
          <w:p w:rsidR="00FD65D7" w:rsidRDefault="00FD65D7" w:rsidP="009122BE">
            <w:r>
              <w:rPr>
                <w:rFonts w:hint="eastAsia"/>
              </w:rPr>
              <w:t>具体内容</w:t>
            </w:r>
          </w:p>
        </w:tc>
        <w:tc>
          <w:tcPr>
            <w:tcW w:w="1200" w:type="dxa"/>
          </w:tcPr>
          <w:p w:rsidR="00FD65D7" w:rsidRDefault="00FD65D7" w:rsidP="009122BE">
            <w:r>
              <w:rPr>
                <w:rFonts w:hint="eastAsia"/>
              </w:rPr>
              <w:t xml:space="preserve">  </w:t>
            </w:r>
            <w:r w:rsidR="00AF1FD2">
              <w:t>--</w:t>
            </w:r>
          </w:p>
        </w:tc>
      </w:tr>
    </w:tbl>
    <w:p w:rsidR="000F0FFE" w:rsidRDefault="000F0FFE" w:rsidP="00FD65D7"/>
    <w:p w:rsidR="00FD65D7" w:rsidRDefault="00AF1FD2" w:rsidP="00FD65D7">
      <w:r>
        <w:rPr>
          <w:rFonts w:hint="eastAsia"/>
        </w:rPr>
        <w:t>数据</w:t>
      </w:r>
      <w:r w:rsidR="00FD65D7">
        <w:rPr>
          <w:rFonts w:hint="eastAsia"/>
        </w:rPr>
        <w:t>内容</w:t>
      </w:r>
    </w:p>
    <w:tbl>
      <w:tblPr>
        <w:tblStyle w:val="a7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22"/>
        <w:gridCol w:w="2130"/>
        <w:gridCol w:w="1351"/>
        <w:gridCol w:w="2911"/>
      </w:tblGrid>
      <w:tr w:rsidR="00FD65D7" w:rsidTr="004E5489">
        <w:tc>
          <w:tcPr>
            <w:tcW w:w="2022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字节位置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内容</w:t>
            </w:r>
          </w:p>
        </w:tc>
        <w:tc>
          <w:tcPr>
            <w:tcW w:w="1351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字节数</w:t>
            </w:r>
          </w:p>
        </w:tc>
        <w:tc>
          <w:tcPr>
            <w:tcW w:w="2911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描述</w:t>
            </w:r>
          </w:p>
        </w:tc>
      </w:tr>
      <w:tr w:rsidR="00FD65D7" w:rsidTr="004E5489">
        <w:tc>
          <w:tcPr>
            <w:tcW w:w="2022" w:type="dxa"/>
          </w:tcPr>
          <w:p w:rsidR="00FD65D7" w:rsidRDefault="00FD65D7" w:rsidP="009122BE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FD65D7" w:rsidRDefault="00FD65D7" w:rsidP="009122BE">
            <w:r>
              <w:rPr>
                <w:rFonts w:hint="eastAsia"/>
              </w:rPr>
              <w:t>开机时间</w:t>
            </w:r>
          </w:p>
        </w:tc>
        <w:tc>
          <w:tcPr>
            <w:tcW w:w="1351" w:type="dxa"/>
          </w:tcPr>
          <w:p w:rsidR="00FD65D7" w:rsidRDefault="00FD65D7" w:rsidP="009122BE">
            <w:r>
              <w:t>3</w:t>
            </w:r>
          </w:p>
        </w:tc>
        <w:tc>
          <w:tcPr>
            <w:tcW w:w="2911" w:type="dxa"/>
          </w:tcPr>
          <w:p w:rsidR="00FD65D7" w:rsidRDefault="00FD65D7" w:rsidP="009122BE">
            <w:proofErr w:type="spellStart"/>
            <w:r>
              <w:rPr>
                <w:rFonts w:hint="eastAsia"/>
              </w:rPr>
              <w:t>H</w:t>
            </w:r>
            <w:r>
              <w:t>H:mm:ss</w:t>
            </w:r>
            <w:proofErr w:type="spellEnd"/>
          </w:p>
        </w:tc>
      </w:tr>
      <w:tr w:rsidR="00FD65D7" w:rsidTr="004E5489">
        <w:tc>
          <w:tcPr>
            <w:tcW w:w="2022" w:type="dxa"/>
          </w:tcPr>
          <w:p w:rsidR="00FD65D7" w:rsidRDefault="00FD65D7" w:rsidP="009122BE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FD65D7" w:rsidRDefault="00FD65D7" w:rsidP="009122BE">
            <w:r>
              <w:rPr>
                <w:rFonts w:hint="eastAsia"/>
              </w:rPr>
              <w:t>关机时间</w:t>
            </w:r>
          </w:p>
        </w:tc>
        <w:tc>
          <w:tcPr>
            <w:tcW w:w="1351" w:type="dxa"/>
          </w:tcPr>
          <w:p w:rsidR="00FD65D7" w:rsidRDefault="00FD65D7" w:rsidP="009122BE">
            <w:r>
              <w:t>3</w:t>
            </w:r>
          </w:p>
        </w:tc>
        <w:tc>
          <w:tcPr>
            <w:tcW w:w="2911" w:type="dxa"/>
          </w:tcPr>
          <w:p w:rsidR="00FD65D7" w:rsidRDefault="00FD65D7" w:rsidP="009122BE">
            <w:proofErr w:type="spellStart"/>
            <w:r>
              <w:rPr>
                <w:rFonts w:hint="eastAsia"/>
              </w:rPr>
              <w:t>H</w:t>
            </w:r>
            <w:r>
              <w:t>H:mm:ss</w:t>
            </w:r>
            <w:proofErr w:type="spellEnd"/>
          </w:p>
        </w:tc>
      </w:tr>
    </w:tbl>
    <w:p w:rsidR="000F0FFE" w:rsidRDefault="000F0FFE" w:rsidP="00D36B2C">
      <w:pPr>
        <w:rPr>
          <w:b/>
          <w:bCs/>
        </w:rPr>
      </w:pPr>
    </w:p>
    <w:p w:rsidR="00D36B2C" w:rsidRPr="00D36B2C" w:rsidRDefault="00D36B2C" w:rsidP="00D36B2C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上行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FD65D7" w:rsidTr="009122BE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FD65D7" w:rsidRDefault="00FD65D7" w:rsidP="009122BE">
            <w:r>
              <w:rPr>
                <w:rFonts w:hint="eastAsia"/>
              </w:rPr>
              <w:t>校验和</w:t>
            </w:r>
          </w:p>
        </w:tc>
      </w:tr>
      <w:tr w:rsidR="00FD65D7" w:rsidTr="009122BE">
        <w:tc>
          <w:tcPr>
            <w:tcW w:w="1335" w:type="dxa"/>
          </w:tcPr>
          <w:p w:rsidR="00FD65D7" w:rsidRDefault="00FD65D7" w:rsidP="009122BE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FD65D7" w:rsidRDefault="00FD65D7" w:rsidP="009122BE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FD65D7" w:rsidRDefault="00FD65D7" w:rsidP="009122BE">
            <w:r>
              <w:rPr>
                <w:rFonts w:hint="eastAsia"/>
              </w:rPr>
              <w:t xml:space="preserve">  0x0</w:t>
            </w:r>
            <w:r>
              <w:t>5</w:t>
            </w:r>
          </w:p>
        </w:tc>
        <w:tc>
          <w:tcPr>
            <w:tcW w:w="1215" w:type="dxa"/>
          </w:tcPr>
          <w:p w:rsidR="00FD65D7" w:rsidRDefault="00FD65D7" w:rsidP="009122BE">
            <w:r>
              <w:rPr>
                <w:rFonts w:hint="eastAsia"/>
              </w:rPr>
              <w:t>0x3</w:t>
            </w:r>
            <w:r>
              <w:t>9</w:t>
            </w:r>
          </w:p>
        </w:tc>
        <w:tc>
          <w:tcPr>
            <w:tcW w:w="1995" w:type="dxa"/>
          </w:tcPr>
          <w:p w:rsidR="00FD65D7" w:rsidRDefault="00FD65D7" w:rsidP="009122B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200" w:type="dxa"/>
          </w:tcPr>
          <w:p w:rsidR="00FD65D7" w:rsidRDefault="00FD65D7" w:rsidP="009122BE">
            <w:r>
              <w:rPr>
                <w:rFonts w:hint="eastAsia"/>
              </w:rPr>
              <w:t xml:space="preserve">  --</w:t>
            </w:r>
          </w:p>
        </w:tc>
      </w:tr>
    </w:tbl>
    <w:p w:rsidR="005F5757" w:rsidRDefault="005F5757" w:rsidP="005F5757">
      <w:pPr>
        <w:pStyle w:val="ad"/>
        <w:jc w:val="left"/>
        <w:rPr>
          <w:b w:val="0"/>
          <w:kern w:val="2"/>
          <w:sz w:val="21"/>
          <w:szCs w:val="24"/>
        </w:rPr>
      </w:pPr>
      <w:r w:rsidRPr="005F5757">
        <w:rPr>
          <w:rFonts w:hint="eastAsia"/>
          <w:kern w:val="2"/>
          <w:sz w:val="21"/>
          <w:szCs w:val="24"/>
        </w:rPr>
        <w:t>3</w:t>
      </w:r>
      <w:r w:rsidRPr="005F5757">
        <w:rPr>
          <w:kern w:val="2"/>
          <w:sz w:val="21"/>
          <w:szCs w:val="24"/>
        </w:rPr>
        <w:t>.</w:t>
      </w:r>
      <w:r w:rsidR="00BF46D3">
        <w:rPr>
          <w:kern w:val="2"/>
          <w:sz w:val="21"/>
          <w:szCs w:val="24"/>
        </w:rPr>
        <w:t>7</w:t>
      </w:r>
      <w:r>
        <w:rPr>
          <w:kern w:val="2"/>
          <w:sz w:val="21"/>
          <w:szCs w:val="24"/>
        </w:rPr>
        <w:t xml:space="preserve"> </w:t>
      </w:r>
      <w:r w:rsidRPr="005F5757">
        <w:rPr>
          <w:rFonts w:hint="eastAsia"/>
          <w:b w:val="0"/>
          <w:kern w:val="2"/>
          <w:sz w:val="21"/>
          <w:szCs w:val="24"/>
        </w:rPr>
        <w:t>机型查询</w:t>
      </w:r>
    </w:p>
    <w:p w:rsidR="000F0FFE" w:rsidRDefault="000F0FFE" w:rsidP="005F5757">
      <w:pPr>
        <w:rPr>
          <w:b/>
          <w:bCs/>
        </w:rPr>
      </w:pPr>
    </w:p>
    <w:p w:rsidR="005F5757" w:rsidRPr="00D36B2C" w:rsidRDefault="005F5757" w:rsidP="005F5757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下行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5F5757" w:rsidTr="005F5757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5F5757" w:rsidRDefault="005F5757" w:rsidP="005F5757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5F5757" w:rsidRDefault="005F5757" w:rsidP="005F5757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5F5757" w:rsidRDefault="005F5757" w:rsidP="005F5757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5F5757" w:rsidRDefault="005F5757" w:rsidP="005F5757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5F5757" w:rsidRDefault="000F0FFE" w:rsidP="005F5757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5F5757" w:rsidRDefault="005F5757" w:rsidP="005F5757">
            <w:r>
              <w:rPr>
                <w:rFonts w:hint="eastAsia"/>
              </w:rPr>
              <w:t>校验和</w:t>
            </w:r>
          </w:p>
        </w:tc>
      </w:tr>
      <w:tr w:rsidR="005F5757" w:rsidTr="005F5757">
        <w:tc>
          <w:tcPr>
            <w:tcW w:w="1335" w:type="dxa"/>
          </w:tcPr>
          <w:p w:rsidR="005F5757" w:rsidRDefault="005F5757" w:rsidP="005F5757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5F5757" w:rsidRDefault="005F5757" w:rsidP="005F5757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5F5757" w:rsidRDefault="005F5757" w:rsidP="005F5757">
            <w:r>
              <w:rPr>
                <w:rFonts w:hint="eastAsia"/>
              </w:rPr>
              <w:t xml:space="preserve">  0x</w:t>
            </w:r>
            <w:r>
              <w:t>1</w:t>
            </w:r>
            <w:r w:rsidR="0012264F">
              <w:t>2</w:t>
            </w:r>
          </w:p>
        </w:tc>
        <w:tc>
          <w:tcPr>
            <w:tcW w:w="1215" w:type="dxa"/>
          </w:tcPr>
          <w:p w:rsidR="005F5757" w:rsidRDefault="005F5757" w:rsidP="005F5757">
            <w:r>
              <w:rPr>
                <w:rFonts w:hint="eastAsia"/>
              </w:rPr>
              <w:t>0x</w:t>
            </w:r>
            <w:r>
              <w:t>40</w:t>
            </w:r>
          </w:p>
        </w:tc>
        <w:tc>
          <w:tcPr>
            <w:tcW w:w="1995" w:type="dxa"/>
          </w:tcPr>
          <w:p w:rsidR="005F5757" w:rsidRDefault="005F5757" w:rsidP="005F5757"/>
        </w:tc>
        <w:tc>
          <w:tcPr>
            <w:tcW w:w="1200" w:type="dxa"/>
          </w:tcPr>
          <w:p w:rsidR="005F5757" w:rsidRDefault="005F5757" w:rsidP="005F5757">
            <w:r>
              <w:rPr>
                <w:rFonts w:hint="eastAsia"/>
              </w:rPr>
              <w:t xml:space="preserve">  --</w:t>
            </w:r>
          </w:p>
        </w:tc>
      </w:tr>
    </w:tbl>
    <w:p w:rsidR="005F5757" w:rsidRDefault="005F5757" w:rsidP="005F5757">
      <w:pPr>
        <w:rPr>
          <w:b/>
          <w:bCs/>
        </w:rPr>
      </w:pPr>
    </w:p>
    <w:p w:rsidR="005F5757" w:rsidRDefault="005F5757" w:rsidP="005F5757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上</w:t>
      </w:r>
      <w:r w:rsidRPr="00D36B2C">
        <w:rPr>
          <w:rFonts w:hint="eastAsia"/>
          <w:b/>
          <w:bCs/>
        </w:rPr>
        <w:t>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3"/>
        <w:gridCol w:w="1395"/>
        <w:gridCol w:w="1305"/>
        <w:gridCol w:w="1215"/>
        <w:gridCol w:w="1995"/>
        <w:gridCol w:w="1200"/>
      </w:tblGrid>
      <w:tr w:rsidR="005F5757" w:rsidTr="004E5489">
        <w:trPr>
          <w:trHeight w:val="449"/>
        </w:trPr>
        <w:tc>
          <w:tcPr>
            <w:tcW w:w="1303" w:type="dxa"/>
            <w:shd w:val="clear" w:color="auto" w:fill="CFCDCD" w:themeFill="background2" w:themeFillShade="E5"/>
          </w:tcPr>
          <w:p w:rsidR="005F5757" w:rsidRDefault="005F5757" w:rsidP="005F5757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5F5757" w:rsidRDefault="005F5757" w:rsidP="005F5757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5F5757" w:rsidRDefault="005F5757" w:rsidP="005F5757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5F5757" w:rsidRDefault="005F5757" w:rsidP="005F5757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5F5757" w:rsidRDefault="000F0FFE" w:rsidP="005F5757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5F5757" w:rsidRDefault="005F5757" w:rsidP="005F5757">
            <w:r>
              <w:rPr>
                <w:rFonts w:hint="eastAsia"/>
              </w:rPr>
              <w:t>校验和</w:t>
            </w:r>
          </w:p>
        </w:tc>
      </w:tr>
      <w:tr w:rsidR="005F5757" w:rsidTr="004E5489">
        <w:tc>
          <w:tcPr>
            <w:tcW w:w="1303" w:type="dxa"/>
          </w:tcPr>
          <w:p w:rsidR="005F5757" w:rsidRDefault="005F5757" w:rsidP="005F5757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5F5757" w:rsidRDefault="005F5757" w:rsidP="005F5757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5F5757" w:rsidRDefault="005F5757" w:rsidP="005F5757">
            <w:r>
              <w:rPr>
                <w:rFonts w:hint="eastAsia"/>
              </w:rPr>
              <w:t xml:space="preserve">  0x</w:t>
            </w:r>
            <w:r>
              <w:t>1</w:t>
            </w:r>
            <w:r w:rsidR="0012264F">
              <w:t>3</w:t>
            </w:r>
          </w:p>
        </w:tc>
        <w:tc>
          <w:tcPr>
            <w:tcW w:w="1215" w:type="dxa"/>
          </w:tcPr>
          <w:p w:rsidR="005F5757" w:rsidRDefault="005F5757" w:rsidP="005F5757">
            <w:r>
              <w:rPr>
                <w:rFonts w:hint="eastAsia"/>
              </w:rPr>
              <w:t>0x</w:t>
            </w:r>
            <w:r>
              <w:t>41</w:t>
            </w:r>
          </w:p>
        </w:tc>
        <w:tc>
          <w:tcPr>
            <w:tcW w:w="1995" w:type="dxa"/>
          </w:tcPr>
          <w:p w:rsidR="0079615A" w:rsidRDefault="0079615A" w:rsidP="0079615A">
            <w:r>
              <w:t>0</w:t>
            </w:r>
            <w:r>
              <w:t>：步进</w:t>
            </w:r>
          </w:p>
          <w:p w:rsidR="005F5757" w:rsidRDefault="0079615A" w:rsidP="0079615A">
            <w:r>
              <w:lastRenderedPageBreak/>
              <w:t>1</w:t>
            </w:r>
            <w:r>
              <w:t>：节能</w:t>
            </w:r>
          </w:p>
        </w:tc>
        <w:tc>
          <w:tcPr>
            <w:tcW w:w="1200" w:type="dxa"/>
          </w:tcPr>
          <w:p w:rsidR="005F5757" w:rsidRDefault="005F5757" w:rsidP="005F5757">
            <w:r>
              <w:rPr>
                <w:rFonts w:hint="eastAsia"/>
              </w:rPr>
              <w:lastRenderedPageBreak/>
              <w:t xml:space="preserve">  --</w:t>
            </w:r>
          </w:p>
        </w:tc>
      </w:tr>
    </w:tbl>
    <w:p w:rsidR="005F5757" w:rsidRDefault="005F5757" w:rsidP="005F5757">
      <w:pPr>
        <w:pStyle w:val="ad"/>
        <w:jc w:val="left"/>
        <w:rPr>
          <w:b w:val="0"/>
          <w:kern w:val="2"/>
          <w:sz w:val="21"/>
          <w:szCs w:val="24"/>
        </w:rPr>
      </w:pPr>
      <w:r w:rsidRPr="005F5757">
        <w:rPr>
          <w:kern w:val="2"/>
          <w:sz w:val="21"/>
          <w:szCs w:val="24"/>
        </w:rPr>
        <w:t>3.</w:t>
      </w:r>
      <w:r w:rsidR="00BF46D3">
        <w:rPr>
          <w:kern w:val="2"/>
          <w:sz w:val="21"/>
          <w:szCs w:val="24"/>
        </w:rPr>
        <w:t>8</w:t>
      </w:r>
      <w:r w:rsidRPr="005F5757">
        <w:rPr>
          <w:kern w:val="2"/>
          <w:sz w:val="21"/>
          <w:szCs w:val="24"/>
        </w:rPr>
        <w:t xml:space="preserve"> </w:t>
      </w:r>
      <w:r w:rsidRPr="005F5757">
        <w:rPr>
          <w:rFonts w:hint="eastAsia"/>
          <w:b w:val="0"/>
          <w:kern w:val="2"/>
          <w:sz w:val="21"/>
          <w:szCs w:val="24"/>
        </w:rPr>
        <w:t>机型设置</w:t>
      </w:r>
    </w:p>
    <w:p w:rsidR="000F0FFE" w:rsidRDefault="000F0FFE" w:rsidP="005F5757">
      <w:pPr>
        <w:rPr>
          <w:b/>
          <w:bCs/>
        </w:rPr>
      </w:pPr>
    </w:p>
    <w:p w:rsidR="005F5757" w:rsidRPr="00D36B2C" w:rsidRDefault="005F5757" w:rsidP="005F5757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下行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3"/>
        <w:gridCol w:w="1395"/>
        <w:gridCol w:w="1305"/>
        <w:gridCol w:w="1215"/>
        <w:gridCol w:w="1995"/>
        <w:gridCol w:w="1200"/>
      </w:tblGrid>
      <w:tr w:rsidR="005F5757" w:rsidTr="004E5489">
        <w:trPr>
          <w:trHeight w:val="449"/>
        </w:trPr>
        <w:tc>
          <w:tcPr>
            <w:tcW w:w="1303" w:type="dxa"/>
            <w:shd w:val="clear" w:color="auto" w:fill="CFCDCD" w:themeFill="background2" w:themeFillShade="E5"/>
          </w:tcPr>
          <w:p w:rsidR="005F5757" w:rsidRDefault="005F5757" w:rsidP="005F5757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5F5757" w:rsidRDefault="005F5757" w:rsidP="005F5757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5F5757" w:rsidRDefault="005F5757" w:rsidP="005F5757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5F5757" w:rsidRDefault="005F5757" w:rsidP="005F5757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5F5757" w:rsidRDefault="005F5757" w:rsidP="005F5757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5F5757" w:rsidRDefault="005F5757" w:rsidP="005F5757">
            <w:r>
              <w:rPr>
                <w:rFonts w:hint="eastAsia"/>
              </w:rPr>
              <w:t>校验和</w:t>
            </w:r>
          </w:p>
        </w:tc>
      </w:tr>
      <w:tr w:rsidR="00AF1FD2" w:rsidTr="00170FDD">
        <w:trPr>
          <w:trHeight w:val="275"/>
        </w:trPr>
        <w:tc>
          <w:tcPr>
            <w:tcW w:w="1303" w:type="dxa"/>
          </w:tcPr>
          <w:p w:rsidR="00AF1FD2" w:rsidRDefault="00AF1FD2" w:rsidP="00AF1FD2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AF1FD2" w:rsidRDefault="00AF1FD2" w:rsidP="00AF1FD2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AF1FD2" w:rsidRDefault="00AF1FD2" w:rsidP="00AF1FD2">
            <w:r>
              <w:rPr>
                <w:rFonts w:hint="eastAsia"/>
              </w:rPr>
              <w:t xml:space="preserve">  0x</w:t>
            </w:r>
            <w:r w:rsidR="0079615A">
              <w:t>5</w:t>
            </w:r>
          </w:p>
        </w:tc>
        <w:tc>
          <w:tcPr>
            <w:tcW w:w="1215" w:type="dxa"/>
          </w:tcPr>
          <w:p w:rsidR="00AF1FD2" w:rsidRDefault="00AF1FD2" w:rsidP="00AF1FD2">
            <w:r>
              <w:rPr>
                <w:rFonts w:hint="eastAsia"/>
              </w:rPr>
              <w:t>0x</w:t>
            </w:r>
            <w:r>
              <w:t>42</w:t>
            </w:r>
          </w:p>
        </w:tc>
        <w:tc>
          <w:tcPr>
            <w:tcW w:w="1995" w:type="dxa"/>
          </w:tcPr>
          <w:p w:rsidR="00AF1FD2" w:rsidRDefault="0010020D" w:rsidP="00AF1FD2">
            <w:r>
              <w:t>1</w:t>
            </w:r>
            <w:r w:rsidR="00AF1FD2">
              <w:t>：步进</w:t>
            </w:r>
          </w:p>
          <w:p w:rsidR="00AF1FD2" w:rsidRDefault="0010020D" w:rsidP="00AF1FD2">
            <w:r>
              <w:t>0</w:t>
            </w:r>
            <w:r w:rsidR="00AF1FD2">
              <w:t>：节能</w:t>
            </w:r>
          </w:p>
        </w:tc>
        <w:tc>
          <w:tcPr>
            <w:tcW w:w="1200" w:type="dxa"/>
          </w:tcPr>
          <w:p w:rsidR="00AF1FD2" w:rsidRDefault="00AF1FD2" w:rsidP="00AF1FD2">
            <w:r>
              <w:rPr>
                <w:rFonts w:hint="eastAsia"/>
              </w:rPr>
              <w:t xml:space="preserve">  --</w:t>
            </w:r>
          </w:p>
        </w:tc>
      </w:tr>
    </w:tbl>
    <w:p w:rsidR="005F5757" w:rsidRDefault="005F5757" w:rsidP="005F5757">
      <w:pPr>
        <w:rPr>
          <w:b/>
          <w:bCs/>
        </w:rPr>
      </w:pPr>
    </w:p>
    <w:p w:rsidR="0079615A" w:rsidRDefault="0079615A" w:rsidP="0079615A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上</w:t>
      </w:r>
      <w:r w:rsidRPr="00D36B2C">
        <w:rPr>
          <w:rFonts w:hint="eastAsia"/>
          <w:b/>
          <w:bCs/>
        </w:rPr>
        <w:t>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3"/>
        <w:gridCol w:w="1395"/>
        <w:gridCol w:w="1305"/>
        <w:gridCol w:w="1215"/>
        <w:gridCol w:w="1995"/>
        <w:gridCol w:w="1200"/>
      </w:tblGrid>
      <w:tr w:rsidR="0079615A" w:rsidTr="00CF0243">
        <w:trPr>
          <w:trHeight w:val="449"/>
        </w:trPr>
        <w:tc>
          <w:tcPr>
            <w:tcW w:w="1303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79615A" w:rsidRDefault="0079615A" w:rsidP="00CF0243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校验和</w:t>
            </w:r>
          </w:p>
        </w:tc>
      </w:tr>
      <w:tr w:rsidR="0079615A" w:rsidTr="00CF0243">
        <w:tc>
          <w:tcPr>
            <w:tcW w:w="1303" w:type="dxa"/>
          </w:tcPr>
          <w:p w:rsidR="0079615A" w:rsidRDefault="0079615A" w:rsidP="00CF0243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79615A" w:rsidRDefault="0079615A" w:rsidP="00CF0243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79615A" w:rsidRDefault="0079615A" w:rsidP="00CF0243">
            <w:r>
              <w:rPr>
                <w:rFonts w:hint="eastAsia"/>
              </w:rPr>
              <w:t xml:space="preserve">  0x</w:t>
            </w:r>
            <w:r>
              <w:t>5</w:t>
            </w:r>
          </w:p>
        </w:tc>
        <w:tc>
          <w:tcPr>
            <w:tcW w:w="1215" w:type="dxa"/>
          </w:tcPr>
          <w:p w:rsidR="0079615A" w:rsidRDefault="0079615A" w:rsidP="00CF0243">
            <w:r>
              <w:rPr>
                <w:rFonts w:hint="eastAsia"/>
              </w:rPr>
              <w:t>0x</w:t>
            </w:r>
            <w:r>
              <w:t>43</w:t>
            </w:r>
          </w:p>
        </w:tc>
        <w:tc>
          <w:tcPr>
            <w:tcW w:w="1995" w:type="dxa"/>
          </w:tcPr>
          <w:p w:rsidR="0079615A" w:rsidRDefault="0079615A" w:rsidP="00CF0243">
            <w:r>
              <w:t>0</w:t>
            </w:r>
            <w:r>
              <w:t>：</w:t>
            </w:r>
            <w:r>
              <w:rPr>
                <w:rFonts w:hint="eastAsia"/>
              </w:rPr>
              <w:t>成功</w:t>
            </w:r>
          </w:p>
          <w:p w:rsidR="0079615A" w:rsidRDefault="0079615A" w:rsidP="00CF0243">
            <w:r>
              <w:t>1</w:t>
            </w:r>
            <w:r>
              <w:t>：</w:t>
            </w:r>
            <w:r>
              <w:rPr>
                <w:rFonts w:hint="eastAsia"/>
              </w:rPr>
              <w:t>失败</w:t>
            </w:r>
          </w:p>
        </w:tc>
        <w:tc>
          <w:tcPr>
            <w:tcW w:w="1200" w:type="dxa"/>
          </w:tcPr>
          <w:p w:rsidR="0079615A" w:rsidRDefault="0079615A" w:rsidP="00CF0243">
            <w:r>
              <w:rPr>
                <w:rFonts w:hint="eastAsia"/>
              </w:rPr>
              <w:t xml:space="preserve">  --</w:t>
            </w:r>
          </w:p>
        </w:tc>
      </w:tr>
    </w:tbl>
    <w:p w:rsidR="0079615A" w:rsidRDefault="0079615A" w:rsidP="005F5757">
      <w:pPr>
        <w:rPr>
          <w:b/>
          <w:bCs/>
        </w:rPr>
      </w:pPr>
    </w:p>
    <w:p w:rsidR="003E2D57" w:rsidRDefault="003E2D57" w:rsidP="005F5757">
      <w:pPr>
        <w:rPr>
          <w:b/>
          <w:bCs/>
        </w:rPr>
      </w:pPr>
      <w:r>
        <w:rPr>
          <w:b/>
          <w:bCs/>
        </w:rPr>
        <w:t>Fe01054300</w:t>
      </w:r>
      <w:r w:rsidR="00BD463C">
        <w:rPr>
          <w:b/>
          <w:bCs/>
        </w:rPr>
        <w:t>47</w:t>
      </w:r>
    </w:p>
    <w:p w:rsidR="005F5757" w:rsidRDefault="005F5757" w:rsidP="005F5757">
      <w:pPr>
        <w:pStyle w:val="ad"/>
        <w:jc w:val="left"/>
        <w:rPr>
          <w:b w:val="0"/>
          <w:kern w:val="2"/>
          <w:sz w:val="21"/>
          <w:szCs w:val="24"/>
        </w:rPr>
      </w:pPr>
      <w:r w:rsidRPr="005F5757">
        <w:rPr>
          <w:kern w:val="2"/>
          <w:sz w:val="21"/>
          <w:szCs w:val="24"/>
        </w:rPr>
        <w:t>3.</w:t>
      </w:r>
      <w:r w:rsidR="00BF46D3">
        <w:rPr>
          <w:kern w:val="2"/>
          <w:sz w:val="21"/>
          <w:szCs w:val="24"/>
        </w:rPr>
        <w:t>9</w:t>
      </w:r>
      <w:r w:rsidRPr="005F5757">
        <w:rPr>
          <w:kern w:val="2"/>
          <w:sz w:val="21"/>
          <w:szCs w:val="24"/>
        </w:rPr>
        <w:t xml:space="preserve"> </w:t>
      </w:r>
      <w:r>
        <w:rPr>
          <w:b w:val="0"/>
          <w:kern w:val="2"/>
          <w:sz w:val="21"/>
          <w:szCs w:val="24"/>
        </w:rPr>
        <w:t>恢复默认值</w:t>
      </w:r>
    </w:p>
    <w:p w:rsidR="000F0FFE" w:rsidRDefault="000F0FFE" w:rsidP="0036222A">
      <w:pPr>
        <w:rPr>
          <w:b/>
          <w:bCs/>
        </w:rPr>
      </w:pPr>
    </w:p>
    <w:p w:rsidR="0036222A" w:rsidRPr="00D36B2C" w:rsidRDefault="0036222A" w:rsidP="0036222A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下行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36222A" w:rsidTr="00EE3164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36222A" w:rsidRDefault="0036222A" w:rsidP="00EE3164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36222A" w:rsidRDefault="0036222A" w:rsidP="00EE3164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36222A" w:rsidRDefault="0036222A" w:rsidP="00EE3164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36222A" w:rsidRDefault="0036222A" w:rsidP="00EE3164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36222A" w:rsidRDefault="0036222A" w:rsidP="00EE3164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36222A" w:rsidRDefault="0036222A" w:rsidP="00EE3164">
            <w:r>
              <w:rPr>
                <w:rFonts w:hint="eastAsia"/>
              </w:rPr>
              <w:t>校验和</w:t>
            </w:r>
          </w:p>
        </w:tc>
      </w:tr>
      <w:tr w:rsidR="0036222A" w:rsidTr="00EE3164">
        <w:tc>
          <w:tcPr>
            <w:tcW w:w="1335" w:type="dxa"/>
          </w:tcPr>
          <w:p w:rsidR="0036222A" w:rsidRDefault="0036222A" w:rsidP="00EE3164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36222A" w:rsidRDefault="0036222A" w:rsidP="00EE3164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36222A" w:rsidRDefault="0036222A" w:rsidP="00EE3164">
            <w:r>
              <w:rPr>
                <w:rFonts w:hint="eastAsia"/>
              </w:rPr>
              <w:t xml:space="preserve">  0x</w:t>
            </w:r>
            <w:r w:rsidR="0079615A">
              <w:t>4</w:t>
            </w:r>
          </w:p>
        </w:tc>
        <w:tc>
          <w:tcPr>
            <w:tcW w:w="1215" w:type="dxa"/>
          </w:tcPr>
          <w:p w:rsidR="0036222A" w:rsidRDefault="0036222A" w:rsidP="00EE3164">
            <w:r>
              <w:rPr>
                <w:rFonts w:hint="eastAsia"/>
              </w:rPr>
              <w:t>0x</w:t>
            </w:r>
            <w:r>
              <w:t>4</w:t>
            </w:r>
            <w:r w:rsidR="000F0FFE">
              <w:t>4</w:t>
            </w:r>
          </w:p>
        </w:tc>
        <w:tc>
          <w:tcPr>
            <w:tcW w:w="1995" w:type="dxa"/>
          </w:tcPr>
          <w:p w:rsidR="0036222A" w:rsidRDefault="0038540B" w:rsidP="00EE316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200" w:type="dxa"/>
          </w:tcPr>
          <w:p w:rsidR="0036222A" w:rsidRDefault="0036222A" w:rsidP="00EE3164">
            <w:r>
              <w:rPr>
                <w:rFonts w:hint="eastAsia"/>
              </w:rPr>
              <w:t xml:space="preserve">  --</w:t>
            </w:r>
          </w:p>
        </w:tc>
      </w:tr>
    </w:tbl>
    <w:p w:rsidR="005F5757" w:rsidRDefault="005F5757" w:rsidP="005F5757"/>
    <w:p w:rsidR="0079615A" w:rsidRDefault="0079615A" w:rsidP="0079615A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上</w:t>
      </w:r>
      <w:r w:rsidRPr="00D36B2C">
        <w:rPr>
          <w:rFonts w:hint="eastAsia"/>
          <w:b/>
          <w:bCs/>
        </w:rPr>
        <w:t>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3"/>
        <w:gridCol w:w="1395"/>
        <w:gridCol w:w="1305"/>
        <w:gridCol w:w="1215"/>
        <w:gridCol w:w="1995"/>
        <w:gridCol w:w="1200"/>
      </w:tblGrid>
      <w:tr w:rsidR="0079615A" w:rsidTr="00CF0243">
        <w:trPr>
          <w:trHeight w:val="449"/>
        </w:trPr>
        <w:tc>
          <w:tcPr>
            <w:tcW w:w="1303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79615A" w:rsidRDefault="0079615A" w:rsidP="00CF0243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校验和</w:t>
            </w:r>
          </w:p>
        </w:tc>
      </w:tr>
      <w:tr w:rsidR="0079615A" w:rsidTr="00CF0243">
        <w:tc>
          <w:tcPr>
            <w:tcW w:w="1303" w:type="dxa"/>
          </w:tcPr>
          <w:p w:rsidR="0079615A" w:rsidRDefault="0079615A" w:rsidP="00CF0243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79615A" w:rsidRDefault="0079615A" w:rsidP="00CF0243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79615A" w:rsidRDefault="0079615A" w:rsidP="00CF0243">
            <w:r>
              <w:rPr>
                <w:rFonts w:hint="eastAsia"/>
              </w:rPr>
              <w:t xml:space="preserve">  0x</w:t>
            </w:r>
            <w:r>
              <w:t>5</w:t>
            </w:r>
          </w:p>
        </w:tc>
        <w:tc>
          <w:tcPr>
            <w:tcW w:w="1215" w:type="dxa"/>
          </w:tcPr>
          <w:p w:rsidR="0079615A" w:rsidRDefault="0079615A" w:rsidP="00CF0243">
            <w:r>
              <w:rPr>
                <w:rFonts w:hint="eastAsia"/>
              </w:rPr>
              <w:t>0x</w:t>
            </w:r>
            <w:r>
              <w:t>45</w:t>
            </w:r>
          </w:p>
        </w:tc>
        <w:tc>
          <w:tcPr>
            <w:tcW w:w="1995" w:type="dxa"/>
          </w:tcPr>
          <w:p w:rsidR="0079615A" w:rsidRDefault="0079615A" w:rsidP="00CF0243">
            <w:r>
              <w:t>0</w:t>
            </w:r>
            <w:r>
              <w:t>：</w:t>
            </w:r>
            <w:r>
              <w:rPr>
                <w:rFonts w:hint="eastAsia"/>
              </w:rPr>
              <w:t>成功</w:t>
            </w:r>
          </w:p>
          <w:p w:rsidR="0079615A" w:rsidRDefault="0079615A" w:rsidP="00CF0243">
            <w:r>
              <w:t>1</w:t>
            </w:r>
            <w:r>
              <w:t>：</w:t>
            </w:r>
            <w:r>
              <w:rPr>
                <w:rFonts w:hint="eastAsia"/>
              </w:rPr>
              <w:t>失败</w:t>
            </w:r>
          </w:p>
        </w:tc>
        <w:tc>
          <w:tcPr>
            <w:tcW w:w="1200" w:type="dxa"/>
          </w:tcPr>
          <w:p w:rsidR="0079615A" w:rsidRDefault="0079615A" w:rsidP="00CF0243">
            <w:r>
              <w:rPr>
                <w:rFonts w:hint="eastAsia"/>
              </w:rPr>
              <w:t xml:space="preserve">  --</w:t>
            </w:r>
          </w:p>
        </w:tc>
      </w:tr>
    </w:tbl>
    <w:p w:rsidR="0079615A" w:rsidRPr="005F5757" w:rsidRDefault="0079615A" w:rsidP="005F5757"/>
    <w:p w:rsidR="0036222A" w:rsidRDefault="0036222A" w:rsidP="0036222A">
      <w:pPr>
        <w:pStyle w:val="ad"/>
        <w:jc w:val="left"/>
        <w:rPr>
          <w:b w:val="0"/>
          <w:kern w:val="2"/>
          <w:sz w:val="21"/>
          <w:szCs w:val="24"/>
        </w:rPr>
      </w:pPr>
      <w:r w:rsidRPr="005F5757">
        <w:rPr>
          <w:kern w:val="2"/>
          <w:sz w:val="21"/>
          <w:szCs w:val="24"/>
        </w:rPr>
        <w:t>3.</w:t>
      </w:r>
      <w:r w:rsidR="00BF46D3">
        <w:rPr>
          <w:kern w:val="2"/>
          <w:sz w:val="21"/>
          <w:szCs w:val="24"/>
        </w:rPr>
        <w:t xml:space="preserve">10 </w:t>
      </w:r>
      <w:r>
        <w:rPr>
          <w:b w:val="0"/>
          <w:kern w:val="2"/>
          <w:sz w:val="21"/>
          <w:szCs w:val="24"/>
        </w:rPr>
        <w:t>定时启动和取消</w:t>
      </w:r>
    </w:p>
    <w:p w:rsidR="000F0FFE" w:rsidRDefault="000F0FFE" w:rsidP="0036222A">
      <w:pPr>
        <w:rPr>
          <w:b/>
          <w:bCs/>
        </w:rPr>
      </w:pPr>
    </w:p>
    <w:p w:rsidR="0036222A" w:rsidRPr="00D36B2C" w:rsidRDefault="0036222A" w:rsidP="0036222A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下行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36222A" w:rsidTr="00EE3164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36222A" w:rsidRDefault="0036222A" w:rsidP="00EE3164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36222A" w:rsidRDefault="0036222A" w:rsidP="00EE3164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36222A" w:rsidRDefault="0036222A" w:rsidP="00EE3164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36222A" w:rsidRDefault="0036222A" w:rsidP="00EE3164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36222A" w:rsidRDefault="0036222A" w:rsidP="00EE3164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36222A" w:rsidRDefault="0036222A" w:rsidP="00EE3164">
            <w:r>
              <w:rPr>
                <w:rFonts w:hint="eastAsia"/>
              </w:rPr>
              <w:t>校验和</w:t>
            </w:r>
          </w:p>
        </w:tc>
      </w:tr>
      <w:tr w:rsidR="0036222A" w:rsidTr="00EE3164">
        <w:tc>
          <w:tcPr>
            <w:tcW w:w="1335" w:type="dxa"/>
          </w:tcPr>
          <w:p w:rsidR="0036222A" w:rsidRDefault="0036222A" w:rsidP="00EE3164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36222A" w:rsidRDefault="0036222A" w:rsidP="00EE3164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36222A" w:rsidRDefault="0036222A" w:rsidP="00EE3164">
            <w:r>
              <w:rPr>
                <w:rFonts w:hint="eastAsia"/>
              </w:rPr>
              <w:t xml:space="preserve">  0x</w:t>
            </w:r>
            <w:r w:rsidR="0079615A">
              <w:t>5</w:t>
            </w:r>
          </w:p>
        </w:tc>
        <w:tc>
          <w:tcPr>
            <w:tcW w:w="1215" w:type="dxa"/>
          </w:tcPr>
          <w:p w:rsidR="0036222A" w:rsidRDefault="0036222A" w:rsidP="00EE3164">
            <w:r>
              <w:rPr>
                <w:rFonts w:hint="eastAsia"/>
              </w:rPr>
              <w:t>0x</w:t>
            </w:r>
            <w:r>
              <w:t>4</w:t>
            </w:r>
            <w:r w:rsidR="000F0FFE">
              <w:t>6</w:t>
            </w:r>
          </w:p>
        </w:tc>
        <w:tc>
          <w:tcPr>
            <w:tcW w:w="1995" w:type="dxa"/>
          </w:tcPr>
          <w:p w:rsidR="0036222A" w:rsidRDefault="0036222A" w:rsidP="00EE3164"/>
        </w:tc>
        <w:tc>
          <w:tcPr>
            <w:tcW w:w="1200" w:type="dxa"/>
          </w:tcPr>
          <w:p w:rsidR="0036222A" w:rsidRDefault="0036222A" w:rsidP="00EE3164">
            <w:r>
              <w:rPr>
                <w:rFonts w:hint="eastAsia"/>
              </w:rPr>
              <w:t xml:space="preserve">  --</w:t>
            </w:r>
          </w:p>
        </w:tc>
      </w:tr>
    </w:tbl>
    <w:p w:rsidR="0036222A" w:rsidRPr="0036222A" w:rsidRDefault="0036222A" w:rsidP="0036222A"/>
    <w:p w:rsidR="0036222A" w:rsidRDefault="00372C71" w:rsidP="0036222A">
      <w:r>
        <w:t>数据内容</w:t>
      </w:r>
    </w:p>
    <w:tbl>
      <w:tblPr>
        <w:tblStyle w:val="a7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22"/>
        <w:gridCol w:w="2130"/>
        <w:gridCol w:w="1351"/>
        <w:gridCol w:w="2911"/>
      </w:tblGrid>
      <w:tr w:rsidR="0036222A" w:rsidTr="004E5489">
        <w:tc>
          <w:tcPr>
            <w:tcW w:w="2022" w:type="dxa"/>
            <w:shd w:val="clear" w:color="auto" w:fill="CFCDCD" w:themeFill="background2" w:themeFillShade="E5"/>
          </w:tcPr>
          <w:p w:rsidR="0036222A" w:rsidRDefault="0036222A" w:rsidP="00EE3164">
            <w:r>
              <w:rPr>
                <w:rFonts w:hint="eastAsia"/>
              </w:rPr>
              <w:t>字节位置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:rsidR="0036222A" w:rsidRDefault="0036222A" w:rsidP="00EE3164">
            <w:r>
              <w:rPr>
                <w:rFonts w:hint="eastAsia"/>
              </w:rPr>
              <w:t>内容</w:t>
            </w:r>
          </w:p>
        </w:tc>
        <w:tc>
          <w:tcPr>
            <w:tcW w:w="1351" w:type="dxa"/>
            <w:shd w:val="clear" w:color="auto" w:fill="CFCDCD" w:themeFill="background2" w:themeFillShade="E5"/>
          </w:tcPr>
          <w:p w:rsidR="0036222A" w:rsidRDefault="0036222A" w:rsidP="00EE3164">
            <w:r>
              <w:rPr>
                <w:rFonts w:hint="eastAsia"/>
              </w:rPr>
              <w:t>字节数</w:t>
            </w:r>
          </w:p>
        </w:tc>
        <w:tc>
          <w:tcPr>
            <w:tcW w:w="2911" w:type="dxa"/>
            <w:shd w:val="clear" w:color="auto" w:fill="CFCDCD" w:themeFill="background2" w:themeFillShade="E5"/>
          </w:tcPr>
          <w:p w:rsidR="0036222A" w:rsidRDefault="0036222A" w:rsidP="00EE3164">
            <w:r>
              <w:rPr>
                <w:rFonts w:hint="eastAsia"/>
              </w:rPr>
              <w:t>描述</w:t>
            </w:r>
          </w:p>
        </w:tc>
      </w:tr>
      <w:tr w:rsidR="0036222A" w:rsidTr="004E5489">
        <w:tc>
          <w:tcPr>
            <w:tcW w:w="2022" w:type="dxa"/>
          </w:tcPr>
          <w:p w:rsidR="0036222A" w:rsidRDefault="0079615A" w:rsidP="00EE3164">
            <w:r>
              <w:t>0</w:t>
            </w:r>
          </w:p>
        </w:tc>
        <w:tc>
          <w:tcPr>
            <w:tcW w:w="2130" w:type="dxa"/>
          </w:tcPr>
          <w:p w:rsidR="0036222A" w:rsidRDefault="0079615A" w:rsidP="00EE3164">
            <w:r>
              <w:rPr>
                <w:rFonts w:hint="eastAsia"/>
              </w:rPr>
              <w:t>操作</w:t>
            </w:r>
          </w:p>
        </w:tc>
        <w:tc>
          <w:tcPr>
            <w:tcW w:w="1351" w:type="dxa"/>
          </w:tcPr>
          <w:p w:rsidR="0036222A" w:rsidRDefault="0036222A" w:rsidP="00EE3164">
            <w:r>
              <w:t>1</w:t>
            </w:r>
          </w:p>
        </w:tc>
        <w:tc>
          <w:tcPr>
            <w:tcW w:w="2911" w:type="dxa"/>
          </w:tcPr>
          <w:p w:rsidR="0036222A" w:rsidRDefault="0082262A" w:rsidP="00EE3164">
            <w:r>
              <w:t>1</w:t>
            </w:r>
            <w:r w:rsidR="0036222A">
              <w:t>：启动</w:t>
            </w:r>
          </w:p>
          <w:p w:rsidR="0036222A" w:rsidRDefault="0082262A" w:rsidP="00EE3164">
            <w:r>
              <w:t>0</w:t>
            </w:r>
            <w:r w:rsidR="0036222A">
              <w:t>：取消</w:t>
            </w:r>
          </w:p>
        </w:tc>
      </w:tr>
    </w:tbl>
    <w:p w:rsidR="005F5757" w:rsidRDefault="005F5757" w:rsidP="005F5757"/>
    <w:p w:rsidR="0079615A" w:rsidRDefault="0079615A" w:rsidP="0079615A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上</w:t>
      </w:r>
      <w:r w:rsidRPr="00D36B2C">
        <w:rPr>
          <w:rFonts w:hint="eastAsia"/>
          <w:b/>
          <w:bCs/>
        </w:rPr>
        <w:t>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3"/>
        <w:gridCol w:w="1395"/>
        <w:gridCol w:w="1305"/>
        <w:gridCol w:w="1215"/>
        <w:gridCol w:w="1995"/>
        <w:gridCol w:w="1200"/>
      </w:tblGrid>
      <w:tr w:rsidR="0079615A" w:rsidTr="00CF0243">
        <w:trPr>
          <w:trHeight w:val="449"/>
        </w:trPr>
        <w:tc>
          <w:tcPr>
            <w:tcW w:w="1303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lastRenderedPageBreak/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79615A" w:rsidRDefault="0079615A" w:rsidP="00CF0243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校验和</w:t>
            </w:r>
          </w:p>
        </w:tc>
      </w:tr>
      <w:tr w:rsidR="0079615A" w:rsidTr="00CF0243">
        <w:tc>
          <w:tcPr>
            <w:tcW w:w="1303" w:type="dxa"/>
          </w:tcPr>
          <w:p w:rsidR="0079615A" w:rsidRDefault="0079615A" w:rsidP="00CF0243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79615A" w:rsidRDefault="0079615A" w:rsidP="00CF0243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79615A" w:rsidRDefault="0079615A" w:rsidP="00CF0243">
            <w:r>
              <w:rPr>
                <w:rFonts w:hint="eastAsia"/>
              </w:rPr>
              <w:t xml:space="preserve">  0x</w:t>
            </w:r>
            <w:r>
              <w:t>5</w:t>
            </w:r>
          </w:p>
        </w:tc>
        <w:tc>
          <w:tcPr>
            <w:tcW w:w="1215" w:type="dxa"/>
          </w:tcPr>
          <w:p w:rsidR="0079615A" w:rsidRDefault="0079615A" w:rsidP="00CF0243">
            <w:r>
              <w:rPr>
                <w:rFonts w:hint="eastAsia"/>
              </w:rPr>
              <w:t>0x</w:t>
            </w:r>
            <w:r>
              <w:t>47</w:t>
            </w:r>
          </w:p>
        </w:tc>
        <w:tc>
          <w:tcPr>
            <w:tcW w:w="1995" w:type="dxa"/>
          </w:tcPr>
          <w:p w:rsidR="0079615A" w:rsidRDefault="0079615A" w:rsidP="00CF0243">
            <w:r>
              <w:t>0</w:t>
            </w:r>
            <w:r>
              <w:t>：</w:t>
            </w:r>
            <w:r>
              <w:rPr>
                <w:rFonts w:hint="eastAsia"/>
              </w:rPr>
              <w:t>成功</w:t>
            </w:r>
          </w:p>
          <w:p w:rsidR="0079615A" w:rsidRDefault="0079615A" w:rsidP="00CF0243">
            <w:r>
              <w:t>1</w:t>
            </w:r>
            <w:r>
              <w:t>：</w:t>
            </w:r>
            <w:r>
              <w:rPr>
                <w:rFonts w:hint="eastAsia"/>
              </w:rPr>
              <w:t>失败</w:t>
            </w:r>
          </w:p>
        </w:tc>
        <w:tc>
          <w:tcPr>
            <w:tcW w:w="1200" w:type="dxa"/>
          </w:tcPr>
          <w:p w:rsidR="0079615A" w:rsidRDefault="0079615A" w:rsidP="00CF0243">
            <w:r>
              <w:rPr>
                <w:rFonts w:hint="eastAsia"/>
              </w:rPr>
              <w:t xml:space="preserve">  --</w:t>
            </w:r>
          </w:p>
        </w:tc>
      </w:tr>
    </w:tbl>
    <w:p w:rsidR="0079615A" w:rsidRDefault="0079615A" w:rsidP="005F5757"/>
    <w:p w:rsidR="00BE1749" w:rsidRDefault="00BE1749" w:rsidP="00BE1749">
      <w:pPr>
        <w:pStyle w:val="ad"/>
        <w:jc w:val="left"/>
        <w:rPr>
          <w:b w:val="0"/>
          <w:kern w:val="2"/>
          <w:sz w:val="21"/>
          <w:szCs w:val="24"/>
        </w:rPr>
      </w:pPr>
      <w:r w:rsidRPr="005F5757">
        <w:rPr>
          <w:kern w:val="2"/>
          <w:sz w:val="21"/>
          <w:szCs w:val="24"/>
        </w:rPr>
        <w:t>3.</w:t>
      </w:r>
      <w:r>
        <w:rPr>
          <w:kern w:val="2"/>
          <w:sz w:val="21"/>
          <w:szCs w:val="24"/>
        </w:rPr>
        <w:t>1</w:t>
      </w:r>
      <w:r w:rsidR="00BF46D3">
        <w:rPr>
          <w:kern w:val="2"/>
          <w:sz w:val="21"/>
          <w:szCs w:val="24"/>
        </w:rPr>
        <w:t>1</w:t>
      </w:r>
      <w:r>
        <w:rPr>
          <w:rFonts w:hint="eastAsia"/>
          <w:b w:val="0"/>
          <w:kern w:val="2"/>
          <w:sz w:val="21"/>
          <w:szCs w:val="24"/>
        </w:rPr>
        <w:t xml:space="preserve"> </w:t>
      </w:r>
      <w:r>
        <w:rPr>
          <w:b w:val="0"/>
          <w:kern w:val="2"/>
          <w:sz w:val="21"/>
          <w:szCs w:val="24"/>
        </w:rPr>
        <w:t>手动换水</w:t>
      </w:r>
    </w:p>
    <w:p w:rsidR="00AF1FD2" w:rsidRPr="00AF1FD2" w:rsidRDefault="00AF1FD2" w:rsidP="00AF1FD2"/>
    <w:p w:rsidR="000F0FFE" w:rsidRDefault="000F0FFE" w:rsidP="00BE1749">
      <w:pPr>
        <w:rPr>
          <w:b/>
          <w:bCs/>
        </w:rPr>
      </w:pPr>
    </w:p>
    <w:p w:rsidR="00BE1749" w:rsidRPr="00D36B2C" w:rsidRDefault="00BE1749" w:rsidP="00BE1749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下行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BE1749" w:rsidTr="00EE3164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BE1749" w:rsidRDefault="00BE1749" w:rsidP="00EE3164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校验和</w:t>
            </w:r>
          </w:p>
        </w:tc>
      </w:tr>
      <w:tr w:rsidR="00BE1749" w:rsidTr="00EE3164">
        <w:tc>
          <w:tcPr>
            <w:tcW w:w="1335" w:type="dxa"/>
          </w:tcPr>
          <w:p w:rsidR="00BE1749" w:rsidRDefault="00BE1749" w:rsidP="00EE3164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BE1749" w:rsidRDefault="00BE1749" w:rsidP="00EE3164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BE1749" w:rsidRDefault="00BE1749" w:rsidP="00EE3164">
            <w:r>
              <w:rPr>
                <w:rFonts w:hint="eastAsia"/>
              </w:rPr>
              <w:t xml:space="preserve">  0x</w:t>
            </w:r>
            <w:r w:rsidR="00EB4846">
              <w:t>5</w:t>
            </w:r>
          </w:p>
        </w:tc>
        <w:tc>
          <w:tcPr>
            <w:tcW w:w="1215" w:type="dxa"/>
          </w:tcPr>
          <w:p w:rsidR="00BE1749" w:rsidRDefault="00BE1749" w:rsidP="00EE3164">
            <w:r>
              <w:rPr>
                <w:rFonts w:hint="eastAsia"/>
              </w:rPr>
              <w:t>0x</w:t>
            </w:r>
            <w:r>
              <w:t>4</w:t>
            </w:r>
            <w:r w:rsidR="000F0FFE">
              <w:t>8</w:t>
            </w:r>
          </w:p>
        </w:tc>
        <w:tc>
          <w:tcPr>
            <w:tcW w:w="1995" w:type="dxa"/>
          </w:tcPr>
          <w:p w:rsidR="00BE1749" w:rsidRDefault="00BE1749" w:rsidP="00EE3164"/>
        </w:tc>
        <w:tc>
          <w:tcPr>
            <w:tcW w:w="1200" w:type="dxa"/>
          </w:tcPr>
          <w:p w:rsidR="00BE1749" w:rsidRDefault="00BE1749" w:rsidP="00EE3164">
            <w:r>
              <w:rPr>
                <w:rFonts w:hint="eastAsia"/>
              </w:rPr>
              <w:t xml:space="preserve">  --</w:t>
            </w:r>
          </w:p>
        </w:tc>
      </w:tr>
    </w:tbl>
    <w:p w:rsidR="00BE1749" w:rsidRPr="00BE1749" w:rsidRDefault="00BE1749" w:rsidP="00BE1749"/>
    <w:p w:rsidR="00BE1749" w:rsidRDefault="00372C71" w:rsidP="00BE1749">
      <w:r>
        <w:t>数据内容</w:t>
      </w:r>
    </w:p>
    <w:tbl>
      <w:tblPr>
        <w:tblStyle w:val="a7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22"/>
        <w:gridCol w:w="2130"/>
        <w:gridCol w:w="1351"/>
        <w:gridCol w:w="2911"/>
      </w:tblGrid>
      <w:tr w:rsidR="00BE1749" w:rsidTr="004E5489">
        <w:tc>
          <w:tcPr>
            <w:tcW w:w="2022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字节位置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内容</w:t>
            </w:r>
          </w:p>
        </w:tc>
        <w:tc>
          <w:tcPr>
            <w:tcW w:w="1351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字节数</w:t>
            </w:r>
          </w:p>
        </w:tc>
        <w:tc>
          <w:tcPr>
            <w:tcW w:w="2911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描述</w:t>
            </w:r>
          </w:p>
        </w:tc>
      </w:tr>
      <w:tr w:rsidR="00BE1749" w:rsidTr="004E5489">
        <w:tc>
          <w:tcPr>
            <w:tcW w:w="2022" w:type="dxa"/>
          </w:tcPr>
          <w:p w:rsidR="00BE1749" w:rsidRDefault="0079615A" w:rsidP="00EE3164">
            <w:r>
              <w:t>0</w:t>
            </w:r>
          </w:p>
        </w:tc>
        <w:tc>
          <w:tcPr>
            <w:tcW w:w="2130" w:type="dxa"/>
          </w:tcPr>
          <w:p w:rsidR="00BE1749" w:rsidRDefault="0079615A" w:rsidP="00EE3164">
            <w:r>
              <w:rPr>
                <w:rFonts w:hint="eastAsia"/>
              </w:rPr>
              <w:t>操作</w:t>
            </w:r>
          </w:p>
        </w:tc>
        <w:tc>
          <w:tcPr>
            <w:tcW w:w="1351" w:type="dxa"/>
          </w:tcPr>
          <w:p w:rsidR="00BE1749" w:rsidRDefault="00BE1749" w:rsidP="00EE3164">
            <w:r>
              <w:t>1</w:t>
            </w:r>
          </w:p>
        </w:tc>
        <w:tc>
          <w:tcPr>
            <w:tcW w:w="2911" w:type="dxa"/>
          </w:tcPr>
          <w:p w:rsidR="00BE1749" w:rsidRDefault="00BE1749" w:rsidP="00EE3164">
            <w:r>
              <w:rPr>
                <w:rFonts w:hint="eastAsia"/>
              </w:rPr>
              <w:t>0</w:t>
            </w:r>
            <w:r>
              <w:t>：</w:t>
            </w:r>
            <w:r w:rsidR="00AF1FD2">
              <w:t>OFF</w:t>
            </w:r>
          </w:p>
          <w:p w:rsidR="00BE1749" w:rsidRDefault="00BE1749" w:rsidP="00EE3164">
            <w:r>
              <w:rPr>
                <w:rFonts w:hint="eastAsia"/>
              </w:rPr>
              <w:t>1</w:t>
            </w:r>
            <w:r>
              <w:t>：</w:t>
            </w:r>
            <w:r w:rsidR="00AF1FD2">
              <w:t>ON</w:t>
            </w:r>
          </w:p>
        </w:tc>
      </w:tr>
    </w:tbl>
    <w:p w:rsidR="0079615A" w:rsidRDefault="0079615A" w:rsidP="0079615A">
      <w:pPr>
        <w:rPr>
          <w:b/>
          <w:bCs/>
        </w:rPr>
      </w:pPr>
    </w:p>
    <w:p w:rsidR="0079615A" w:rsidRDefault="0079615A" w:rsidP="0079615A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上</w:t>
      </w:r>
      <w:r w:rsidRPr="00D36B2C">
        <w:rPr>
          <w:rFonts w:hint="eastAsia"/>
          <w:b/>
          <w:bCs/>
        </w:rPr>
        <w:t>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3"/>
        <w:gridCol w:w="1395"/>
        <w:gridCol w:w="1305"/>
        <w:gridCol w:w="1215"/>
        <w:gridCol w:w="1995"/>
        <w:gridCol w:w="1200"/>
      </w:tblGrid>
      <w:tr w:rsidR="0079615A" w:rsidTr="00CF0243">
        <w:trPr>
          <w:trHeight w:val="449"/>
        </w:trPr>
        <w:tc>
          <w:tcPr>
            <w:tcW w:w="1303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79615A" w:rsidRDefault="0079615A" w:rsidP="00CF0243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校验和</w:t>
            </w:r>
          </w:p>
        </w:tc>
      </w:tr>
      <w:tr w:rsidR="0079615A" w:rsidTr="00CF0243">
        <w:tc>
          <w:tcPr>
            <w:tcW w:w="1303" w:type="dxa"/>
          </w:tcPr>
          <w:p w:rsidR="0079615A" w:rsidRDefault="0079615A" w:rsidP="00CF0243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79615A" w:rsidRDefault="0079615A" w:rsidP="00CF0243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79615A" w:rsidRDefault="0079615A" w:rsidP="00CF0243">
            <w:r>
              <w:rPr>
                <w:rFonts w:hint="eastAsia"/>
              </w:rPr>
              <w:t xml:space="preserve">  0x</w:t>
            </w:r>
            <w:r>
              <w:t>5</w:t>
            </w:r>
          </w:p>
        </w:tc>
        <w:tc>
          <w:tcPr>
            <w:tcW w:w="1215" w:type="dxa"/>
          </w:tcPr>
          <w:p w:rsidR="0079615A" w:rsidRDefault="0079615A" w:rsidP="00CF0243">
            <w:r>
              <w:rPr>
                <w:rFonts w:hint="eastAsia"/>
              </w:rPr>
              <w:t>0x</w:t>
            </w:r>
            <w:r>
              <w:t>49</w:t>
            </w:r>
          </w:p>
        </w:tc>
        <w:tc>
          <w:tcPr>
            <w:tcW w:w="1995" w:type="dxa"/>
          </w:tcPr>
          <w:p w:rsidR="0079615A" w:rsidRDefault="0079615A" w:rsidP="00CF0243">
            <w:r>
              <w:t>0</w:t>
            </w:r>
            <w:r>
              <w:t>：</w:t>
            </w:r>
            <w:r>
              <w:rPr>
                <w:rFonts w:hint="eastAsia"/>
              </w:rPr>
              <w:t>成功</w:t>
            </w:r>
          </w:p>
          <w:p w:rsidR="0079615A" w:rsidRDefault="0079615A" w:rsidP="00CF0243">
            <w:r>
              <w:t>1</w:t>
            </w:r>
            <w:r>
              <w:t>：</w:t>
            </w:r>
            <w:r>
              <w:rPr>
                <w:rFonts w:hint="eastAsia"/>
              </w:rPr>
              <w:t>失败</w:t>
            </w:r>
          </w:p>
        </w:tc>
        <w:tc>
          <w:tcPr>
            <w:tcW w:w="1200" w:type="dxa"/>
          </w:tcPr>
          <w:p w:rsidR="0079615A" w:rsidRDefault="0079615A" w:rsidP="00CF0243">
            <w:r>
              <w:rPr>
                <w:rFonts w:hint="eastAsia"/>
              </w:rPr>
              <w:t xml:space="preserve">  --</w:t>
            </w:r>
          </w:p>
        </w:tc>
      </w:tr>
    </w:tbl>
    <w:p w:rsidR="0079615A" w:rsidRPr="0079615A" w:rsidRDefault="0079615A" w:rsidP="0079615A"/>
    <w:p w:rsidR="00BE1749" w:rsidRDefault="00BE1749" w:rsidP="00BE1749">
      <w:pPr>
        <w:pStyle w:val="ad"/>
        <w:jc w:val="left"/>
        <w:rPr>
          <w:b w:val="0"/>
          <w:kern w:val="2"/>
          <w:sz w:val="21"/>
          <w:szCs w:val="24"/>
        </w:rPr>
      </w:pPr>
      <w:r w:rsidRPr="005F5757">
        <w:rPr>
          <w:kern w:val="2"/>
          <w:sz w:val="21"/>
          <w:szCs w:val="24"/>
        </w:rPr>
        <w:t>3.</w:t>
      </w:r>
      <w:r>
        <w:rPr>
          <w:kern w:val="2"/>
          <w:sz w:val="21"/>
          <w:szCs w:val="24"/>
        </w:rPr>
        <w:t>1</w:t>
      </w:r>
      <w:r w:rsidR="00BF46D3">
        <w:rPr>
          <w:kern w:val="2"/>
          <w:sz w:val="21"/>
          <w:szCs w:val="24"/>
        </w:rPr>
        <w:t xml:space="preserve">2 </w:t>
      </w:r>
      <w:r>
        <w:rPr>
          <w:b w:val="0"/>
          <w:kern w:val="2"/>
          <w:sz w:val="21"/>
          <w:szCs w:val="24"/>
        </w:rPr>
        <w:t>手动消毒</w:t>
      </w:r>
    </w:p>
    <w:p w:rsidR="000F0FFE" w:rsidRPr="000F0FFE" w:rsidRDefault="000F0FFE" w:rsidP="000F0FFE"/>
    <w:p w:rsidR="000F0FFE" w:rsidRPr="000F0FFE" w:rsidRDefault="000F0FFE" w:rsidP="000F0FFE"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下行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3"/>
        <w:gridCol w:w="1395"/>
        <w:gridCol w:w="1305"/>
        <w:gridCol w:w="1215"/>
        <w:gridCol w:w="1995"/>
        <w:gridCol w:w="1200"/>
      </w:tblGrid>
      <w:tr w:rsidR="00BE1749" w:rsidTr="004E5489">
        <w:trPr>
          <w:trHeight w:val="449"/>
        </w:trPr>
        <w:tc>
          <w:tcPr>
            <w:tcW w:w="1303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BE1749" w:rsidRDefault="00BE1749" w:rsidP="00EE3164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校验和</w:t>
            </w:r>
          </w:p>
        </w:tc>
      </w:tr>
      <w:tr w:rsidR="00BE1749" w:rsidTr="004E5489">
        <w:tc>
          <w:tcPr>
            <w:tcW w:w="1303" w:type="dxa"/>
          </w:tcPr>
          <w:p w:rsidR="00BE1749" w:rsidRDefault="00BE1749" w:rsidP="00EE3164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BE1749" w:rsidRDefault="00BE1749" w:rsidP="00EE3164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BE1749" w:rsidRDefault="00BE1749" w:rsidP="00EE3164">
            <w:r>
              <w:rPr>
                <w:rFonts w:hint="eastAsia"/>
              </w:rPr>
              <w:t xml:space="preserve">  0x</w:t>
            </w:r>
            <w:r w:rsidR="00EB4846">
              <w:t>5</w:t>
            </w:r>
          </w:p>
        </w:tc>
        <w:tc>
          <w:tcPr>
            <w:tcW w:w="1215" w:type="dxa"/>
          </w:tcPr>
          <w:p w:rsidR="00BE1749" w:rsidRDefault="00BE1749" w:rsidP="00EE3164">
            <w:r>
              <w:rPr>
                <w:rFonts w:hint="eastAsia"/>
              </w:rPr>
              <w:t>0x</w:t>
            </w:r>
            <w:r w:rsidR="000F0FFE">
              <w:t>50</w:t>
            </w:r>
          </w:p>
        </w:tc>
        <w:tc>
          <w:tcPr>
            <w:tcW w:w="1995" w:type="dxa"/>
          </w:tcPr>
          <w:p w:rsidR="00BE1749" w:rsidRDefault="00BE1749" w:rsidP="00EE3164"/>
        </w:tc>
        <w:tc>
          <w:tcPr>
            <w:tcW w:w="1200" w:type="dxa"/>
          </w:tcPr>
          <w:p w:rsidR="00BE1749" w:rsidRDefault="00BE1749" w:rsidP="00EE3164">
            <w:r>
              <w:rPr>
                <w:rFonts w:hint="eastAsia"/>
              </w:rPr>
              <w:t xml:space="preserve">  --</w:t>
            </w:r>
          </w:p>
        </w:tc>
      </w:tr>
    </w:tbl>
    <w:p w:rsidR="00BE1749" w:rsidRPr="00BE1749" w:rsidRDefault="00BE1749" w:rsidP="00BE1749"/>
    <w:p w:rsidR="00BE1749" w:rsidRDefault="00372C71" w:rsidP="00BE1749">
      <w:r>
        <w:t>数据内容</w:t>
      </w:r>
    </w:p>
    <w:tbl>
      <w:tblPr>
        <w:tblStyle w:val="a7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22"/>
        <w:gridCol w:w="2130"/>
        <w:gridCol w:w="1351"/>
        <w:gridCol w:w="2911"/>
      </w:tblGrid>
      <w:tr w:rsidR="00BE1749" w:rsidTr="004E5489">
        <w:tc>
          <w:tcPr>
            <w:tcW w:w="2022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字节位置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内容</w:t>
            </w:r>
          </w:p>
        </w:tc>
        <w:tc>
          <w:tcPr>
            <w:tcW w:w="1351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字节数</w:t>
            </w:r>
          </w:p>
        </w:tc>
        <w:tc>
          <w:tcPr>
            <w:tcW w:w="2911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描述</w:t>
            </w:r>
          </w:p>
        </w:tc>
      </w:tr>
      <w:tr w:rsidR="00BE1749" w:rsidTr="004E5489">
        <w:tc>
          <w:tcPr>
            <w:tcW w:w="2022" w:type="dxa"/>
          </w:tcPr>
          <w:p w:rsidR="00BE1749" w:rsidRDefault="00EB4846" w:rsidP="00EE3164">
            <w:r>
              <w:t>0</w:t>
            </w:r>
          </w:p>
        </w:tc>
        <w:tc>
          <w:tcPr>
            <w:tcW w:w="2130" w:type="dxa"/>
          </w:tcPr>
          <w:p w:rsidR="00BE1749" w:rsidRDefault="00EB4846" w:rsidP="00EE3164">
            <w:r>
              <w:rPr>
                <w:rFonts w:hint="eastAsia"/>
              </w:rPr>
              <w:t>操作</w:t>
            </w:r>
          </w:p>
        </w:tc>
        <w:tc>
          <w:tcPr>
            <w:tcW w:w="1351" w:type="dxa"/>
          </w:tcPr>
          <w:p w:rsidR="00BE1749" w:rsidRDefault="00BE1749" w:rsidP="00EE3164">
            <w:r>
              <w:t>1</w:t>
            </w:r>
          </w:p>
        </w:tc>
        <w:tc>
          <w:tcPr>
            <w:tcW w:w="2911" w:type="dxa"/>
          </w:tcPr>
          <w:p w:rsidR="00AF1FD2" w:rsidRDefault="00AF1FD2" w:rsidP="00AF1FD2">
            <w:r>
              <w:rPr>
                <w:rFonts w:hint="eastAsia"/>
              </w:rPr>
              <w:t>0</w:t>
            </w:r>
            <w:r>
              <w:t>：</w:t>
            </w:r>
            <w:r>
              <w:t>OFF</w:t>
            </w:r>
          </w:p>
          <w:p w:rsidR="00BE1749" w:rsidRDefault="00AF1FD2" w:rsidP="00AF1FD2">
            <w:r>
              <w:rPr>
                <w:rFonts w:hint="eastAsia"/>
              </w:rPr>
              <w:t>1</w:t>
            </w:r>
            <w:r>
              <w:t>：</w:t>
            </w:r>
            <w:r>
              <w:t>ON</w:t>
            </w:r>
          </w:p>
        </w:tc>
      </w:tr>
    </w:tbl>
    <w:p w:rsidR="00BE1749" w:rsidRDefault="00BE1749" w:rsidP="005F5757"/>
    <w:p w:rsidR="0079615A" w:rsidRDefault="0079615A" w:rsidP="0079615A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上</w:t>
      </w:r>
      <w:r w:rsidRPr="00D36B2C">
        <w:rPr>
          <w:rFonts w:hint="eastAsia"/>
          <w:b/>
          <w:bCs/>
        </w:rPr>
        <w:t>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3"/>
        <w:gridCol w:w="1395"/>
        <w:gridCol w:w="1305"/>
        <w:gridCol w:w="1215"/>
        <w:gridCol w:w="1995"/>
        <w:gridCol w:w="1200"/>
      </w:tblGrid>
      <w:tr w:rsidR="0079615A" w:rsidTr="00CF0243">
        <w:trPr>
          <w:trHeight w:val="449"/>
        </w:trPr>
        <w:tc>
          <w:tcPr>
            <w:tcW w:w="1303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79615A" w:rsidRDefault="0079615A" w:rsidP="00CF0243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校验和</w:t>
            </w:r>
          </w:p>
        </w:tc>
      </w:tr>
      <w:tr w:rsidR="0079615A" w:rsidTr="00CF0243">
        <w:tc>
          <w:tcPr>
            <w:tcW w:w="1303" w:type="dxa"/>
          </w:tcPr>
          <w:p w:rsidR="0079615A" w:rsidRDefault="0079615A" w:rsidP="00CF0243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79615A" w:rsidRDefault="0079615A" w:rsidP="00CF0243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79615A" w:rsidRDefault="0079615A" w:rsidP="00CF0243">
            <w:r>
              <w:rPr>
                <w:rFonts w:hint="eastAsia"/>
              </w:rPr>
              <w:t xml:space="preserve">  0x</w:t>
            </w:r>
            <w:r>
              <w:t>5</w:t>
            </w:r>
          </w:p>
        </w:tc>
        <w:tc>
          <w:tcPr>
            <w:tcW w:w="1215" w:type="dxa"/>
          </w:tcPr>
          <w:p w:rsidR="0079615A" w:rsidRDefault="0079615A" w:rsidP="00CF0243">
            <w:r>
              <w:rPr>
                <w:rFonts w:hint="eastAsia"/>
              </w:rPr>
              <w:t>0x</w:t>
            </w:r>
            <w:r>
              <w:t>51</w:t>
            </w:r>
          </w:p>
        </w:tc>
        <w:tc>
          <w:tcPr>
            <w:tcW w:w="1995" w:type="dxa"/>
          </w:tcPr>
          <w:p w:rsidR="0079615A" w:rsidRDefault="0079615A" w:rsidP="00CF0243">
            <w:r>
              <w:t>0</w:t>
            </w:r>
            <w:r>
              <w:t>：</w:t>
            </w:r>
            <w:r>
              <w:rPr>
                <w:rFonts w:hint="eastAsia"/>
              </w:rPr>
              <w:t>成功</w:t>
            </w:r>
          </w:p>
          <w:p w:rsidR="0079615A" w:rsidRDefault="0079615A" w:rsidP="00CF0243">
            <w:r>
              <w:t>1</w:t>
            </w:r>
            <w:r>
              <w:t>：</w:t>
            </w:r>
            <w:r>
              <w:rPr>
                <w:rFonts w:hint="eastAsia"/>
              </w:rPr>
              <w:t>失败</w:t>
            </w:r>
          </w:p>
        </w:tc>
        <w:tc>
          <w:tcPr>
            <w:tcW w:w="1200" w:type="dxa"/>
          </w:tcPr>
          <w:p w:rsidR="0079615A" w:rsidRDefault="0079615A" w:rsidP="00CF0243">
            <w:r>
              <w:rPr>
                <w:rFonts w:hint="eastAsia"/>
              </w:rPr>
              <w:t xml:space="preserve">  --</w:t>
            </w:r>
          </w:p>
        </w:tc>
      </w:tr>
    </w:tbl>
    <w:p w:rsidR="0079615A" w:rsidRDefault="0079615A" w:rsidP="005F5757"/>
    <w:p w:rsidR="00BE1749" w:rsidRDefault="00BE1749" w:rsidP="00BE1749">
      <w:pPr>
        <w:pStyle w:val="ad"/>
        <w:jc w:val="left"/>
        <w:rPr>
          <w:b w:val="0"/>
          <w:kern w:val="2"/>
          <w:sz w:val="21"/>
          <w:szCs w:val="24"/>
        </w:rPr>
      </w:pPr>
      <w:r w:rsidRPr="005F5757">
        <w:rPr>
          <w:kern w:val="2"/>
          <w:sz w:val="21"/>
          <w:szCs w:val="24"/>
        </w:rPr>
        <w:t>3.</w:t>
      </w:r>
      <w:r>
        <w:rPr>
          <w:kern w:val="2"/>
          <w:sz w:val="21"/>
          <w:szCs w:val="24"/>
        </w:rPr>
        <w:t>1</w:t>
      </w:r>
      <w:r w:rsidR="00BF46D3">
        <w:rPr>
          <w:kern w:val="2"/>
          <w:sz w:val="21"/>
          <w:szCs w:val="24"/>
        </w:rPr>
        <w:t xml:space="preserve">3 </w:t>
      </w:r>
      <w:r>
        <w:rPr>
          <w:b w:val="0"/>
          <w:kern w:val="2"/>
          <w:sz w:val="21"/>
          <w:szCs w:val="24"/>
        </w:rPr>
        <w:t>手动冲洗</w:t>
      </w:r>
    </w:p>
    <w:p w:rsidR="000F0FFE" w:rsidRDefault="000F0FFE" w:rsidP="000F0FFE"/>
    <w:p w:rsidR="00EB4846" w:rsidRDefault="00EB4846" w:rsidP="000F0FFE"/>
    <w:p w:rsidR="00EB4846" w:rsidRPr="000F0FFE" w:rsidRDefault="00EB4846" w:rsidP="000F0FFE"/>
    <w:p w:rsidR="000F0FFE" w:rsidRPr="000F0FFE" w:rsidRDefault="000F0FFE" w:rsidP="000F0FFE"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下行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BE1749" w:rsidTr="00EE3164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BE1749" w:rsidRDefault="00BE1749" w:rsidP="00EE3164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校验和</w:t>
            </w:r>
          </w:p>
        </w:tc>
      </w:tr>
      <w:tr w:rsidR="00BE1749" w:rsidTr="00EE3164">
        <w:tc>
          <w:tcPr>
            <w:tcW w:w="1335" w:type="dxa"/>
          </w:tcPr>
          <w:p w:rsidR="00BE1749" w:rsidRDefault="00BE1749" w:rsidP="00EE3164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BE1749" w:rsidRDefault="00BE1749" w:rsidP="00EE3164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BE1749" w:rsidRDefault="00BE1749" w:rsidP="00EE3164">
            <w:r>
              <w:rPr>
                <w:rFonts w:hint="eastAsia"/>
              </w:rPr>
              <w:t xml:space="preserve">  0x</w:t>
            </w:r>
            <w:r w:rsidR="00EB4846">
              <w:t>5</w:t>
            </w:r>
          </w:p>
        </w:tc>
        <w:tc>
          <w:tcPr>
            <w:tcW w:w="1215" w:type="dxa"/>
          </w:tcPr>
          <w:p w:rsidR="00BE1749" w:rsidRDefault="00BE1749" w:rsidP="00EE3164">
            <w:r>
              <w:rPr>
                <w:rFonts w:hint="eastAsia"/>
              </w:rPr>
              <w:t>0x</w:t>
            </w:r>
            <w:r w:rsidR="000F0FFE">
              <w:t>52</w:t>
            </w:r>
          </w:p>
        </w:tc>
        <w:tc>
          <w:tcPr>
            <w:tcW w:w="1995" w:type="dxa"/>
          </w:tcPr>
          <w:p w:rsidR="00BE1749" w:rsidRDefault="00BE1749" w:rsidP="00EE3164"/>
        </w:tc>
        <w:tc>
          <w:tcPr>
            <w:tcW w:w="1200" w:type="dxa"/>
          </w:tcPr>
          <w:p w:rsidR="00BE1749" w:rsidRDefault="00BE1749" w:rsidP="00EE3164">
            <w:r>
              <w:rPr>
                <w:rFonts w:hint="eastAsia"/>
              </w:rPr>
              <w:t xml:space="preserve">  --</w:t>
            </w:r>
          </w:p>
        </w:tc>
      </w:tr>
    </w:tbl>
    <w:p w:rsidR="00BE1749" w:rsidRPr="00BE1749" w:rsidRDefault="00BE1749" w:rsidP="00BE1749"/>
    <w:p w:rsidR="00BE1749" w:rsidRDefault="00372C71" w:rsidP="00BE1749">
      <w:r>
        <w:t>数据内容</w:t>
      </w:r>
    </w:p>
    <w:tbl>
      <w:tblPr>
        <w:tblStyle w:val="a7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22"/>
        <w:gridCol w:w="2130"/>
        <w:gridCol w:w="1351"/>
        <w:gridCol w:w="2911"/>
      </w:tblGrid>
      <w:tr w:rsidR="00BE1749" w:rsidTr="004E5489">
        <w:tc>
          <w:tcPr>
            <w:tcW w:w="2022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字节位置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内容</w:t>
            </w:r>
          </w:p>
        </w:tc>
        <w:tc>
          <w:tcPr>
            <w:tcW w:w="1351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字节数</w:t>
            </w:r>
          </w:p>
        </w:tc>
        <w:tc>
          <w:tcPr>
            <w:tcW w:w="2911" w:type="dxa"/>
            <w:shd w:val="clear" w:color="auto" w:fill="CFCDCD" w:themeFill="background2" w:themeFillShade="E5"/>
          </w:tcPr>
          <w:p w:rsidR="00BE1749" w:rsidRDefault="00BE1749" w:rsidP="00EE3164">
            <w:r>
              <w:rPr>
                <w:rFonts w:hint="eastAsia"/>
              </w:rPr>
              <w:t>描述</w:t>
            </w:r>
          </w:p>
        </w:tc>
      </w:tr>
      <w:tr w:rsidR="00BE1749" w:rsidTr="004E5489">
        <w:tc>
          <w:tcPr>
            <w:tcW w:w="2022" w:type="dxa"/>
          </w:tcPr>
          <w:p w:rsidR="00BE1749" w:rsidRDefault="00EB4846" w:rsidP="00EE3164">
            <w:r>
              <w:t>0</w:t>
            </w:r>
          </w:p>
        </w:tc>
        <w:tc>
          <w:tcPr>
            <w:tcW w:w="2130" w:type="dxa"/>
          </w:tcPr>
          <w:p w:rsidR="00BE1749" w:rsidRDefault="00EB4846" w:rsidP="00EE3164">
            <w:r>
              <w:rPr>
                <w:rFonts w:hint="eastAsia"/>
              </w:rPr>
              <w:t>操作</w:t>
            </w:r>
          </w:p>
        </w:tc>
        <w:tc>
          <w:tcPr>
            <w:tcW w:w="1351" w:type="dxa"/>
          </w:tcPr>
          <w:p w:rsidR="00BE1749" w:rsidRDefault="00BE1749" w:rsidP="00EE3164">
            <w:r>
              <w:t>1</w:t>
            </w:r>
          </w:p>
        </w:tc>
        <w:tc>
          <w:tcPr>
            <w:tcW w:w="2911" w:type="dxa"/>
          </w:tcPr>
          <w:p w:rsidR="00AF1FD2" w:rsidRDefault="00AF1FD2" w:rsidP="00AF1FD2">
            <w:r>
              <w:rPr>
                <w:rFonts w:hint="eastAsia"/>
              </w:rPr>
              <w:t>0</w:t>
            </w:r>
            <w:r>
              <w:t>：</w:t>
            </w:r>
            <w:r>
              <w:t>OFF</w:t>
            </w:r>
          </w:p>
          <w:p w:rsidR="004E5489" w:rsidRDefault="00AF1FD2" w:rsidP="00AF1FD2">
            <w:r>
              <w:rPr>
                <w:rFonts w:hint="eastAsia"/>
              </w:rPr>
              <w:t>1</w:t>
            </w:r>
            <w:r>
              <w:t>：</w:t>
            </w:r>
            <w:r>
              <w:t>ON</w:t>
            </w:r>
          </w:p>
        </w:tc>
      </w:tr>
    </w:tbl>
    <w:p w:rsidR="00BE1749" w:rsidRDefault="00BE1749" w:rsidP="005F5757"/>
    <w:p w:rsidR="0079615A" w:rsidRDefault="0079615A" w:rsidP="0079615A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上</w:t>
      </w:r>
      <w:r w:rsidRPr="00D36B2C">
        <w:rPr>
          <w:rFonts w:hint="eastAsia"/>
          <w:b/>
          <w:bCs/>
        </w:rPr>
        <w:t>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3"/>
        <w:gridCol w:w="1395"/>
        <w:gridCol w:w="1305"/>
        <w:gridCol w:w="1215"/>
        <w:gridCol w:w="1995"/>
        <w:gridCol w:w="1200"/>
      </w:tblGrid>
      <w:tr w:rsidR="0079615A" w:rsidTr="00CF0243">
        <w:trPr>
          <w:trHeight w:val="449"/>
        </w:trPr>
        <w:tc>
          <w:tcPr>
            <w:tcW w:w="1303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79615A" w:rsidRDefault="0079615A" w:rsidP="00CF0243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校验和</w:t>
            </w:r>
          </w:p>
        </w:tc>
      </w:tr>
      <w:tr w:rsidR="0079615A" w:rsidTr="00CF0243">
        <w:tc>
          <w:tcPr>
            <w:tcW w:w="1303" w:type="dxa"/>
          </w:tcPr>
          <w:p w:rsidR="0079615A" w:rsidRDefault="0079615A" w:rsidP="00CF0243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79615A" w:rsidRDefault="0079615A" w:rsidP="00CF0243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79615A" w:rsidRDefault="0079615A" w:rsidP="00CF0243">
            <w:r>
              <w:rPr>
                <w:rFonts w:hint="eastAsia"/>
              </w:rPr>
              <w:t xml:space="preserve">  0x</w:t>
            </w:r>
            <w:r>
              <w:t>5</w:t>
            </w:r>
          </w:p>
        </w:tc>
        <w:tc>
          <w:tcPr>
            <w:tcW w:w="1215" w:type="dxa"/>
          </w:tcPr>
          <w:p w:rsidR="0079615A" w:rsidRDefault="0079615A" w:rsidP="00CF0243">
            <w:r>
              <w:rPr>
                <w:rFonts w:hint="eastAsia"/>
              </w:rPr>
              <w:t>0x</w:t>
            </w:r>
            <w:r>
              <w:t>53</w:t>
            </w:r>
          </w:p>
        </w:tc>
        <w:tc>
          <w:tcPr>
            <w:tcW w:w="1995" w:type="dxa"/>
          </w:tcPr>
          <w:p w:rsidR="0079615A" w:rsidRDefault="0079615A" w:rsidP="00CF0243">
            <w:r>
              <w:t>0</w:t>
            </w:r>
            <w:r>
              <w:t>：</w:t>
            </w:r>
            <w:r>
              <w:rPr>
                <w:rFonts w:hint="eastAsia"/>
              </w:rPr>
              <w:t>成功</w:t>
            </w:r>
          </w:p>
          <w:p w:rsidR="0079615A" w:rsidRDefault="0079615A" w:rsidP="00CF0243">
            <w:r>
              <w:t>1</w:t>
            </w:r>
            <w:r>
              <w:t>：</w:t>
            </w:r>
            <w:r>
              <w:rPr>
                <w:rFonts w:hint="eastAsia"/>
              </w:rPr>
              <w:t>失败</w:t>
            </w:r>
          </w:p>
        </w:tc>
        <w:tc>
          <w:tcPr>
            <w:tcW w:w="1200" w:type="dxa"/>
          </w:tcPr>
          <w:p w:rsidR="0079615A" w:rsidRDefault="0079615A" w:rsidP="00CF0243">
            <w:r>
              <w:rPr>
                <w:rFonts w:hint="eastAsia"/>
              </w:rPr>
              <w:t xml:space="preserve">  --</w:t>
            </w:r>
          </w:p>
        </w:tc>
      </w:tr>
    </w:tbl>
    <w:p w:rsidR="0079615A" w:rsidRDefault="0079615A" w:rsidP="005F5757"/>
    <w:p w:rsidR="000F0FFE" w:rsidRDefault="000F0FFE" w:rsidP="000F0FFE">
      <w:pPr>
        <w:pStyle w:val="ad"/>
        <w:jc w:val="left"/>
        <w:rPr>
          <w:kern w:val="2"/>
          <w:sz w:val="21"/>
          <w:szCs w:val="24"/>
        </w:rPr>
      </w:pPr>
      <w:r w:rsidRPr="005F5757">
        <w:rPr>
          <w:kern w:val="2"/>
          <w:sz w:val="21"/>
          <w:szCs w:val="24"/>
        </w:rPr>
        <w:t>3.</w:t>
      </w:r>
      <w:r>
        <w:rPr>
          <w:kern w:val="2"/>
          <w:sz w:val="21"/>
          <w:szCs w:val="24"/>
        </w:rPr>
        <w:t>1</w:t>
      </w:r>
      <w:r w:rsidR="00FC59B1">
        <w:rPr>
          <w:kern w:val="2"/>
          <w:sz w:val="21"/>
          <w:szCs w:val="24"/>
        </w:rPr>
        <w:t>4</w:t>
      </w:r>
      <w:r>
        <w:rPr>
          <w:rFonts w:hint="eastAsia"/>
          <w:kern w:val="2"/>
          <w:sz w:val="21"/>
          <w:szCs w:val="24"/>
        </w:rPr>
        <w:t xml:space="preserve"> </w:t>
      </w:r>
      <w:r>
        <w:rPr>
          <w:rFonts w:hint="eastAsia"/>
          <w:kern w:val="2"/>
          <w:sz w:val="21"/>
          <w:szCs w:val="24"/>
        </w:rPr>
        <w:t>手动复位净水量</w:t>
      </w:r>
    </w:p>
    <w:p w:rsidR="000F0FFE" w:rsidRPr="000F0FFE" w:rsidRDefault="000F0FFE" w:rsidP="000F0FFE"/>
    <w:p w:rsidR="000F0FFE" w:rsidRPr="00D36B2C" w:rsidRDefault="000F0FFE" w:rsidP="000F0FFE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下行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0F0FFE" w:rsidTr="00EE3164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0F0FFE" w:rsidRDefault="000F0FFE" w:rsidP="00EE3164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0F0FFE" w:rsidRDefault="000F0FFE" w:rsidP="00EE3164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0F0FFE" w:rsidRDefault="000F0FFE" w:rsidP="00EE3164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0F0FFE" w:rsidRDefault="000F0FFE" w:rsidP="00EE3164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0F0FFE" w:rsidRDefault="000F0FFE" w:rsidP="00EE3164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0F0FFE" w:rsidRDefault="000F0FFE" w:rsidP="00EE3164">
            <w:r>
              <w:rPr>
                <w:rFonts w:hint="eastAsia"/>
              </w:rPr>
              <w:t>校验和</w:t>
            </w:r>
          </w:p>
        </w:tc>
      </w:tr>
      <w:tr w:rsidR="000F0FFE" w:rsidTr="00EE3164">
        <w:tc>
          <w:tcPr>
            <w:tcW w:w="1335" w:type="dxa"/>
          </w:tcPr>
          <w:p w:rsidR="000F0FFE" w:rsidRDefault="000F0FFE" w:rsidP="00EE3164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0F0FFE" w:rsidRDefault="000F0FFE" w:rsidP="00EE3164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0F0FFE" w:rsidRDefault="000F0FFE" w:rsidP="00EE3164">
            <w:r>
              <w:rPr>
                <w:rFonts w:hint="eastAsia"/>
              </w:rPr>
              <w:t xml:space="preserve">  0x</w:t>
            </w:r>
            <w:r w:rsidR="00EB4846">
              <w:t>4</w:t>
            </w:r>
          </w:p>
        </w:tc>
        <w:tc>
          <w:tcPr>
            <w:tcW w:w="1215" w:type="dxa"/>
          </w:tcPr>
          <w:p w:rsidR="000F0FFE" w:rsidRDefault="000F0FFE" w:rsidP="00EE3164">
            <w:r>
              <w:rPr>
                <w:rFonts w:hint="eastAsia"/>
              </w:rPr>
              <w:t>0x</w:t>
            </w:r>
            <w:r>
              <w:t>56</w:t>
            </w:r>
          </w:p>
        </w:tc>
        <w:tc>
          <w:tcPr>
            <w:tcW w:w="1995" w:type="dxa"/>
          </w:tcPr>
          <w:p w:rsidR="000F0FFE" w:rsidRDefault="0038540B" w:rsidP="00EE316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1200" w:type="dxa"/>
          </w:tcPr>
          <w:p w:rsidR="000F0FFE" w:rsidRDefault="000F0FFE" w:rsidP="00EE3164">
            <w:r>
              <w:rPr>
                <w:rFonts w:hint="eastAsia"/>
              </w:rPr>
              <w:t xml:space="preserve">  --</w:t>
            </w:r>
          </w:p>
        </w:tc>
      </w:tr>
    </w:tbl>
    <w:p w:rsidR="000F0FFE" w:rsidRDefault="000F0FFE" w:rsidP="005F5757"/>
    <w:p w:rsidR="0079615A" w:rsidRDefault="0079615A" w:rsidP="0079615A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上</w:t>
      </w:r>
      <w:r w:rsidRPr="00D36B2C">
        <w:rPr>
          <w:rFonts w:hint="eastAsia"/>
          <w:b/>
          <w:bCs/>
        </w:rPr>
        <w:t>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3"/>
        <w:gridCol w:w="1395"/>
        <w:gridCol w:w="1305"/>
        <w:gridCol w:w="1215"/>
        <w:gridCol w:w="1995"/>
        <w:gridCol w:w="1200"/>
      </w:tblGrid>
      <w:tr w:rsidR="0079615A" w:rsidTr="00CF0243">
        <w:trPr>
          <w:trHeight w:val="449"/>
        </w:trPr>
        <w:tc>
          <w:tcPr>
            <w:tcW w:w="1303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79615A" w:rsidRDefault="0079615A" w:rsidP="00CF0243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校验和</w:t>
            </w:r>
          </w:p>
        </w:tc>
      </w:tr>
      <w:tr w:rsidR="0079615A" w:rsidTr="00CF0243">
        <w:tc>
          <w:tcPr>
            <w:tcW w:w="1303" w:type="dxa"/>
          </w:tcPr>
          <w:p w:rsidR="0079615A" w:rsidRDefault="0079615A" w:rsidP="00CF0243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79615A" w:rsidRDefault="0079615A" w:rsidP="00CF0243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79615A" w:rsidRDefault="0079615A" w:rsidP="00CF0243">
            <w:r>
              <w:rPr>
                <w:rFonts w:hint="eastAsia"/>
              </w:rPr>
              <w:t xml:space="preserve">  0x</w:t>
            </w:r>
            <w:r>
              <w:t>5</w:t>
            </w:r>
          </w:p>
        </w:tc>
        <w:tc>
          <w:tcPr>
            <w:tcW w:w="1215" w:type="dxa"/>
          </w:tcPr>
          <w:p w:rsidR="0079615A" w:rsidRDefault="0079615A" w:rsidP="00CF0243">
            <w:r>
              <w:rPr>
                <w:rFonts w:hint="eastAsia"/>
              </w:rPr>
              <w:t>0x</w:t>
            </w:r>
            <w:r>
              <w:t>57</w:t>
            </w:r>
          </w:p>
        </w:tc>
        <w:tc>
          <w:tcPr>
            <w:tcW w:w="1995" w:type="dxa"/>
          </w:tcPr>
          <w:p w:rsidR="0079615A" w:rsidRDefault="0079615A" w:rsidP="00CF0243">
            <w:r>
              <w:t>0</w:t>
            </w:r>
            <w:r>
              <w:t>：</w:t>
            </w:r>
            <w:r>
              <w:rPr>
                <w:rFonts w:hint="eastAsia"/>
              </w:rPr>
              <w:t>成功</w:t>
            </w:r>
          </w:p>
          <w:p w:rsidR="0079615A" w:rsidRDefault="0079615A" w:rsidP="00CF0243">
            <w:r>
              <w:t>1</w:t>
            </w:r>
            <w:r>
              <w:t>：</w:t>
            </w:r>
            <w:r>
              <w:rPr>
                <w:rFonts w:hint="eastAsia"/>
              </w:rPr>
              <w:t>失败</w:t>
            </w:r>
          </w:p>
        </w:tc>
        <w:tc>
          <w:tcPr>
            <w:tcW w:w="1200" w:type="dxa"/>
          </w:tcPr>
          <w:p w:rsidR="0079615A" w:rsidRDefault="0079615A" w:rsidP="00CF0243">
            <w:r>
              <w:rPr>
                <w:rFonts w:hint="eastAsia"/>
              </w:rPr>
              <w:t xml:space="preserve">  --</w:t>
            </w:r>
          </w:p>
        </w:tc>
      </w:tr>
    </w:tbl>
    <w:p w:rsidR="0079615A" w:rsidRDefault="0079615A" w:rsidP="005F5757"/>
    <w:p w:rsidR="00EB4846" w:rsidRDefault="00EB4846" w:rsidP="005F5757"/>
    <w:p w:rsidR="00EB4846" w:rsidRDefault="00EB4846" w:rsidP="005F5757"/>
    <w:p w:rsidR="00C37943" w:rsidRPr="00C37943" w:rsidRDefault="00C37943" w:rsidP="00372C71">
      <w:pPr>
        <w:pStyle w:val="ad"/>
        <w:jc w:val="left"/>
      </w:pPr>
      <w:r w:rsidRPr="005F5757">
        <w:rPr>
          <w:kern w:val="2"/>
          <w:sz w:val="21"/>
          <w:szCs w:val="24"/>
        </w:rPr>
        <w:t>3.</w:t>
      </w:r>
      <w:r>
        <w:rPr>
          <w:kern w:val="2"/>
          <w:sz w:val="21"/>
          <w:szCs w:val="24"/>
        </w:rPr>
        <w:t>1</w:t>
      </w:r>
      <w:r w:rsidR="00FC59B1">
        <w:rPr>
          <w:kern w:val="2"/>
          <w:sz w:val="21"/>
          <w:szCs w:val="24"/>
        </w:rPr>
        <w:t>5</w:t>
      </w:r>
      <w:r>
        <w:rPr>
          <w:rFonts w:hint="eastAsia"/>
          <w:kern w:val="2"/>
          <w:sz w:val="21"/>
          <w:szCs w:val="24"/>
        </w:rPr>
        <w:t xml:space="preserve"> </w:t>
      </w:r>
      <w:r>
        <w:rPr>
          <w:rStyle w:val="fontstyle01"/>
          <w:rFonts w:hint="default"/>
        </w:rPr>
        <w:t>系统参数的设置</w:t>
      </w:r>
    </w:p>
    <w:p w:rsidR="00C37943" w:rsidRDefault="00372C71" w:rsidP="00372C71">
      <w:pPr>
        <w:pStyle w:val="3"/>
      </w:pPr>
      <w:r w:rsidRPr="005F5757">
        <w:rPr>
          <w:sz w:val="21"/>
          <w:szCs w:val="24"/>
        </w:rPr>
        <w:t>3.</w:t>
      </w:r>
      <w:r>
        <w:rPr>
          <w:sz w:val="21"/>
          <w:szCs w:val="24"/>
        </w:rPr>
        <w:t>1</w:t>
      </w:r>
      <w:r w:rsidR="00FC59B1">
        <w:rPr>
          <w:sz w:val="21"/>
          <w:szCs w:val="24"/>
        </w:rPr>
        <w:t>5</w:t>
      </w:r>
      <w:r w:rsidRPr="00372C71">
        <w:rPr>
          <w:sz w:val="21"/>
          <w:szCs w:val="24"/>
        </w:rPr>
        <w:t>.1</w:t>
      </w:r>
      <w:r w:rsidR="00C37943" w:rsidRPr="00372C71">
        <w:rPr>
          <w:rFonts w:hint="eastAsia"/>
          <w:sz w:val="21"/>
          <w:szCs w:val="24"/>
        </w:rPr>
        <w:t>节能型</w:t>
      </w:r>
    </w:p>
    <w:p w:rsidR="00372C71" w:rsidRDefault="00372C71" w:rsidP="00C37943"/>
    <w:p w:rsidR="00372C71" w:rsidRPr="00D36B2C" w:rsidRDefault="00372C71" w:rsidP="00372C71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下行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372C71" w:rsidTr="00CF0243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372C71" w:rsidRDefault="00372C71" w:rsidP="00CF0243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372C71" w:rsidRDefault="00372C71" w:rsidP="00CF0243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372C71" w:rsidRDefault="00372C71" w:rsidP="00CF0243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372C71" w:rsidRDefault="00372C71" w:rsidP="00CF0243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372C71" w:rsidRDefault="00372C71" w:rsidP="00CF0243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372C71" w:rsidRDefault="00372C71" w:rsidP="00CF0243">
            <w:r>
              <w:rPr>
                <w:rFonts w:hint="eastAsia"/>
              </w:rPr>
              <w:t>校验和</w:t>
            </w:r>
          </w:p>
        </w:tc>
      </w:tr>
      <w:tr w:rsidR="00372C71" w:rsidTr="00CF0243">
        <w:tc>
          <w:tcPr>
            <w:tcW w:w="1335" w:type="dxa"/>
          </w:tcPr>
          <w:p w:rsidR="00372C71" w:rsidRDefault="00372C71" w:rsidP="00CF0243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372C71" w:rsidRDefault="00372C71" w:rsidP="00CF0243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372C71" w:rsidRDefault="00372C71" w:rsidP="00CF0243">
            <w:r>
              <w:rPr>
                <w:rFonts w:hint="eastAsia"/>
              </w:rPr>
              <w:t xml:space="preserve">  0x</w:t>
            </w:r>
            <w:r>
              <w:t>2</w:t>
            </w:r>
            <w:r w:rsidR="0009320E">
              <w:t>8</w:t>
            </w:r>
          </w:p>
        </w:tc>
        <w:tc>
          <w:tcPr>
            <w:tcW w:w="1215" w:type="dxa"/>
          </w:tcPr>
          <w:p w:rsidR="00372C71" w:rsidRDefault="00372C71" w:rsidP="00CF0243">
            <w:r>
              <w:rPr>
                <w:rFonts w:hint="eastAsia"/>
              </w:rPr>
              <w:t>0x</w:t>
            </w:r>
            <w:r>
              <w:t>58</w:t>
            </w:r>
          </w:p>
        </w:tc>
        <w:tc>
          <w:tcPr>
            <w:tcW w:w="1995" w:type="dxa"/>
          </w:tcPr>
          <w:p w:rsidR="00372C71" w:rsidRDefault="00372C71" w:rsidP="00CF0243"/>
        </w:tc>
        <w:tc>
          <w:tcPr>
            <w:tcW w:w="1200" w:type="dxa"/>
          </w:tcPr>
          <w:p w:rsidR="00372C71" w:rsidRDefault="00372C71" w:rsidP="00CF0243">
            <w:r>
              <w:rPr>
                <w:rFonts w:hint="eastAsia"/>
              </w:rPr>
              <w:t xml:space="preserve">  --</w:t>
            </w:r>
          </w:p>
        </w:tc>
      </w:tr>
    </w:tbl>
    <w:p w:rsidR="00372C71" w:rsidRDefault="00372C71" w:rsidP="00C37943"/>
    <w:p w:rsidR="00372C71" w:rsidRDefault="00372C71" w:rsidP="00C37943">
      <w:r>
        <w:lastRenderedPageBreak/>
        <w:t>数据内容</w:t>
      </w:r>
    </w:p>
    <w:tbl>
      <w:tblPr>
        <w:tblStyle w:val="a7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22"/>
        <w:gridCol w:w="2130"/>
        <w:gridCol w:w="1351"/>
        <w:gridCol w:w="2911"/>
      </w:tblGrid>
      <w:tr w:rsidR="00BB4F7C" w:rsidTr="00BB4F7C">
        <w:tc>
          <w:tcPr>
            <w:tcW w:w="2022" w:type="dxa"/>
            <w:shd w:val="clear" w:color="auto" w:fill="CFCDCD" w:themeFill="background2" w:themeFillShade="E5"/>
          </w:tcPr>
          <w:p w:rsidR="00BB4F7C" w:rsidRDefault="00BB4F7C" w:rsidP="00EE3164">
            <w:r>
              <w:rPr>
                <w:rFonts w:hint="eastAsia"/>
              </w:rPr>
              <w:t>字节位置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:rsidR="00BB4F7C" w:rsidRDefault="00BB4F7C" w:rsidP="00EE3164">
            <w:r>
              <w:rPr>
                <w:rFonts w:hint="eastAsia"/>
              </w:rPr>
              <w:t>内容</w:t>
            </w:r>
          </w:p>
        </w:tc>
        <w:tc>
          <w:tcPr>
            <w:tcW w:w="1351" w:type="dxa"/>
            <w:shd w:val="clear" w:color="auto" w:fill="CFCDCD" w:themeFill="background2" w:themeFillShade="E5"/>
          </w:tcPr>
          <w:p w:rsidR="00BB4F7C" w:rsidRDefault="00BB4F7C" w:rsidP="00EE3164">
            <w:r>
              <w:rPr>
                <w:rFonts w:hint="eastAsia"/>
              </w:rPr>
              <w:t>字节数</w:t>
            </w:r>
          </w:p>
        </w:tc>
        <w:tc>
          <w:tcPr>
            <w:tcW w:w="2911" w:type="dxa"/>
            <w:shd w:val="clear" w:color="auto" w:fill="CFCDCD" w:themeFill="background2" w:themeFillShade="E5"/>
          </w:tcPr>
          <w:p w:rsidR="00BB4F7C" w:rsidRDefault="00BB4F7C" w:rsidP="00EE3164">
            <w:r>
              <w:rPr>
                <w:rFonts w:hint="eastAsia"/>
              </w:rPr>
              <w:t>描述</w:t>
            </w:r>
          </w:p>
        </w:tc>
      </w:tr>
      <w:tr w:rsidR="00BB4F7C" w:rsidTr="00BB4F7C">
        <w:tc>
          <w:tcPr>
            <w:tcW w:w="2022" w:type="dxa"/>
          </w:tcPr>
          <w:p w:rsidR="00BB4F7C" w:rsidRDefault="0079615A" w:rsidP="00EE3164">
            <w:r>
              <w:t>0</w:t>
            </w:r>
          </w:p>
        </w:tc>
        <w:tc>
          <w:tcPr>
            <w:tcW w:w="2130" w:type="dxa"/>
          </w:tcPr>
          <w:p w:rsidR="00BB4F7C" w:rsidRDefault="00BB4F7C" w:rsidP="00EE3164">
            <w:r>
              <w:rPr>
                <w:rFonts w:hint="eastAsia"/>
              </w:rPr>
              <w:t>停止加热温度</w:t>
            </w:r>
          </w:p>
        </w:tc>
        <w:tc>
          <w:tcPr>
            <w:tcW w:w="1351" w:type="dxa"/>
          </w:tcPr>
          <w:p w:rsidR="00BB4F7C" w:rsidRDefault="00945809" w:rsidP="00EE3164">
            <w:r>
              <w:t>2</w:t>
            </w:r>
          </w:p>
        </w:tc>
        <w:tc>
          <w:tcPr>
            <w:tcW w:w="2911" w:type="dxa"/>
          </w:tcPr>
          <w:p w:rsidR="00BB4F7C" w:rsidRDefault="00EB4846" w:rsidP="00EE3164">
            <w:pPr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0</w:t>
            </w:r>
            <w:r>
              <w:t>x0</w:t>
            </w:r>
            <w:r w:rsidR="00240B1D">
              <w:t>1</w:t>
            </w:r>
            <w:r>
              <w:t xml:space="preserve">  </w:t>
            </w:r>
            <w:r w:rsidR="00BB4F7C">
              <w:rPr>
                <w:rFonts w:hint="eastAsia"/>
              </w:rPr>
              <w:t>最小值：</w:t>
            </w:r>
            <w:r w:rsidR="00BB4F7C">
              <w:rPr>
                <w:rFonts w:hint="eastAsia"/>
              </w:rPr>
              <w:t>2</w:t>
            </w:r>
            <w:r w:rsidR="00BB4F7C">
              <w:t>0</w:t>
            </w:r>
            <w:r w:rsidR="00BB4F7C">
              <w:rPr>
                <w:rFonts w:ascii="宋体" w:eastAsia="宋体" w:hAnsi="宋体" w:cs="宋体" w:hint="eastAsia"/>
                <w:lang w:eastAsia="ja-JP"/>
              </w:rPr>
              <w:t>℃</w:t>
            </w:r>
          </w:p>
          <w:p w:rsidR="00BB4F7C" w:rsidRDefault="00EB4846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BB4F7C">
              <w:rPr>
                <w:rFonts w:ascii="宋体" w:hAnsi="宋体" w:cs="宋体" w:hint="eastAsia"/>
              </w:rPr>
              <w:t>默认值：9</w:t>
            </w:r>
            <w:r w:rsidR="00BB4F7C">
              <w:rPr>
                <w:rFonts w:ascii="宋体" w:hAnsi="宋体" w:cs="宋体"/>
              </w:rPr>
              <w:t>3℃</w:t>
            </w:r>
          </w:p>
          <w:p w:rsidR="00BB4F7C" w:rsidRPr="00C37943" w:rsidRDefault="00EB4846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BB4F7C">
              <w:rPr>
                <w:rFonts w:ascii="宋体" w:hAnsi="宋体" w:cs="宋体" w:hint="eastAsia"/>
              </w:rPr>
              <w:t>最大值：9</w:t>
            </w:r>
            <w:r w:rsidR="00BB4F7C">
              <w:rPr>
                <w:rFonts w:ascii="宋体" w:hAnsi="宋体" w:cs="宋体"/>
              </w:rPr>
              <w:t>9</w:t>
            </w:r>
            <w:r w:rsidR="00BB4F7C">
              <w:rPr>
                <w:rFonts w:ascii="宋体" w:hAnsi="宋体" w:cs="宋体" w:hint="eastAsia"/>
              </w:rPr>
              <w:t>℃</w:t>
            </w:r>
          </w:p>
        </w:tc>
      </w:tr>
      <w:tr w:rsidR="00BB4F7C" w:rsidTr="00BB4F7C">
        <w:tc>
          <w:tcPr>
            <w:tcW w:w="2022" w:type="dxa"/>
          </w:tcPr>
          <w:p w:rsidR="00BB4F7C" w:rsidRDefault="0079615A" w:rsidP="00EE3164">
            <w:r>
              <w:t>1</w:t>
            </w:r>
          </w:p>
        </w:tc>
        <w:tc>
          <w:tcPr>
            <w:tcW w:w="2130" w:type="dxa"/>
          </w:tcPr>
          <w:p w:rsidR="00BB4F7C" w:rsidRDefault="00BB4F7C" w:rsidP="00EE3164">
            <w:r>
              <w:rPr>
                <w:rFonts w:hint="eastAsia"/>
              </w:rPr>
              <w:t>出水方式</w:t>
            </w:r>
          </w:p>
        </w:tc>
        <w:tc>
          <w:tcPr>
            <w:tcW w:w="1351" w:type="dxa"/>
          </w:tcPr>
          <w:p w:rsidR="00BB4F7C" w:rsidRDefault="00EB4846" w:rsidP="00EE3164">
            <w:r>
              <w:t>2</w:t>
            </w:r>
          </w:p>
        </w:tc>
        <w:tc>
          <w:tcPr>
            <w:tcW w:w="2911" w:type="dxa"/>
          </w:tcPr>
          <w:p w:rsidR="00AF1FD2" w:rsidRDefault="00EB4846" w:rsidP="00AF1FD2">
            <w:r>
              <w:t>0x0</w:t>
            </w:r>
            <w:r w:rsidR="00240B1D">
              <w:t>2</w:t>
            </w:r>
            <w:r>
              <w:t xml:space="preserve">  </w:t>
            </w:r>
            <w:r w:rsidR="00AF1FD2">
              <w:rPr>
                <w:rFonts w:hint="eastAsia"/>
              </w:rPr>
              <w:t>0</w:t>
            </w:r>
            <w:r w:rsidR="00AF1FD2">
              <w:t>：</w:t>
            </w:r>
            <w:r w:rsidR="00AF1FD2">
              <w:t>OFF</w:t>
            </w:r>
          </w:p>
          <w:p w:rsidR="00BB4F7C" w:rsidRDefault="00EB4846" w:rsidP="00AF1FD2">
            <w:r>
              <w:t xml:space="preserve">      </w:t>
            </w:r>
            <w:r w:rsidR="00AF1FD2">
              <w:rPr>
                <w:rFonts w:hint="eastAsia"/>
              </w:rPr>
              <w:t>1</w:t>
            </w:r>
            <w:r w:rsidR="00AF1FD2">
              <w:t>：</w:t>
            </w:r>
            <w:r w:rsidR="00AF1FD2">
              <w:t>ON</w:t>
            </w:r>
          </w:p>
        </w:tc>
      </w:tr>
      <w:tr w:rsidR="00BB4F7C" w:rsidTr="00BB4F7C">
        <w:tc>
          <w:tcPr>
            <w:tcW w:w="2022" w:type="dxa"/>
          </w:tcPr>
          <w:p w:rsidR="00BB4F7C" w:rsidRDefault="0079615A" w:rsidP="00EE3164">
            <w:r>
              <w:t>2</w:t>
            </w:r>
          </w:p>
        </w:tc>
        <w:tc>
          <w:tcPr>
            <w:tcW w:w="2130" w:type="dxa"/>
          </w:tcPr>
          <w:p w:rsidR="00BB4F7C" w:rsidRDefault="00BB4F7C" w:rsidP="00EE3164">
            <w:r>
              <w:rPr>
                <w:rFonts w:hint="eastAsia"/>
              </w:rPr>
              <w:t>消毒功能</w:t>
            </w:r>
          </w:p>
        </w:tc>
        <w:tc>
          <w:tcPr>
            <w:tcW w:w="1351" w:type="dxa"/>
          </w:tcPr>
          <w:p w:rsidR="00BB4F7C" w:rsidRDefault="00EB4846" w:rsidP="00EE3164">
            <w:r>
              <w:t>2</w:t>
            </w:r>
          </w:p>
        </w:tc>
        <w:tc>
          <w:tcPr>
            <w:tcW w:w="2911" w:type="dxa"/>
          </w:tcPr>
          <w:p w:rsidR="00AF1FD2" w:rsidRDefault="00EB4846" w:rsidP="00AF1FD2">
            <w:r>
              <w:t>0x0</w:t>
            </w:r>
            <w:r w:rsidR="00240B1D">
              <w:t>3</w:t>
            </w:r>
            <w:r>
              <w:t xml:space="preserve">  </w:t>
            </w:r>
            <w:r w:rsidR="00AF1FD2">
              <w:rPr>
                <w:rFonts w:hint="eastAsia"/>
              </w:rPr>
              <w:t>0</w:t>
            </w:r>
            <w:r w:rsidR="00AF1FD2">
              <w:t>：</w:t>
            </w:r>
            <w:r w:rsidR="00AF1FD2">
              <w:t>OFF</w:t>
            </w:r>
          </w:p>
          <w:p w:rsidR="00BB4F7C" w:rsidRDefault="00EB4846" w:rsidP="00AF1FD2">
            <w:r>
              <w:t xml:space="preserve">      </w:t>
            </w:r>
            <w:r w:rsidR="00AF1FD2">
              <w:rPr>
                <w:rFonts w:hint="eastAsia"/>
              </w:rPr>
              <w:t>1</w:t>
            </w:r>
            <w:r w:rsidR="00AF1FD2">
              <w:t>：</w:t>
            </w:r>
            <w:r w:rsidR="00AF1FD2">
              <w:t>ON</w:t>
            </w:r>
          </w:p>
        </w:tc>
      </w:tr>
      <w:tr w:rsidR="00BB4F7C" w:rsidTr="00BB4F7C">
        <w:tc>
          <w:tcPr>
            <w:tcW w:w="2022" w:type="dxa"/>
          </w:tcPr>
          <w:p w:rsidR="00BB4F7C" w:rsidRDefault="0079615A" w:rsidP="00EE3164">
            <w:r>
              <w:t>3</w:t>
            </w:r>
          </w:p>
        </w:tc>
        <w:tc>
          <w:tcPr>
            <w:tcW w:w="2130" w:type="dxa"/>
          </w:tcPr>
          <w:p w:rsidR="00BB4F7C" w:rsidRDefault="00BB4F7C" w:rsidP="00EE3164">
            <w:r>
              <w:rPr>
                <w:rFonts w:hint="eastAsia"/>
              </w:rPr>
              <w:t>换水功能</w:t>
            </w:r>
          </w:p>
        </w:tc>
        <w:tc>
          <w:tcPr>
            <w:tcW w:w="1351" w:type="dxa"/>
          </w:tcPr>
          <w:p w:rsidR="00BB4F7C" w:rsidRDefault="00EB4846" w:rsidP="00EE3164">
            <w:r>
              <w:t>2</w:t>
            </w:r>
          </w:p>
        </w:tc>
        <w:tc>
          <w:tcPr>
            <w:tcW w:w="2911" w:type="dxa"/>
          </w:tcPr>
          <w:p w:rsidR="00AF1FD2" w:rsidRDefault="00EB4846" w:rsidP="00AF1FD2">
            <w:r>
              <w:t>0x0</w:t>
            </w:r>
            <w:r w:rsidR="00240B1D">
              <w:t>4</w:t>
            </w:r>
            <w:r>
              <w:t xml:space="preserve">  </w:t>
            </w:r>
            <w:r w:rsidR="00AF1FD2">
              <w:rPr>
                <w:rFonts w:hint="eastAsia"/>
              </w:rPr>
              <w:t>0</w:t>
            </w:r>
            <w:r w:rsidR="00AF1FD2">
              <w:t>：</w:t>
            </w:r>
            <w:r w:rsidR="00AF1FD2">
              <w:t>OFF</w:t>
            </w:r>
          </w:p>
          <w:p w:rsidR="00BB4F7C" w:rsidRDefault="00EB4846" w:rsidP="00AF1FD2">
            <w:r>
              <w:t xml:space="preserve">      </w:t>
            </w:r>
            <w:r w:rsidR="00AF1FD2">
              <w:rPr>
                <w:rFonts w:hint="eastAsia"/>
              </w:rPr>
              <w:t>1</w:t>
            </w:r>
            <w:r w:rsidR="00AF1FD2">
              <w:t>：</w:t>
            </w:r>
            <w:r w:rsidR="00AF1FD2">
              <w:t>ON</w:t>
            </w:r>
          </w:p>
        </w:tc>
      </w:tr>
      <w:tr w:rsidR="00BB4F7C" w:rsidTr="00BB4F7C">
        <w:tc>
          <w:tcPr>
            <w:tcW w:w="2022" w:type="dxa"/>
          </w:tcPr>
          <w:p w:rsidR="00BB4F7C" w:rsidRDefault="0079615A" w:rsidP="00EE3164">
            <w:r>
              <w:t>4</w:t>
            </w:r>
          </w:p>
        </w:tc>
        <w:tc>
          <w:tcPr>
            <w:tcW w:w="2130" w:type="dxa"/>
          </w:tcPr>
          <w:p w:rsidR="00BB4F7C" w:rsidRDefault="00BB4F7C" w:rsidP="00EE3164">
            <w:r>
              <w:rPr>
                <w:rFonts w:hint="eastAsia"/>
              </w:rPr>
              <w:t>自冲洗功能</w:t>
            </w:r>
          </w:p>
        </w:tc>
        <w:tc>
          <w:tcPr>
            <w:tcW w:w="1351" w:type="dxa"/>
          </w:tcPr>
          <w:p w:rsidR="00BB4F7C" w:rsidRDefault="00EB4846" w:rsidP="00EE3164">
            <w:r>
              <w:t>2</w:t>
            </w:r>
          </w:p>
        </w:tc>
        <w:tc>
          <w:tcPr>
            <w:tcW w:w="2911" w:type="dxa"/>
          </w:tcPr>
          <w:p w:rsidR="00AF1FD2" w:rsidRDefault="00EB4846" w:rsidP="00AF1FD2">
            <w:r>
              <w:t>0x0</w:t>
            </w:r>
            <w:r w:rsidR="00240B1D">
              <w:t>5</w:t>
            </w:r>
            <w:r>
              <w:t xml:space="preserve">  </w:t>
            </w:r>
            <w:r w:rsidR="00AF1FD2">
              <w:rPr>
                <w:rFonts w:hint="eastAsia"/>
              </w:rPr>
              <w:t>0</w:t>
            </w:r>
            <w:r w:rsidR="00AF1FD2">
              <w:t>：</w:t>
            </w:r>
            <w:r w:rsidR="00AF1FD2">
              <w:t>OFF</w:t>
            </w:r>
          </w:p>
          <w:p w:rsidR="00BB4F7C" w:rsidRDefault="00EB4846" w:rsidP="00AF1FD2">
            <w:r>
              <w:t xml:space="preserve">      </w:t>
            </w:r>
            <w:r w:rsidR="00AF1FD2">
              <w:rPr>
                <w:rFonts w:hint="eastAsia"/>
              </w:rPr>
              <w:t>1</w:t>
            </w:r>
            <w:r w:rsidR="00AF1FD2">
              <w:t>：</w:t>
            </w:r>
            <w:r w:rsidR="00AF1FD2">
              <w:t>ON</w:t>
            </w:r>
          </w:p>
        </w:tc>
      </w:tr>
      <w:tr w:rsidR="00BB4F7C" w:rsidTr="00BB4F7C">
        <w:tc>
          <w:tcPr>
            <w:tcW w:w="2022" w:type="dxa"/>
          </w:tcPr>
          <w:p w:rsidR="00BB4F7C" w:rsidRDefault="0079615A" w:rsidP="00EE3164">
            <w:r>
              <w:t>5</w:t>
            </w:r>
          </w:p>
        </w:tc>
        <w:tc>
          <w:tcPr>
            <w:tcW w:w="2130" w:type="dxa"/>
          </w:tcPr>
          <w:p w:rsidR="00BB4F7C" w:rsidRDefault="00BB4F7C" w:rsidP="00EE3164">
            <w:r>
              <w:rPr>
                <w:rFonts w:hint="eastAsia"/>
              </w:rPr>
              <w:t>滤芯管理功能</w:t>
            </w:r>
          </w:p>
        </w:tc>
        <w:tc>
          <w:tcPr>
            <w:tcW w:w="1351" w:type="dxa"/>
          </w:tcPr>
          <w:p w:rsidR="00BB4F7C" w:rsidRDefault="00EB4846" w:rsidP="00EE3164">
            <w:r>
              <w:t>2</w:t>
            </w:r>
          </w:p>
        </w:tc>
        <w:tc>
          <w:tcPr>
            <w:tcW w:w="2911" w:type="dxa"/>
          </w:tcPr>
          <w:p w:rsidR="00AF1FD2" w:rsidRDefault="00EB4846" w:rsidP="00AF1FD2">
            <w:r>
              <w:t>0x0</w:t>
            </w:r>
            <w:r w:rsidR="00240B1D">
              <w:t>6</w:t>
            </w:r>
            <w:r>
              <w:t xml:space="preserve">  </w:t>
            </w:r>
            <w:r w:rsidR="00AF1FD2">
              <w:rPr>
                <w:rFonts w:hint="eastAsia"/>
              </w:rPr>
              <w:t>0</w:t>
            </w:r>
            <w:r w:rsidR="00AF1FD2">
              <w:t>：</w:t>
            </w:r>
            <w:r w:rsidR="00AF1FD2">
              <w:t>OFF</w:t>
            </w:r>
          </w:p>
          <w:p w:rsidR="00BB4F7C" w:rsidRDefault="00EB4846" w:rsidP="00AF1FD2">
            <w:r>
              <w:t xml:space="preserve">      </w:t>
            </w:r>
            <w:r w:rsidR="00AF1FD2">
              <w:rPr>
                <w:rFonts w:hint="eastAsia"/>
              </w:rPr>
              <w:t>1</w:t>
            </w:r>
            <w:r w:rsidR="00AF1FD2">
              <w:t>：</w:t>
            </w:r>
            <w:r w:rsidR="00AF1FD2">
              <w:t>ON</w:t>
            </w:r>
          </w:p>
        </w:tc>
      </w:tr>
      <w:tr w:rsidR="00BB4F7C" w:rsidTr="00BB4F7C">
        <w:tc>
          <w:tcPr>
            <w:tcW w:w="2022" w:type="dxa"/>
          </w:tcPr>
          <w:p w:rsidR="00BB4F7C" w:rsidRDefault="0079615A" w:rsidP="00EE3164">
            <w:r>
              <w:t>6</w:t>
            </w:r>
          </w:p>
        </w:tc>
        <w:tc>
          <w:tcPr>
            <w:tcW w:w="2130" w:type="dxa"/>
          </w:tcPr>
          <w:p w:rsidR="00BB4F7C" w:rsidRDefault="00BB4F7C" w:rsidP="00EE3164">
            <w:r>
              <w:rPr>
                <w:rFonts w:hint="eastAsia"/>
              </w:rPr>
              <w:t>厂商</w:t>
            </w:r>
            <w:r>
              <w:t>LOGO</w:t>
            </w:r>
            <w:r>
              <w:rPr>
                <w:rFonts w:hint="eastAsia"/>
              </w:rPr>
              <w:t>是否展示</w:t>
            </w:r>
          </w:p>
        </w:tc>
        <w:tc>
          <w:tcPr>
            <w:tcW w:w="1351" w:type="dxa"/>
          </w:tcPr>
          <w:p w:rsidR="00BB4F7C" w:rsidRDefault="00EB4846" w:rsidP="00EE3164">
            <w:r>
              <w:t>2</w:t>
            </w:r>
          </w:p>
        </w:tc>
        <w:tc>
          <w:tcPr>
            <w:tcW w:w="2911" w:type="dxa"/>
          </w:tcPr>
          <w:p w:rsidR="00AF1FD2" w:rsidRDefault="00EB4846" w:rsidP="00AF1FD2">
            <w:r>
              <w:t>0x0</w:t>
            </w:r>
            <w:r w:rsidR="00240B1D">
              <w:t>7</w:t>
            </w:r>
            <w:r>
              <w:t xml:space="preserve">  </w:t>
            </w:r>
            <w:r w:rsidR="00AF1FD2">
              <w:rPr>
                <w:rFonts w:hint="eastAsia"/>
              </w:rPr>
              <w:t>0</w:t>
            </w:r>
            <w:r w:rsidR="00AF1FD2">
              <w:t>：</w:t>
            </w:r>
            <w:r w:rsidR="00AF1FD2">
              <w:t>OFF</w:t>
            </w:r>
          </w:p>
          <w:p w:rsidR="00BB4F7C" w:rsidRDefault="00EB4846" w:rsidP="00AF1FD2">
            <w:r>
              <w:t xml:space="preserve">      </w:t>
            </w:r>
            <w:r w:rsidR="00AF1FD2">
              <w:rPr>
                <w:rFonts w:hint="eastAsia"/>
              </w:rPr>
              <w:t>1</w:t>
            </w:r>
            <w:r w:rsidR="00AF1FD2">
              <w:t>：</w:t>
            </w:r>
            <w:r w:rsidR="00AF1FD2">
              <w:t>ON</w:t>
            </w:r>
          </w:p>
        </w:tc>
      </w:tr>
      <w:tr w:rsidR="00BB4F7C" w:rsidTr="00BB4F7C">
        <w:tc>
          <w:tcPr>
            <w:tcW w:w="2022" w:type="dxa"/>
          </w:tcPr>
          <w:p w:rsidR="00BB4F7C" w:rsidRDefault="0079615A" w:rsidP="00EE3164">
            <w:r>
              <w:t>7</w:t>
            </w:r>
          </w:p>
        </w:tc>
        <w:tc>
          <w:tcPr>
            <w:tcW w:w="2130" w:type="dxa"/>
          </w:tcPr>
          <w:p w:rsidR="00BB4F7C" w:rsidRDefault="00BB4F7C" w:rsidP="00EE3164">
            <w:r>
              <w:rPr>
                <w:rFonts w:hint="eastAsia"/>
              </w:rPr>
              <w:t>进水温差</w:t>
            </w:r>
          </w:p>
        </w:tc>
        <w:tc>
          <w:tcPr>
            <w:tcW w:w="1351" w:type="dxa"/>
          </w:tcPr>
          <w:p w:rsidR="00BB4F7C" w:rsidRDefault="00EB4846" w:rsidP="00EE3164">
            <w:r>
              <w:t>2</w:t>
            </w:r>
          </w:p>
        </w:tc>
        <w:tc>
          <w:tcPr>
            <w:tcW w:w="2911" w:type="dxa"/>
          </w:tcPr>
          <w:p w:rsidR="006973F5" w:rsidRDefault="00EB4846" w:rsidP="00D7047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</w:t>
            </w:r>
            <w:r>
              <w:rPr>
                <w:rFonts w:ascii="宋体" w:hAnsi="宋体" w:cs="宋体"/>
              </w:rPr>
              <w:t>x0</w:t>
            </w:r>
            <w:r w:rsidR="00240B1D">
              <w:rPr>
                <w:rFonts w:ascii="宋体" w:hAnsi="宋体" w:cs="宋体"/>
              </w:rPr>
              <w:t>8</w:t>
            </w:r>
            <w:r>
              <w:rPr>
                <w:rFonts w:ascii="宋体" w:hAnsi="宋体" w:cs="宋体"/>
              </w:rPr>
              <w:t xml:space="preserve">  </w:t>
            </w:r>
            <w:r w:rsidR="006973F5">
              <w:rPr>
                <w:rFonts w:ascii="宋体" w:hAnsi="宋体" w:cs="宋体" w:hint="eastAsia"/>
              </w:rPr>
              <w:t>最小值：</w:t>
            </w:r>
            <w:r w:rsidR="00BB4F7C">
              <w:rPr>
                <w:rFonts w:ascii="宋体" w:hAnsi="宋体" w:cs="宋体" w:hint="eastAsia"/>
              </w:rPr>
              <w:t>0</w:t>
            </w:r>
            <w:r w:rsidR="00BB4F7C">
              <w:rPr>
                <w:rFonts w:ascii="宋体" w:hAnsi="宋体" w:cs="宋体"/>
              </w:rPr>
              <w:t>℃</w:t>
            </w:r>
          </w:p>
          <w:p w:rsidR="006973F5" w:rsidRDefault="00EB4846" w:rsidP="00D7047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6973F5">
              <w:rPr>
                <w:rFonts w:ascii="宋体" w:hAnsi="宋体" w:cs="宋体" w:hint="eastAsia"/>
              </w:rPr>
              <w:t>默认值：</w:t>
            </w:r>
            <w:r w:rsidR="00BB4F7C">
              <w:rPr>
                <w:rFonts w:ascii="宋体" w:hAnsi="宋体" w:cs="宋体" w:hint="eastAsia"/>
              </w:rPr>
              <w:t>3</w:t>
            </w:r>
            <w:r w:rsidR="00BB4F7C">
              <w:rPr>
                <w:rFonts w:ascii="宋体" w:hAnsi="宋体" w:cs="宋体"/>
              </w:rPr>
              <w:t>℃</w:t>
            </w:r>
          </w:p>
          <w:p w:rsidR="00BB4F7C" w:rsidRPr="00D70471" w:rsidRDefault="00EB4846" w:rsidP="00D7047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6973F5">
              <w:rPr>
                <w:rFonts w:ascii="宋体" w:hAnsi="宋体" w:cs="宋体" w:hint="eastAsia"/>
              </w:rPr>
              <w:t>最大值：</w:t>
            </w:r>
            <w:r w:rsidR="00BB4F7C">
              <w:rPr>
                <w:rFonts w:ascii="宋体" w:hAnsi="宋体" w:cs="宋体" w:hint="eastAsia"/>
              </w:rPr>
              <w:t>9</w:t>
            </w:r>
            <w:r w:rsidR="00BB4F7C">
              <w:rPr>
                <w:rFonts w:ascii="宋体" w:hAnsi="宋体" w:cs="宋体"/>
              </w:rPr>
              <w:t>℃</w:t>
            </w:r>
          </w:p>
        </w:tc>
      </w:tr>
      <w:tr w:rsidR="00BB4F7C" w:rsidTr="00BB4F7C">
        <w:tc>
          <w:tcPr>
            <w:tcW w:w="2022" w:type="dxa"/>
          </w:tcPr>
          <w:p w:rsidR="00BB4F7C" w:rsidRDefault="0079615A" w:rsidP="00EE3164">
            <w:r>
              <w:t>8</w:t>
            </w:r>
          </w:p>
        </w:tc>
        <w:tc>
          <w:tcPr>
            <w:tcW w:w="2130" w:type="dxa"/>
          </w:tcPr>
          <w:p w:rsidR="00BB4F7C" w:rsidRDefault="00BB4F7C" w:rsidP="00EE3164">
            <w:r>
              <w:rPr>
                <w:rFonts w:hint="eastAsia"/>
              </w:rPr>
              <w:t>进水回差</w:t>
            </w:r>
          </w:p>
        </w:tc>
        <w:tc>
          <w:tcPr>
            <w:tcW w:w="1351" w:type="dxa"/>
          </w:tcPr>
          <w:p w:rsidR="00BB4F7C" w:rsidRDefault="00EB4846" w:rsidP="00EE3164">
            <w:r>
              <w:t>2</w:t>
            </w:r>
          </w:p>
        </w:tc>
        <w:tc>
          <w:tcPr>
            <w:tcW w:w="2911" w:type="dxa"/>
          </w:tcPr>
          <w:p w:rsidR="006973F5" w:rsidRDefault="00EB4846" w:rsidP="00D7047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</w:t>
            </w:r>
            <w:r>
              <w:rPr>
                <w:rFonts w:ascii="宋体" w:hAnsi="宋体" w:cs="宋体"/>
              </w:rPr>
              <w:t>x0</w:t>
            </w:r>
            <w:r w:rsidR="00240B1D">
              <w:rPr>
                <w:rFonts w:ascii="宋体" w:hAnsi="宋体" w:cs="宋体"/>
              </w:rPr>
              <w:t>9</w:t>
            </w:r>
            <w:r>
              <w:rPr>
                <w:rFonts w:ascii="宋体" w:hAnsi="宋体" w:cs="宋体"/>
              </w:rPr>
              <w:t xml:space="preserve">  </w:t>
            </w:r>
            <w:r w:rsidR="006973F5">
              <w:rPr>
                <w:rFonts w:ascii="宋体" w:hAnsi="宋体" w:cs="宋体" w:hint="eastAsia"/>
              </w:rPr>
              <w:t>最小值：</w:t>
            </w:r>
            <w:r w:rsidR="00BB4F7C">
              <w:rPr>
                <w:rFonts w:ascii="宋体" w:hAnsi="宋体" w:cs="宋体" w:hint="eastAsia"/>
              </w:rPr>
              <w:t>1</w:t>
            </w:r>
            <w:r w:rsidR="00BB4F7C">
              <w:rPr>
                <w:rFonts w:ascii="宋体" w:hAnsi="宋体" w:cs="宋体"/>
              </w:rPr>
              <w:t>℃</w:t>
            </w:r>
          </w:p>
          <w:p w:rsidR="006973F5" w:rsidRDefault="00EB4846" w:rsidP="00D7047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6973F5">
              <w:rPr>
                <w:rFonts w:ascii="宋体" w:hAnsi="宋体" w:cs="宋体" w:hint="eastAsia"/>
              </w:rPr>
              <w:t>默认值：</w:t>
            </w:r>
            <w:r w:rsidR="00BB4F7C">
              <w:rPr>
                <w:rFonts w:ascii="宋体" w:hAnsi="宋体" w:cs="宋体" w:hint="eastAsia"/>
              </w:rPr>
              <w:t>5</w:t>
            </w:r>
            <w:r w:rsidR="00BB4F7C">
              <w:rPr>
                <w:rFonts w:ascii="宋体" w:hAnsi="宋体" w:cs="宋体"/>
              </w:rPr>
              <w:t>℃</w:t>
            </w:r>
          </w:p>
          <w:p w:rsidR="00BB4F7C" w:rsidRPr="00D70471" w:rsidRDefault="00EB4846" w:rsidP="00D70471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6973F5">
              <w:rPr>
                <w:rFonts w:ascii="宋体" w:hAnsi="宋体" w:cs="宋体" w:hint="eastAsia"/>
              </w:rPr>
              <w:t>最大值：</w:t>
            </w:r>
            <w:r w:rsidR="00BB4F7C">
              <w:rPr>
                <w:rFonts w:ascii="宋体" w:hAnsi="宋体" w:cs="宋体" w:hint="eastAsia"/>
              </w:rPr>
              <w:t>9℃</w:t>
            </w:r>
          </w:p>
        </w:tc>
      </w:tr>
      <w:tr w:rsidR="00BB4F7C" w:rsidTr="00BB4F7C">
        <w:tc>
          <w:tcPr>
            <w:tcW w:w="2022" w:type="dxa"/>
          </w:tcPr>
          <w:p w:rsidR="00BB4F7C" w:rsidRDefault="0079615A" w:rsidP="00EE3164"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:rsidR="00BB4F7C" w:rsidRDefault="00BB4F7C" w:rsidP="00EE3164">
            <w:r>
              <w:rPr>
                <w:rFonts w:hint="eastAsia"/>
              </w:rPr>
              <w:t>换水方式</w:t>
            </w:r>
          </w:p>
        </w:tc>
        <w:tc>
          <w:tcPr>
            <w:tcW w:w="1351" w:type="dxa"/>
          </w:tcPr>
          <w:p w:rsidR="00BB4F7C" w:rsidRDefault="00EB4846" w:rsidP="00EE3164">
            <w:r>
              <w:t>2</w:t>
            </w:r>
          </w:p>
        </w:tc>
        <w:tc>
          <w:tcPr>
            <w:tcW w:w="2911" w:type="dxa"/>
          </w:tcPr>
          <w:p w:rsidR="006973F5" w:rsidRDefault="00EB4846" w:rsidP="00D70471">
            <w:r>
              <w:rPr>
                <w:rFonts w:hint="eastAsia"/>
              </w:rPr>
              <w:t>0</w:t>
            </w:r>
            <w:r>
              <w:t>x</w:t>
            </w:r>
            <w:r w:rsidR="00240B1D">
              <w:t>0a</w:t>
            </w:r>
            <w:r>
              <w:t xml:space="preserve">  </w:t>
            </w:r>
            <w:r w:rsidR="006973F5">
              <w:rPr>
                <w:rFonts w:hint="eastAsia"/>
              </w:rPr>
              <w:t>最小值：</w:t>
            </w:r>
            <w:r w:rsidR="00BB4F7C">
              <w:t>1</w:t>
            </w:r>
          </w:p>
          <w:p w:rsidR="006973F5" w:rsidRDefault="00EB4846" w:rsidP="00D70471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6973F5">
              <w:rPr>
                <w:rFonts w:hint="eastAsia"/>
              </w:rPr>
              <w:t>默认值：</w:t>
            </w:r>
            <w:r w:rsidR="006973F5">
              <w:rPr>
                <w:rFonts w:hint="eastAsia"/>
              </w:rPr>
              <w:t>1</w:t>
            </w:r>
          </w:p>
          <w:p w:rsidR="00BB4F7C" w:rsidRDefault="00EB4846" w:rsidP="00D70471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6973F5">
              <w:rPr>
                <w:rFonts w:hint="eastAsia"/>
              </w:rPr>
              <w:t>最大值：</w:t>
            </w:r>
            <w:r w:rsidR="00BB4F7C">
              <w:t>3</w:t>
            </w:r>
          </w:p>
        </w:tc>
      </w:tr>
      <w:tr w:rsidR="00BB4F7C" w:rsidTr="00BB4F7C">
        <w:tc>
          <w:tcPr>
            <w:tcW w:w="2022" w:type="dxa"/>
          </w:tcPr>
          <w:p w:rsidR="00BB4F7C" w:rsidRDefault="00BB4F7C" w:rsidP="00EE3164">
            <w:r>
              <w:rPr>
                <w:rFonts w:hint="eastAsia"/>
              </w:rPr>
              <w:t>1</w:t>
            </w:r>
            <w:r w:rsidR="0079615A">
              <w:t>0</w:t>
            </w:r>
          </w:p>
        </w:tc>
        <w:tc>
          <w:tcPr>
            <w:tcW w:w="2130" w:type="dxa"/>
          </w:tcPr>
          <w:p w:rsidR="00BB4F7C" w:rsidRDefault="00BB4F7C" w:rsidP="00EE3164">
            <w:r>
              <w:rPr>
                <w:rFonts w:hint="eastAsia"/>
              </w:rPr>
              <w:t>水位一直检测</w:t>
            </w:r>
          </w:p>
        </w:tc>
        <w:tc>
          <w:tcPr>
            <w:tcW w:w="1351" w:type="dxa"/>
          </w:tcPr>
          <w:p w:rsidR="00BB4F7C" w:rsidRDefault="00EB4846" w:rsidP="00EE3164">
            <w:r>
              <w:t>2</w:t>
            </w:r>
          </w:p>
        </w:tc>
        <w:tc>
          <w:tcPr>
            <w:tcW w:w="2911" w:type="dxa"/>
          </w:tcPr>
          <w:p w:rsidR="00AF1FD2" w:rsidRDefault="00EB4846" w:rsidP="00AF1FD2">
            <w:r>
              <w:t>0x</w:t>
            </w:r>
            <w:r w:rsidR="00240B1D">
              <w:t>0b</w:t>
            </w:r>
            <w:r>
              <w:t xml:space="preserve">  </w:t>
            </w:r>
            <w:r w:rsidR="00AF1FD2">
              <w:rPr>
                <w:rFonts w:hint="eastAsia"/>
              </w:rPr>
              <w:t>0</w:t>
            </w:r>
            <w:r w:rsidR="00AF1FD2">
              <w:t>：</w:t>
            </w:r>
            <w:r w:rsidR="00AF1FD2">
              <w:t>OFF</w:t>
            </w:r>
          </w:p>
          <w:p w:rsidR="00BB4F7C" w:rsidRDefault="00EB4846" w:rsidP="00AF1FD2">
            <w:r>
              <w:t xml:space="preserve">      </w:t>
            </w:r>
            <w:r w:rsidR="00AF1FD2">
              <w:rPr>
                <w:rFonts w:hint="eastAsia"/>
              </w:rPr>
              <w:t>1</w:t>
            </w:r>
            <w:r w:rsidR="00AF1FD2">
              <w:t>：</w:t>
            </w:r>
            <w:r w:rsidR="00AF1FD2">
              <w:t>ON</w:t>
            </w:r>
          </w:p>
        </w:tc>
      </w:tr>
      <w:tr w:rsidR="00BB4F7C" w:rsidTr="00BB4F7C">
        <w:tc>
          <w:tcPr>
            <w:tcW w:w="2022" w:type="dxa"/>
          </w:tcPr>
          <w:p w:rsidR="00BB4F7C" w:rsidRDefault="00BB4F7C" w:rsidP="00EE3164">
            <w:r>
              <w:rPr>
                <w:rFonts w:hint="eastAsia"/>
              </w:rPr>
              <w:t>1</w:t>
            </w:r>
            <w:r w:rsidR="0079615A">
              <w:t>1</w:t>
            </w:r>
          </w:p>
        </w:tc>
        <w:tc>
          <w:tcPr>
            <w:tcW w:w="2130" w:type="dxa"/>
          </w:tcPr>
          <w:p w:rsidR="00BB4F7C" w:rsidRDefault="00BB4F7C" w:rsidP="00EE3164">
            <w:r>
              <w:rPr>
                <w:rFonts w:hint="eastAsia"/>
              </w:rPr>
              <w:t>水位检测灵敏度（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）</w:t>
            </w:r>
          </w:p>
        </w:tc>
        <w:tc>
          <w:tcPr>
            <w:tcW w:w="1351" w:type="dxa"/>
          </w:tcPr>
          <w:p w:rsidR="00BB4F7C" w:rsidRDefault="00EB4846" w:rsidP="00EE3164">
            <w:r>
              <w:rPr>
                <w:rFonts w:hint="eastAsia"/>
              </w:rPr>
              <w:t>2</w:t>
            </w:r>
          </w:p>
        </w:tc>
        <w:tc>
          <w:tcPr>
            <w:tcW w:w="2911" w:type="dxa"/>
          </w:tcPr>
          <w:p w:rsidR="006973F5" w:rsidRDefault="00EB4846" w:rsidP="00D70471">
            <w:r>
              <w:rPr>
                <w:rFonts w:hint="eastAsia"/>
              </w:rPr>
              <w:t>0</w:t>
            </w:r>
            <w:r>
              <w:t>x</w:t>
            </w:r>
            <w:r w:rsidR="00240B1D">
              <w:t>0c</w:t>
            </w:r>
            <w:r>
              <w:t xml:space="preserve">  </w:t>
            </w:r>
            <w:r w:rsidR="006973F5">
              <w:rPr>
                <w:rFonts w:hint="eastAsia"/>
              </w:rPr>
              <w:t>最小值：</w:t>
            </w:r>
            <w:r w:rsidR="00BB4F7C">
              <w:rPr>
                <w:rFonts w:hint="eastAsia"/>
              </w:rPr>
              <w:t>1</w:t>
            </w:r>
          </w:p>
          <w:p w:rsidR="006973F5" w:rsidRDefault="00EB4846" w:rsidP="00D70471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6973F5">
              <w:rPr>
                <w:rFonts w:hint="eastAsia"/>
              </w:rPr>
              <w:t>默认值：</w:t>
            </w:r>
            <w:r w:rsidR="00BB4F7C">
              <w:t>15</w:t>
            </w:r>
          </w:p>
          <w:p w:rsidR="00BB4F7C" w:rsidRDefault="00EB4846" w:rsidP="00D70471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6973F5">
              <w:rPr>
                <w:rFonts w:hint="eastAsia"/>
              </w:rPr>
              <w:t>最大值：</w:t>
            </w:r>
            <w:r w:rsidR="00BB4F7C">
              <w:t>25</w:t>
            </w:r>
          </w:p>
        </w:tc>
      </w:tr>
    </w:tbl>
    <w:p w:rsidR="00C37943" w:rsidRDefault="00C37943" w:rsidP="00C37943"/>
    <w:p w:rsidR="00EB4846" w:rsidRDefault="00EB4846" w:rsidP="00C37943"/>
    <w:p w:rsidR="00EB4846" w:rsidRDefault="00EB4846" w:rsidP="00C37943"/>
    <w:p w:rsidR="00EB4846" w:rsidRDefault="00EB4846" w:rsidP="00EB4846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上</w:t>
      </w:r>
      <w:r w:rsidRPr="00D36B2C">
        <w:rPr>
          <w:rFonts w:hint="eastAsia"/>
          <w:b/>
          <w:bCs/>
        </w:rPr>
        <w:t>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3"/>
        <w:gridCol w:w="1395"/>
        <w:gridCol w:w="1305"/>
        <w:gridCol w:w="1215"/>
        <w:gridCol w:w="1995"/>
        <w:gridCol w:w="1200"/>
      </w:tblGrid>
      <w:tr w:rsidR="00EB4846" w:rsidTr="00CF0243">
        <w:trPr>
          <w:trHeight w:val="449"/>
        </w:trPr>
        <w:tc>
          <w:tcPr>
            <w:tcW w:w="1303" w:type="dxa"/>
            <w:shd w:val="clear" w:color="auto" w:fill="CFCDCD" w:themeFill="background2" w:themeFillShade="E5"/>
          </w:tcPr>
          <w:p w:rsidR="00EB4846" w:rsidRDefault="00EB4846" w:rsidP="00CF0243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EB4846" w:rsidRDefault="00EB4846" w:rsidP="00CF0243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EB4846" w:rsidRDefault="00EB4846" w:rsidP="00CF0243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EB4846" w:rsidRDefault="00EB4846" w:rsidP="00CF0243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EB4846" w:rsidRDefault="00EB4846" w:rsidP="00CF0243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EB4846" w:rsidRDefault="00EB4846" w:rsidP="00CF0243">
            <w:r>
              <w:rPr>
                <w:rFonts w:hint="eastAsia"/>
              </w:rPr>
              <w:t>校验和</w:t>
            </w:r>
          </w:p>
        </w:tc>
      </w:tr>
      <w:tr w:rsidR="00EB4846" w:rsidTr="00CF0243">
        <w:tc>
          <w:tcPr>
            <w:tcW w:w="1303" w:type="dxa"/>
          </w:tcPr>
          <w:p w:rsidR="00EB4846" w:rsidRDefault="00EB4846" w:rsidP="00CF0243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EB4846" w:rsidRDefault="00EB4846" w:rsidP="00CF0243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EB4846" w:rsidRDefault="00EB4846" w:rsidP="00CF0243">
            <w:r>
              <w:rPr>
                <w:rFonts w:hint="eastAsia"/>
              </w:rPr>
              <w:t xml:space="preserve">  0x</w:t>
            </w:r>
            <w:r>
              <w:t>5</w:t>
            </w:r>
          </w:p>
        </w:tc>
        <w:tc>
          <w:tcPr>
            <w:tcW w:w="1215" w:type="dxa"/>
          </w:tcPr>
          <w:p w:rsidR="00EB4846" w:rsidRDefault="00EB4846" w:rsidP="00CF0243">
            <w:r>
              <w:rPr>
                <w:rFonts w:hint="eastAsia"/>
              </w:rPr>
              <w:t>0x</w:t>
            </w:r>
            <w:r>
              <w:t>59</w:t>
            </w:r>
          </w:p>
        </w:tc>
        <w:tc>
          <w:tcPr>
            <w:tcW w:w="1995" w:type="dxa"/>
          </w:tcPr>
          <w:p w:rsidR="00EB4846" w:rsidRDefault="00EB4846" w:rsidP="00CF0243">
            <w:r>
              <w:t>0</w:t>
            </w:r>
            <w:r>
              <w:t>：</w:t>
            </w:r>
            <w:r>
              <w:rPr>
                <w:rFonts w:hint="eastAsia"/>
              </w:rPr>
              <w:t>成功</w:t>
            </w:r>
          </w:p>
          <w:p w:rsidR="00EB4846" w:rsidRDefault="00EB4846" w:rsidP="00CF0243">
            <w:r>
              <w:t>1</w:t>
            </w:r>
            <w:r>
              <w:t>：</w:t>
            </w:r>
            <w:r>
              <w:rPr>
                <w:rFonts w:hint="eastAsia"/>
              </w:rPr>
              <w:t>失败</w:t>
            </w:r>
          </w:p>
        </w:tc>
        <w:tc>
          <w:tcPr>
            <w:tcW w:w="1200" w:type="dxa"/>
          </w:tcPr>
          <w:p w:rsidR="00EB4846" w:rsidRDefault="00EB4846" w:rsidP="00CF0243">
            <w:r>
              <w:rPr>
                <w:rFonts w:hint="eastAsia"/>
              </w:rPr>
              <w:t xml:space="preserve">  --</w:t>
            </w:r>
          </w:p>
        </w:tc>
      </w:tr>
    </w:tbl>
    <w:p w:rsidR="00EB4846" w:rsidRDefault="00EB4846" w:rsidP="00EB4846"/>
    <w:p w:rsidR="00EB4846" w:rsidRDefault="00EB4846" w:rsidP="00C37943"/>
    <w:p w:rsidR="00372C71" w:rsidRDefault="00372C71" w:rsidP="00372C71">
      <w:pPr>
        <w:pStyle w:val="3"/>
        <w:rPr>
          <w:sz w:val="21"/>
          <w:szCs w:val="24"/>
        </w:rPr>
      </w:pPr>
      <w:r w:rsidRPr="005F5757">
        <w:rPr>
          <w:sz w:val="21"/>
          <w:szCs w:val="24"/>
        </w:rPr>
        <w:lastRenderedPageBreak/>
        <w:t>3.</w:t>
      </w:r>
      <w:r>
        <w:rPr>
          <w:sz w:val="21"/>
          <w:szCs w:val="24"/>
        </w:rPr>
        <w:t>1</w:t>
      </w:r>
      <w:r w:rsidR="00FC59B1">
        <w:rPr>
          <w:sz w:val="21"/>
          <w:szCs w:val="24"/>
        </w:rPr>
        <w:t>5</w:t>
      </w:r>
      <w:r w:rsidRPr="00372C71">
        <w:rPr>
          <w:sz w:val="21"/>
          <w:szCs w:val="24"/>
        </w:rPr>
        <w:t>.1</w:t>
      </w:r>
      <w:r w:rsidRPr="00372C71">
        <w:rPr>
          <w:rFonts w:hint="eastAsia"/>
          <w:sz w:val="21"/>
          <w:szCs w:val="24"/>
        </w:rPr>
        <w:t>步进型</w:t>
      </w:r>
    </w:p>
    <w:p w:rsidR="0009320E" w:rsidRPr="0009320E" w:rsidRDefault="0009320E" w:rsidP="0009320E"/>
    <w:p w:rsidR="0079615A" w:rsidRPr="00D36B2C" w:rsidRDefault="0079615A" w:rsidP="0079615A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下行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79615A" w:rsidTr="00CF0243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79615A" w:rsidRDefault="0079615A" w:rsidP="00CF0243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79615A" w:rsidRDefault="0079615A" w:rsidP="00CF0243">
            <w:r>
              <w:rPr>
                <w:rFonts w:hint="eastAsia"/>
              </w:rPr>
              <w:t>校验和</w:t>
            </w:r>
          </w:p>
        </w:tc>
      </w:tr>
      <w:tr w:rsidR="0079615A" w:rsidTr="00CF0243">
        <w:tc>
          <w:tcPr>
            <w:tcW w:w="1335" w:type="dxa"/>
          </w:tcPr>
          <w:p w:rsidR="0079615A" w:rsidRDefault="0079615A" w:rsidP="00CF0243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79615A" w:rsidRDefault="0079615A" w:rsidP="00CF0243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79615A" w:rsidRDefault="0079615A" w:rsidP="0079615A">
            <w:r>
              <w:rPr>
                <w:rFonts w:hint="eastAsia"/>
              </w:rPr>
              <w:t xml:space="preserve">  </w:t>
            </w:r>
            <w:r>
              <w:t xml:space="preserve"> 0x2</w:t>
            </w:r>
            <w:r w:rsidR="00EB4846">
              <w:t>5</w:t>
            </w:r>
          </w:p>
        </w:tc>
        <w:tc>
          <w:tcPr>
            <w:tcW w:w="1215" w:type="dxa"/>
          </w:tcPr>
          <w:p w:rsidR="0079615A" w:rsidRDefault="0079615A" w:rsidP="00CF0243">
            <w:r>
              <w:rPr>
                <w:rFonts w:hint="eastAsia"/>
              </w:rPr>
              <w:t>0x</w:t>
            </w:r>
            <w:r w:rsidR="00EB4846">
              <w:t>60</w:t>
            </w:r>
          </w:p>
        </w:tc>
        <w:tc>
          <w:tcPr>
            <w:tcW w:w="1995" w:type="dxa"/>
          </w:tcPr>
          <w:p w:rsidR="0079615A" w:rsidRDefault="0079615A" w:rsidP="00CF0243"/>
        </w:tc>
        <w:tc>
          <w:tcPr>
            <w:tcW w:w="1200" w:type="dxa"/>
          </w:tcPr>
          <w:p w:rsidR="0079615A" w:rsidRDefault="0079615A" w:rsidP="00CF0243">
            <w:r>
              <w:rPr>
                <w:rFonts w:hint="eastAsia"/>
              </w:rPr>
              <w:t xml:space="preserve">  --</w:t>
            </w:r>
          </w:p>
        </w:tc>
      </w:tr>
    </w:tbl>
    <w:p w:rsidR="0079615A" w:rsidRDefault="0079615A" w:rsidP="0079615A"/>
    <w:p w:rsidR="0079615A" w:rsidRPr="0079615A" w:rsidRDefault="0079615A" w:rsidP="0079615A">
      <w:r>
        <w:t>数据内容</w:t>
      </w:r>
    </w:p>
    <w:tbl>
      <w:tblPr>
        <w:tblStyle w:val="a7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22"/>
        <w:gridCol w:w="2130"/>
        <w:gridCol w:w="1351"/>
        <w:gridCol w:w="2911"/>
      </w:tblGrid>
      <w:tr w:rsidR="00BB4F7C" w:rsidTr="00BB4F7C">
        <w:tc>
          <w:tcPr>
            <w:tcW w:w="2022" w:type="dxa"/>
            <w:shd w:val="clear" w:color="auto" w:fill="CFCDCD" w:themeFill="background2" w:themeFillShade="E5"/>
          </w:tcPr>
          <w:p w:rsidR="00BB4F7C" w:rsidRDefault="00BB4F7C" w:rsidP="00EE3164">
            <w:r>
              <w:rPr>
                <w:rFonts w:hint="eastAsia"/>
              </w:rPr>
              <w:t>字节位置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:rsidR="00BB4F7C" w:rsidRDefault="00BB4F7C" w:rsidP="00EE3164">
            <w:r>
              <w:rPr>
                <w:rFonts w:hint="eastAsia"/>
              </w:rPr>
              <w:t>内容</w:t>
            </w:r>
          </w:p>
        </w:tc>
        <w:tc>
          <w:tcPr>
            <w:tcW w:w="1351" w:type="dxa"/>
            <w:shd w:val="clear" w:color="auto" w:fill="CFCDCD" w:themeFill="background2" w:themeFillShade="E5"/>
          </w:tcPr>
          <w:p w:rsidR="00BB4F7C" w:rsidRDefault="00BB4F7C" w:rsidP="00EE3164">
            <w:r>
              <w:rPr>
                <w:rFonts w:hint="eastAsia"/>
              </w:rPr>
              <w:t>字节数</w:t>
            </w:r>
          </w:p>
        </w:tc>
        <w:tc>
          <w:tcPr>
            <w:tcW w:w="2911" w:type="dxa"/>
            <w:shd w:val="clear" w:color="auto" w:fill="CFCDCD" w:themeFill="background2" w:themeFillShade="E5"/>
          </w:tcPr>
          <w:p w:rsidR="00BB4F7C" w:rsidRDefault="00BB4F7C" w:rsidP="00EE3164">
            <w:r>
              <w:rPr>
                <w:rFonts w:hint="eastAsia"/>
              </w:rPr>
              <w:t>描述</w:t>
            </w:r>
          </w:p>
        </w:tc>
      </w:tr>
      <w:tr w:rsidR="00BB4F7C" w:rsidTr="00BB4F7C">
        <w:tc>
          <w:tcPr>
            <w:tcW w:w="2022" w:type="dxa"/>
          </w:tcPr>
          <w:p w:rsidR="00BB4F7C" w:rsidRDefault="00372C71" w:rsidP="00EE3164">
            <w:r>
              <w:t>0</w:t>
            </w:r>
          </w:p>
        </w:tc>
        <w:tc>
          <w:tcPr>
            <w:tcW w:w="2130" w:type="dxa"/>
          </w:tcPr>
          <w:p w:rsidR="00BB4F7C" w:rsidRDefault="00BB4F7C" w:rsidP="00EE3164">
            <w:r>
              <w:rPr>
                <w:rFonts w:hint="eastAsia"/>
              </w:rPr>
              <w:t>停止加热温度</w:t>
            </w:r>
          </w:p>
        </w:tc>
        <w:tc>
          <w:tcPr>
            <w:tcW w:w="1351" w:type="dxa"/>
          </w:tcPr>
          <w:p w:rsidR="00BB4F7C" w:rsidRDefault="00945809" w:rsidP="00EE3164">
            <w:r>
              <w:t>2</w:t>
            </w:r>
          </w:p>
        </w:tc>
        <w:tc>
          <w:tcPr>
            <w:tcW w:w="2911" w:type="dxa"/>
          </w:tcPr>
          <w:p w:rsidR="00BB4F7C" w:rsidRDefault="00EB4846" w:rsidP="00EE3164">
            <w:pPr>
              <w:rPr>
                <w:rFonts w:ascii="宋体" w:eastAsia="MS Mincho" w:hAnsi="宋体" w:cs="宋体"/>
              </w:rPr>
            </w:pPr>
            <w:r>
              <w:rPr>
                <w:rFonts w:hint="eastAsia"/>
              </w:rPr>
              <w:t>0</w:t>
            </w:r>
            <w:r>
              <w:t xml:space="preserve">x01  </w:t>
            </w:r>
            <w:r w:rsidR="00BB4F7C">
              <w:rPr>
                <w:rFonts w:hint="eastAsia"/>
              </w:rPr>
              <w:t>最小值：</w:t>
            </w:r>
            <w:r w:rsidR="00BB4F7C">
              <w:rPr>
                <w:rFonts w:hint="eastAsia"/>
              </w:rPr>
              <w:t>2</w:t>
            </w:r>
            <w:r w:rsidR="00BB4F7C">
              <w:t>0</w:t>
            </w:r>
            <w:r w:rsidR="00BB4F7C">
              <w:rPr>
                <w:rFonts w:ascii="宋体" w:eastAsia="宋体" w:hAnsi="宋体" w:cs="宋体" w:hint="eastAsia"/>
                <w:lang w:eastAsia="ja-JP"/>
              </w:rPr>
              <w:t>℃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</w:p>
          <w:p w:rsidR="00BB4F7C" w:rsidRDefault="00EB4846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BB4F7C">
              <w:rPr>
                <w:rFonts w:ascii="宋体" w:hAnsi="宋体" w:cs="宋体" w:hint="eastAsia"/>
              </w:rPr>
              <w:t>默认值：9</w:t>
            </w:r>
            <w:r w:rsidR="00BB4F7C">
              <w:rPr>
                <w:rFonts w:ascii="宋体" w:hAnsi="宋体" w:cs="宋体"/>
              </w:rPr>
              <w:t>4℃</w:t>
            </w:r>
          </w:p>
          <w:p w:rsidR="00BB4F7C" w:rsidRPr="00C37943" w:rsidRDefault="00EB4846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BB4F7C">
              <w:rPr>
                <w:rFonts w:ascii="宋体" w:hAnsi="宋体" w:cs="宋体" w:hint="eastAsia"/>
              </w:rPr>
              <w:t>最大值：9</w:t>
            </w:r>
            <w:r w:rsidR="00BB4F7C">
              <w:rPr>
                <w:rFonts w:ascii="宋体" w:hAnsi="宋体" w:cs="宋体"/>
              </w:rPr>
              <w:t>9</w:t>
            </w:r>
            <w:r w:rsidR="00BB4F7C">
              <w:rPr>
                <w:rFonts w:ascii="宋体" w:hAnsi="宋体" w:cs="宋体" w:hint="eastAsia"/>
              </w:rPr>
              <w:t>℃</w:t>
            </w:r>
          </w:p>
        </w:tc>
      </w:tr>
      <w:tr w:rsidR="00BB4F7C" w:rsidTr="00BB4F7C">
        <w:tc>
          <w:tcPr>
            <w:tcW w:w="2022" w:type="dxa"/>
          </w:tcPr>
          <w:p w:rsidR="00BB4F7C" w:rsidRDefault="00372C71" w:rsidP="00EE3164">
            <w:r>
              <w:t>1</w:t>
            </w:r>
          </w:p>
        </w:tc>
        <w:tc>
          <w:tcPr>
            <w:tcW w:w="2130" w:type="dxa"/>
          </w:tcPr>
          <w:p w:rsidR="00BB4F7C" w:rsidRDefault="00BB4F7C" w:rsidP="00EE3164">
            <w:r>
              <w:rPr>
                <w:rFonts w:hint="eastAsia"/>
              </w:rPr>
              <w:t>排空功能</w:t>
            </w:r>
          </w:p>
        </w:tc>
        <w:tc>
          <w:tcPr>
            <w:tcW w:w="1351" w:type="dxa"/>
          </w:tcPr>
          <w:p w:rsidR="00BB4F7C" w:rsidRDefault="00EB4846" w:rsidP="00EE3164">
            <w:r>
              <w:t>2</w:t>
            </w:r>
          </w:p>
        </w:tc>
        <w:tc>
          <w:tcPr>
            <w:tcW w:w="2911" w:type="dxa"/>
          </w:tcPr>
          <w:p w:rsidR="00AF1FD2" w:rsidRDefault="00EB4846" w:rsidP="00AF1FD2">
            <w:r>
              <w:t xml:space="preserve">0x02  </w:t>
            </w:r>
            <w:r w:rsidR="00AF1FD2">
              <w:rPr>
                <w:rFonts w:hint="eastAsia"/>
              </w:rPr>
              <w:t>0</w:t>
            </w:r>
            <w:r w:rsidR="00AF1FD2">
              <w:t>：</w:t>
            </w:r>
            <w:r w:rsidR="00AF1FD2">
              <w:t>OFF</w:t>
            </w:r>
          </w:p>
          <w:p w:rsidR="00BB4F7C" w:rsidRPr="00BB4F7C" w:rsidRDefault="00EB4846" w:rsidP="00AF1FD2">
            <w:r>
              <w:t xml:space="preserve">      </w:t>
            </w:r>
            <w:r w:rsidR="00AF1FD2">
              <w:rPr>
                <w:rFonts w:hint="eastAsia"/>
              </w:rPr>
              <w:t>1</w:t>
            </w:r>
            <w:r w:rsidR="00AF1FD2">
              <w:t>：</w:t>
            </w:r>
            <w:r w:rsidR="00AF1FD2">
              <w:t>ON</w:t>
            </w:r>
          </w:p>
        </w:tc>
      </w:tr>
      <w:tr w:rsidR="00BB4F7C" w:rsidTr="00BB4F7C">
        <w:tc>
          <w:tcPr>
            <w:tcW w:w="2022" w:type="dxa"/>
          </w:tcPr>
          <w:p w:rsidR="00BB4F7C" w:rsidRDefault="00372C71" w:rsidP="00EE3164">
            <w:r>
              <w:t>2</w:t>
            </w:r>
          </w:p>
        </w:tc>
        <w:tc>
          <w:tcPr>
            <w:tcW w:w="2130" w:type="dxa"/>
          </w:tcPr>
          <w:p w:rsidR="00BB4F7C" w:rsidRDefault="00BB4F7C" w:rsidP="00EE3164">
            <w:r>
              <w:rPr>
                <w:rFonts w:hint="eastAsia"/>
              </w:rPr>
              <w:t>自冲洗功能</w:t>
            </w:r>
          </w:p>
        </w:tc>
        <w:tc>
          <w:tcPr>
            <w:tcW w:w="1351" w:type="dxa"/>
          </w:tcPr>
          <w:p w:rsidR="00BB4F7C" w:rsidRDefault="00EB4846" w:rsidP="00EE3164">
            <w:r>
              <w:t>2</w:t>
            </w:r>
          </w:p>
        </w:tc>
        <w:tc>
          <w:tcPr>
            <w:tcW w:w="2911" w:type="dxa"/>
          </w:tcPr>
          <w:p w:rsidR="00AF1FD2" w:rsidRDefault="00EB4846" w:rsidP="00AF1FD2">
            <w:r>
              <w:t xml:space="preserve">0x03  </w:t>
            </w:r>
            <w:r w:rsidR="00AF1FD2">
              <w:rPr>
                <w:rFonts w:hint="eastAsia"/>
              </w:rPr>
              <w:t>0</w:t>
            </w:r>
            <w:r w:rsidR="00AF1FD2">
              <w:t>：</w:t>
            </w:r>
            <w:r w:rsidR="00AF1FD2">
              <w:t>OFF</w:t>
            </w:r>
          </w:p>
          <w:p w:rsidR="00BB4F7C" w:rsidRDefault="00EB4846" w:rsidP="00AF1FD2">
            <w:r>
              <w:t xml:space="preserve">      </w:t>
            </w:r>
            <w:r w:rsidR="00AF1FD2">
              <w:rPr>
                <w:rFonts w:hint="eastAsia"/>
              </w:rPr>
              <w:t>1</w:t>
            </w:r>
            <w:r w:rsidR="00AF1FD2">
              <w:t>：</w:t>
            </w:r>
            <w:r w:rsidR="00AF1FD2">
              <w:t>ON</w:t>
            </w:r>
          </w:p>
        </w:tc>
      </w:tr>
      <w:tr w:rsidR="00BB4F7C" w:rsidTr="00BB4F7C">
        <w:tc>
          <w:tcPr>
            <w:tcW w:w="2022" w:type="dxa"/>
          </w:tcPr>
          <w:p w:rsidR="00BB4F7C" w:rsidRDefault="00372C71" w:rsidP="00EE3164">
            <w:r>
              <w:t>3</w:t>
            </w:r>
          </w:p>
        </w:tc>
        <w:tc>
          <w:tcPr>
            <w:tcW w:w="2130" w:type="dxa"/>
          </w:tcPr>
          <w:p w:rsidR="00BB4F7C" w:rsidRDefault="00BB4F7C" w:rsidP="00EE3164">
            <w:r>
              <w:rPr>
                <w:rFonts w:hint="eastAsia"/>
              </w:rPr>
              <w:t>滤芯管理功能</w:t>
            </w:r>
          </w:p>
        </w:tc>
        <w:tc>
          <w:tcPr>
            <w:tcW w:w="1351" w:type="dxa"/>
          </w:tcPr>
          <w:p w:rsidR="00BB4F7C" w:rsidRDefault="00EB4846" w:rsidP="00EE3164">
            <w:r>
              <w:t>2</w:t>
            </w:r>
          </w:p>
        </w:tc>
        <w:tc>
          <w:tcPr>
            <w:tcW w:w="2911" w:type="dxa"/>
          </w:tcPr>
          <w:p w:rsidR="00AF1FD2" w:rsidRDefault="00EB4846" w:rsidP="00AF1FD2">
            <w:r>
              <w:t xml:space="preserve">0x04  </w:t>
            </w:r>
            <w:r w:rsidR="00AF1FD2">
              <w:rPr>
                <w:rFonts w:hint="eastAsia"/>
              </w:rPr>
              <w:t>0</w:t>
            </w:r>
            <w:r w:rsidR="00AF1FD2">
              <w:t>：</w:t>
            </w:r>
            <w:r w:rsidR="00AF1FD2">
              <w:t>OFF</w:t>
            </w:r>
          </w:p>
          <w:p w:rsidR="00BB4F7C" w:rsidRDefault="00EB4846" w:rsidP="00AF1FD2">
            <w:r>
              <w:t xml:space="preserve">      </w:t>
            </w:r>
            <w:r w:rsidR="00AF1FD2">
              <w:rPr>
                <w:rFonts w:hint="eastAsia"/>
              </w:rPr>
              <w:t>1</w:t>
            </w:r>
            <w:r w:rsidR="00AF1FD2">
              <w:t>：</w:t>
            </w:r>
            <w:r w:rsidR="00AF1FD2">
              <w:t>ON</w:t>
            </w:r>
          </w:p>
        </w:tc>
      </w:tr>
      <w:tr w:rsidR="00EE3164" w:rsidTr="00BB4F7C">
        <w:tc>
          <w:tcPr>
            <w:tcW w:w="2022" w:type="dxa"/>
          </w:tcPr>
          <w:p w:rsidR="00EE3164" w:rsidRDefault="00372C71" w:rsidP="00EE3164">
            <w:r>
              <w:t>4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L</w:t>
            </w:r>
            <w:r>
              <w:t>OGO</w:t>
            </w:r>
            <w:r>
              <w:rPr>
                <w:rFonts w:hint="eastAsia"/>
              </w:rPr>
              <w:t>是否展示</w:t>
            </w:r>
          </w:p>
        </w:tc>
        <w:tc>
          <w:tcPr>
            <w:tcW w:w="1351" w:type="dxa"/>
          </w:tcPr>
          <w:p w:rsidR="00EE3164" w:rsidRDefault="00EB4846" w:rsidP="00EE3164">
            <w:r>
              <w:t>2</w:t>
            </w:r>
          </w:p>
        </w:tc>
        <w:tc>
          <w:tcPr>
            <w:tcW w:w="2911" w:type="dxa"/>
          </w:tcPr>
          <w:p w:rsidR="00AF1FD2" w:rsidRDefault="00EB4846" w:rsidP="00AF1FD2">
            <w:r>
              <w:t xml:space="preserve">0x05  </w:t>
            </w:r>
            <w:r w:rsidR="00AF1FD2">
              <w:rPr>
                <w:rFonts w:hint="eastAsia"/>
              </w:rPr>
              <w:t>0</w:t>
            </w:r>
            <w:r w:rsidR="00AF1FD2">
              <w:t>：</w:t>
            </w:r>
            <w:r w:rsidR="00AF1FD2">
              <w:t>OFF</w:t>
            </w:r>
          </w:p>
          <w:p w:rsidR="00EE3164" w:rsidRDefault="00EB4846" w:rsidP="00AF1FD2">
            <w:r>
              <w:t xml:space="preserve">      </w:t>
            </w:r>
            <w:r w:rsidR="00AF1FD2">
              <w:rPr>
                <w:rFonts w:hint="eastAsia"/>
              </w:rPr>
              <w:t>1</w:t>
            </w:r>
            <w:r w:rsidR="00AF1FD2">
              <w:t>：</w:t>
            </w:r>
            <w:r w:rsidR="00AF1FD2">
              <w:t>ON</w:t>
            </w:r>
          </w:p>
        </w:tc>
      </w:tr>
      <w:tr w:rsidR="00EE3164" w:rsidTr="00BB4F7C">
        <w:tc>
          <w:tcPr>
            <w:tcW w:w="2022" w:type="dxa"/>
          </w:tcPr>
          <w:p w:rsidR="00EE3164" w:rsidRDefault="00372C71" w:rsidP="00EE3164">
            <w:r>
              <w:t>5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进水温差</w:t>
            </w:r>
          </w:p>
        </w:tc>
        <w:tc>
          <w:tcPr>
            <w:tcW w:w="1351" w:type="dxa"/>
          </w:tcPr>
          <w:p w:rsidR="00EE3164" w:rsidRDefault="00EB4846" w:rsidP="00EE3164">
            <w:r>
              <w:t>2</w:t>
            </w:r>
          </w:p>
        </w:tc>
        <w:tc>
          <w:tcPr>
            <w:tcW w:w="2911" w:type="dxa"/>
          </w:tcPr>
          <w:p w:rsidR="006973F5" w:rsidRDefault="00EB4846" w:rsidP="00EE316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  <w:r>
              <w:t xml:space="preserve">x06  </w:t>
            </w:r>
            <w:r w:rsidR="006973F5">
              <w:rPr>
                <w:rFonts w:hint="eastAsia"/>
              </w:rPr>
              <w:t>最小值：</w:t>
            </w:r>
            <w:r w:rsidR="00EE3164">
              <w:rPr>
                <w:rFonts w:hint="eastAsia"/>
              </w:rPr>
              <w:t>0</w:t>
            </w:r>
            <w:r w:rsidR="00EE3164">
              <w:rPr>
                <w:rFonts w:ascii="宋体" w:eastAsia="宋体" w:hAnsi="宋体" w:cs="宋体" w:hint="eastAsia"/>
                <w:lang w:eastAsia="ja-JP"/>
              </w:rPr>
              <w:t>℃</w:t>
            </w:r>
          </w:p>
          <w:p w:rsidR="006973F5" w:rsidRDefault="00EB4846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6973F5">
              <w:rPr>
                <w:rFonts w:ascii="宋体" w:hAnsi="宋体" w:cs="宋体" w:hint="eastAsia"/>
              </w:rPr>
              <w:t>默认值：</w:t>
            </w:r>
            <w:r w:rsidR="00EE3164">
              <w:rPr>
                <w:rFonts w:ascii="宋体" w:hAnsi="宋体" w:cs="宋体" w:hint="eastAsia"/>
              </w:rPr>
              <w:t>3</w:t>
            </w:r>
            <w:r w:rsidR="00EE3164">
              <w:rPr>
                <w:rFonts w:ascii="宋体" w:hAnsi="宋体" w:cs="宋体"/>
              </w:rPr>
              <w:t>℃</w:t>
            </w:r>
            <w:r>
              <w:rPr>
                <w:rFonts w:ascii="宋体" w:hAnsi="宋体" w:cs="宋体"/>
              </w:rPr>
              <w:t xml:space="preserve"> </w:t>
            </w:r>
          </w:p>
          <w:p w:rsidR="00EE3164" w:rsidRPr="00EE3164" w:rsidRDefault="00EB4846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6973F5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 w:hint="eastAsia"/>
              </w:rPr>
              <w:t>9℃</w:t>
            </w:r>
          </w:p>
        </w:tc>
      </w:tr>
      <w:tr w:rsidR="00EE3164" w:rsidTr="00BB4F7C">
        <w:tc>
          <w:tcPr>
            <w:tcW w:w="2022" w:type="dxa"/>
          </w:tcPr>
          <w:p w:rsidR="00EE3164" w:rsidRDefault="00372C71" w:rsidP="00EE3164">
            <w:r>
              <w:t>6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保温温差（步进）</w:t>
            </w:r>
          </w:p>
        </w:tc>
        <w:tc>
          <w:tcPr>
            <w:tcW w:w="1351" w:type="dxa"/>
          </w:tcPr>
          <w:p w:rsidR="00EE3164" w:rsidRDefault="00EB4846" w:rsidP="00EE3164">
            <w:r>
              <w:t>2</w:t>
            </w:r>
          </w:p>
        </w:tc>
        <w:tc>
          <w:tcPr>
            <w:tcW w:w="2911" w:type="dxa"/>
          </w:tcPr>
          <w:p w:rsidR="006973F5" w:rsidRDefault="00EB4846" w:rsidP="00EE3164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0</w:t>
            </w:r>
            <w:r>
              <w:t xml:space="preserve">x07  </w:t>
            </w:r>
            <w:r w:rsidR="006973F5">
              <w:rPr>
                <w:rFonts w:hint="eastAsia"/>
              </w:rPr>
              <w:t>最小值：</w:t>
            </w:r>
            <w:r w:rsidR="00EE3164">
              <w:rPr>
                <w:rFonts w:hint="eastAsia"/>
              </w:rPr>
              <w:t>0</w:t>
            </w:r>
            <w:r w:rsidR="00EE3164">
              <w:rPr>
                <w:rFonts w:ascii="宋体" w:eastAsia="宋体" w:hAnsi="宋体" w:cs="宋体" w:hint="eastAsia"/>
                <w:lang w:eastAsia="ja-JP"/>
              </w:rPr>
              <w:t>℃</w:t>
            </w:r>
          </w:p>
          <w:p w:rsidR="006973F5" w:rsidRDefault="00EB4846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6973F5">
              <w:rPr>
                <w:rFonts w:ascii="宋体" w:hAnsi="宋体" w:cs="宋体" w:hint="eastAsia"/>
              </w:rPr>
              <w:t>默认值：0</w:t>
            </w:r>
            <w:r w:rsidR="006973F5">
              <w:rPr>
                <w:rFonts w:ascii="宋体" w:hAnsi="宋体" w:cs="宋体"/>
              </w:rPr>
              <w:t>℃</w:t>
            </w:r>
          </w:p>
          <w:p w:rsidR="00EE3164" w:rsidRPr="00EE3164" w:rsidRDefault="00EB4846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6973F5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 w:hint="eastAsia"/>
              </w:rPr>
              <w:t>9</w:t>
            </w:r>
            <w:r w:rsidR="00EE3164">
              <w:rPr>
                <w:rFonts w:ascii="宋体" w:hAnsi="宋体" w:cs="宋体"/>
              </w:rPr>
              <w:t>℃</w:t>
            </w:r>
          </w:p>
        </w:tc>
      </w:tr>
      <w:tr w:rsidR="00EE3164" w:rsidTr="00BB4F7C">
        <w:tc>
          <w:tcPr>
            <w:tcW w:w="2022" w:type="dxa"/>
          </w:tcPr>
          <w:p w:rsidR="00EE3164" w:rsidRDefault="00372C71" w:rsidP="00EE3164">
            <w:r>
              <w:t>7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保温回差（步进）</w:t>
            </w:r>
          </w:p>
        </w:tc>
        <w:tc>
          <w:tcPr>
            <w:tcW w:w="1351" w:type="dxa"/>
          </w:tcPr>
          <w:p w:rsidR="00EE3164" w:rsidRDefault="00EB4846" w:rsidP="00EE3164">
            <w:r>
              <w:t>2</w:t>
            </w:r>
          </w:p>
        </w:tc>
        <w:tc>
          <w:tcPr>
            <w:tcW w:w="2911" w:type="dxa"/>
          </w:tcPr>
          <w:p w:rsidR="006973F5" w:rsidRDefault="00EB4846" w:rsidP="00EE3164">
            <w:pPr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0</w:t>
            </w:r>
            <w:r>
              <w:t xml:space="preserve">x08  </w:t>
            </w:r>
            <w:r w:rsidR="006973F5">
              <w:rPr>
                <w:rFonts w:hint="eastAsia"/>
              </w:rPr>
              <w:t>最小值：</w:t>
            </w:r>
            <w:r w:rsidR="00EE3164">
              <w:rPr>
                <w:rFonts w:hint="eastAsia"/>
              </w:rPr>
              <w:t>2</w:t>
            </w:r>
            <w:r w:rsidR="00EE3164">
              <w:rPr>
                <w:rFonts w:ascii="宋体" w:eastAsia="宋体" w:hAnsi="宋体" w:cs="宋体" w:hint="eastAsia"/>
                <w:lang w:eastAsia="ja-JP"/>
              </w:rPr>
              <w:t>℃</w:t>
            </w:r>
          </w:p>
          <w:p w:rsidR="006973F5" w:rsidRDefault="00EB4846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6973F5">
              <w:rPr>
                <w:rFonts w:ascii="宋体" w:hAnsi="宋体" w:cs="宋体" w:hint="eastAsia"/>
              </w:rPr>
              <w:t>默认值：</w:t>
            </w:r>
            <w:r w:rsidR="00EE3164">
              <w:rPr>
                <w:rFonts w:ascii="宋体" w:hAnsi="宋体" w:cs="宋体" w:hint="eastAsia"/>
              </w:rPr>
              <w:t>4</w:t>
            </w:r>
            <w:r w:rsidR="00EE3164">
              <w:rPr>
                <w:rFonts w:ascii="宋体" w:hAnsi="宋体" w:cs="宋体"/>
              </w:rPr>
              <w:t>℃</w:t>
            </w:r>
            <w:r>
              <w:rPr>
                <w:rFonts w:ascii="宋体" w:hAnsi="宋体" w:cs="宋体"/>
              </w:rPr>
              <w:t xml:space="preserve"> </w:t>
            </w:r>
          </w:p>
          <w:p w:rsidR="00EE3164" w:rsidRPr="00EE3164" w:rsidRDefault="00EB4846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6973F5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 w:hint="eastAsia"/>
              </w:rPr>
              <w:t>9℃</w:t>
            </w:r>
          </w:p>
        </w:tc>
      </w:tr>
      <w:tr w:rsidR="00EE3164" w:rsidTr="00BB4F7C">
        <w:tc>
          <w:tcPr>
            <w:tcW w:w="2022" w:type="dxa"/>
          </w:tcPr>
          <w:p w:rsidR="00EE3164" w:rsidRDefault="00372C71" w:rsidP="00EE3164">
            <w:r>
              <w:t>8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进水速度（步进）</w:t>
            </w:r>
          </w:p>
        </w:tc>
        <w:tc>
          <w:tcPr>
            <w:tcW w:w="1351" w:type="dxa"/>
          </w:tcPr>
          <w:p w:rsidR="00EE3164" w:rsidRDefault="00EB4846" w:rsidP="00EE3164">
            <w:r>
              <w:t>2</w:t>
            </w:r>
          </w:p>
        </w:tc>
        <w:tc>
          <w:tcPr>
            <w:tcW w:w="2911" w:type="dxa"/>
          </w:tcPr>
          <w:p w:rsidR="006973F5" w:rsidRDefault="00EB4846" w:rsidP="00EE3164">
            <w:r>
              <w:rPr>
                <w:rFonts w:hint="eastAsia"/>
              </w:rPr>
              <w:t>0</w:t>
            </w:r>
            <w:r>
              <w:t xml:space="preserve">x09  </w:t>
            </w:r>
            <w:r w:rsidR="006973F5">
              <w:rPr>
                <w:rFonts w:hint="eastAsia"/>
              </w:rPr>
              <w:t>最小值：</w:t>
            </w:r>
            <w:r w:rsidR="00EE3164">
              <w:rPr>
                <w:rFonts w:hint="eastAsia"/>
              </w:rPr>
              <w:t>0</w:t>
            </w:r>
          </w:p>
          <w:p w:rsidR="006973F5" w:rsidRDefault="00EB4846" w:rsidP="00EE3164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6973F5">
              <w:rPr>
                <w:rFonts w:hint="eastAsia"/>
              </w:rPr>
              <w:t>默认值：</w:t>
            </w:r>
            <w:r w:rsidR="00EE3164">
              <w:t>8</w:t>
            </w:r>
          </w:p>
          <w:p w:rsidR="00EE3164" w:rsidRDefault="00EB4846" w:rsidP="00EE3164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6973F5">
              <w:rPr>
                <w:rFonts w:hint="eastAsia"/>
              </w:rPr>
              <w:t>最大值：</w:t>
            </w:r>
            <w:r w:rsidR="00EE3164">
              <w:t>80</w:t>
            </w:r>
          </w:p>
        </w:tc>
      </w:tr>
      <w:tr w:rsidR="006973F5" w:rsidTr="00BB4F7C">
        <w:tc>
          <w:tcPr>
            <w:tcW w:w="2022" w:type="dxa"/>
          </w:tcPr>
          <w:p w:rsidR="006973F5" w:rsidRDefault="00372C71" w:rsidP="006973F5">
            <w:r>
              <w:t>9</w:t>
            </w:r>
          </w:p>
        </w:tc>
        <w:tc>
          <w:tcPr>
            <w:tcW w:w="2130" w:type="dxa"/>
          </w:tcPr>
          <w:p w:rsidR="006973F5" w:rsidRDefault="006973F5" w:rsidP="006973F5">
            <w:r>
              <w:rPr>
                <w:rFonts w:hint="eastAsia"/>
              </w:rPr>
              <w:t>水位检测灵敏度（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）</w:t>
            </w:r>
          </w:p>
        </w:tc>
        <w:tc>
          <w:tcPr>
            <w:tcW w:w="1351" w:type="dxa"/>
          </w:tcPr>
          <w:p w:rsidR="006973F5" w:rsidRDefault="00EB4846" w:rsidP="006973F5">
            <w:r>
              <w:t>2</w:t>
            </w:r>
          </w:p>
        </w:tc>
        <w:tc>
          <w:tcPr>
            <w:tcW w:w="2911" w:type="dxa"/>
          </w:tcPr>
          <w:p w:rsidR="006973F5" w:rsidRDefault="00EB4846" w:rsidP="006973F5">
            <w:r>
              <w:rPr>
                <w:rFonts w:hint="eastAsia"/>
              </w:rPr>
              <w:t>0</w:t>
            </w:r>
            <w:r>
              <w:t>x</w:t>
            </w:r>
            <w:r w:rsidR="002867BE">
              <w:t>0a</w:t>
            </w:r>
            <w:r>
              <w:t xml:space="preserve">  </w:t>
            </w:r>
            <w:r w:rsidR="006973F5">
              <w:rPr>
                <w:rFonts w:hint="eastAsia"/>
              </w:rPr>
              <w:t>最小值：</w:t>
            </w:r>
            <w:r w:rsidR="006973F5">
              <w:t>1</w:t>
            </w:r>
          </w:p>
          <w:p w:rsidR="006973F5" w:rsidRDefault="00EB4846" w:rsidP="006973F5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6973F5">
              <w:rPr>
                <w:rFonts w:hint="eastAsia"/>
              </w:rPr>
              <w:t>默认值：</w:t>
            </w:r>
            <w:r w:rsidR="006973F5">
              <w:rPr>
                <w:rFonts w:hint="eastAsia"/>
              </w:rPr>
              <w:t>1</w:t>
            </w:r>
            <w:r w:rsidR="006973F5">
              <w:t>5</w:t>
            </w:r>
          </w:p>
          <w:p w:rsidR="006973F5" w:rsidRDefault="00EB4846" w:rsidP="006973F5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6973F5">
              <w:rPr>
                <w:rFonts w:hint="eastAsia"/>
              </w:rPr>
              <w:t>最大值：</w:t>
            </w:r>
            <w:r w:rsidR="006973F5">
              <w:t>25</w:t>
            </w:r>
          </w:p>
        </w:tc>
      </w:tr>
    </w:tbl>
    <w:p w:rsidR="00D70471" w:rsidRDefault="00D70471" w:rsidP="00C37943"/>
    <w:p w:rsidR="00EB4846" w:rsidRDefault="00EB4846" w:rsidP="00EB4846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上</w:t>
      </w:r>
      <w:r w:rsidRPr="00D36B2C">
        <w:rPr>
          <w:rFonts w:hint="eastAsia"/>
          <w:b/>
          <w:bCs/>
        </w:rPr>
        <w:t>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3"/>
        <w:gridCol w:w="1395"/>
        <w:gridCol w:w="1305"/>
        <w:gridCol w:w="1215"/>
        <w:gridCol w:w="1995"/>
        <w:gridCol w:w="1200"/>
      </w:tblGrid>
      <w:tr w:rsidR="00EB4846" w:rsidTr="00CF0243">
        <w:trPr>
          <w:trHeight w:val="449"/>
        </w:trPr>
        <w:tc>
          <w:tcPr>
            <w:tcW w:w="1303" w:type="dxa"/>
            <w:shd w:val="clear" w:color="auto" w:fill="CFCDCD" w:themeFill="background2" w:themeFillShade="E5"/>
          </w:tcPr>
          <w:p w:rsidR="00EB4846" w:rsidRDefault="00EB4846" w:rsidP="00CF0243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EB4846" w:rsidRDefault="00EB4846" w:rsidP="00CF0243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EB4846" w:rsidRDefault="00EB4846" w:rsidP="00CF0243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EB4846" w:rsidRDefault="00EB4846" w:rsidP="00CF0243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EB4846" w:rsidRDefault="00EB4846" w:rsidP="00CF0243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EB4846" w:rsidRDefault="00EB4846" w:rsidP="00CF0243">
            <w:r>
              <w:rPr>
                <w:rFonts w:hint="eastAsia"/>
              </w:rPr>
              <w:t>校验和</w:t>
            </w:r>
          </w:p>
        </w:tc>
      </w:tr>
      <w:tr w:rsidR="00EB4846" w:rsidTr="00CF0243">
        <w:tc>
          <w:tcPr>
            <w:tcW w:w="1303" w:type="dxa"/>
          </w:tcPr>
          <w:p w:rsidR="00EB4846" w:rsidRDefault="00EB4846" w:rsidP="00CF0243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EB4846" w:rsidRDefault="00EB4846" w:rsidP="00CF0243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EB4846" w:rsidRDefault="00EB4846" w:rsidP="00CF0243">
            <w:r>
              <w:rPr>
                <w:rFonts w:hint="eastAsia"/>
              </w:rPr>
              <w:t xml:space="preserve">  0x</w:t>
            </w:r>
            <w:r>
              <w:t>5</w:t>
            </w:r>
          </w:p>
        </w:tc>
        <w:tc>
          <w:tcPr>
            <w:tcW w:w="1215" w:type="dxa"/>
          </w:tcPr>
          <w:p w:rsidR="00EB4846" w:rsidRDefault="00EB4846" w:rsidP="00CF0243">
            <w:r>
              <w:rPr>
                <w:rFonts w:hint="eastAsia"/>
              </w:rPr>
              <w:t>0x</w:t>
            </w:r>
            <w:r>
              <w:t>61</w:t>
            </w:r>
          </w:p>
        </w:tc>
        <w:tc>
          <w:tcPr>
            <w:tcW w:w="1995" w:type="dxa"/>
          </w:tcPr>
          <w:p w:rsidR="00EB4846" w:rsidRDefault="00EB4846" w:rsidP="00CF0243">
            <w:r>
              <w:t>0</w:t>
            </w:r>
            <w:r>
              <w:t>：</w:t>
            </w:r>
            <w:r>
              <w:rPr>
                <w:rFonts w:hint="eastAsia"/>
              </w:rPr>
              <w:t>成功</w:t>
            </w:r>
          </w:p>
          <w:p w:rsidR="00EB4846" w:rsidRDefault="00EB4846" w:rsidP="00CF0243">
            <w:r>
              <w:t>1</w:t>
            </w:r>
            <w:r>
              <w:t>：</w:t>
            </w:r>
            <w:r>
              <w:rPr>
                <w:rFonts w:hint="eastAsia"/>
              </w:rPr>
              <w:t>失败</w:t>
            </w:r>
          </w:p>
        </w:tc>
        <w:tc>
          <w:tcPr>
            <w:tcW w:w="1200" w:type="dxa"/>
          </w:tcPr>
          <w:p w:rsidR="00EB4846" w:rsidRDefault="00EB4846" w:rsidP="00CF0243">
            <w:r>
              <w:rPr>
                <w:rFonts w:hint="eastAsia"/>
              </w:rPr>
              <w:t xml:space="preserve">  --</w:t>
            </w:r>
          </w:p>
        </w:tc>
      </w:tr>
    </w:tbl>
    <w:p w:rsidR="00EB4846" w:rsidRDefault="00EB4846" w:rsidP="00C37943"/>
    <w:p w:rsidR="00EE3164" w:rsidRDefault="00EE3164" w:rsidP="00EE3164">
      <w:pPr>
        <w:pStyle w:val="ad"/>
        <w:jc w:val="left"/>
        <w:rPr>
          <w:rStyle w:val="fontstyle01"/>
          <w:rFonts w:hint="default"/>
        </w:rPr>
      </w:pPr>
      <w:r w:rsidRPr="005F5757">
        <w:rPr>
          <w:kern w:val="2"/>
          <w:sz w:val="21"/>
          <w:szCs w:val="24"/>
        </w:rPr>
        <w:lastRenderedPageBreak/>
        <w:t>3.</w:t>
      </w:r>
      <w:r>
        <w:rPr>
          <w:kern w:val="2"/>
          <w:sz w:val="21"/>
          <w:szCs w:val="24"/>
        </w:rPr>
        <w:t>1</w:t>
      </w:r>
      <w:r w:rsidR="00FC59B1">
        <w:rPr>
          <w:kern w:val="2"/>
          <w:sz w:val="21"/>
          <w:szCs w:val="24"/>
        </w:rPr>
        <w:t>6</w:t>
      </w:r>
      <w:r>
        <w:rPr>
          <w:rFonts w:hint="eastAsia"/>
          <w:kern w:val="2"/>
          <w:sz w:val="21"/>
          <w:szCs w:val="24"/>
        </w:rPr>
        <w:t xml:space="preserve"> </w:t>
      </w:r>
      <w:r w:rsidR="00BF46D3">
        <w:rPr>
          <w:rStyle w:val="fontstyle01"/>
          <w:rFonts w:hint="default"/>
        </w:rPr>
        <w:t>用户</w:t>
      </w:r>
      <w:r>
        <w:rPr>
          <w:rStyle w:val="fontstyle01"/>
          <w:rFonts w:hint="default"/>
        </w:rPr>
        <w:t>参数的设置</w:t>
      </w:r>
    </w:p>
    <w:p w:rsidR="00EE3164" w:rsidRPr="00C37943" w:rsidRDefault="00EE3164" w:rsidP="00EE3164"/>
    <w:p w:rsidR="00EE3164" w:rsidRPr="00D36B2C" w:rsidRDefault="00EE3164" w:rsidP="00EE3164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下行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EE3164" w:rsidTr="00EE3164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EE3164" w:rsidRDefault="00EE3164" w:rsidP="00EE3164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EE3164" w:rsidRDefault="00EE3164" w:rsidP="00EE3164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EE3164" w:rsidRDefault="00EE3164" w:rsidP="00EE3164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EE3164" w:rsidRDefault="00EE3164" w:rsidP="00EE3164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EE3164" w:rsidRDefault="00EE3164" w:rsidP="00EE3164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EE3164" w:rsidRDefault="00EE3164" w:rsidP="00EE3164">
            <w:r>
              <w:rPr>
                <w:rFonts w:hint="eastAsia"/>
              </w:rPr>
              <w:t>校验和</w:t>
            </w:r>
          </w:p>
        </w:tc>
      </w:tr>
      <w:tr w:rsidR="00EE3164" w:rsidTr="00EE3164">
        <w:tc>
          <w:tcPr>
            <w:tcW w:w="1335" w:type="dxa"/>
          </w:tcPr>
          <w:p w:rsidR="00EE3164" w:rsidRDefault="00EE3164" w:rsidP="00EE3164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EE3164" w:rsidRDefault="00EE3164" w:rsidP="00EE3164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EE3164" w:rsidRDefault="00EE3164" w:rsidP="00EE3164">
            <w:r>
              <w:rPr>
                <w:rFonts w:hint="eastAsia"/>
              </w:rPr>
              <w:t xml:space="preserve">  0x</w:t>
            </w:r>
            <w:r w:rsidR="00F8758E">
              <w:t>50</w:t>
            </w:r>
          </w:p>
        </w:tc>
        <w:tc>
          <w:tcPr>
            <w:tcW w:w="1215" w:type="dxa"/>
          </w:tcPr>
          <w:p w:rsidR="00EE3164" w:rsidRDefault="00EE3164" w:rsidP="00EE3164">
            <w:r>
              <w:rPr>
                <w:rFonts w:hint="eastAsia"/>
              </w:rPr>
              <w:t>0x</w:t>
            </w:r>
            <w:r w:rsidR="00EB4846">
              <w:t>62</w:t>
            </w:r>
          </w:p>
        </w:tc>
        <w:tc>
          <w:tcPr>
            <w:tcW w:w="1995" w:type="dxa"/>
          </w:tcPr>
          <w:p w:rsidR="00EE3164" w:rsidRDefault="00EE3164" w:rsidP="00EE3164"/>
        </w:tc>
        <w:tc>
          <w:tcPr>
            <w:tcW w:w="1200" w:type="dxa"/>
          </w:tcPr>
          <w:p w:rsidR="00EE3164" w:rsidRDefault="00EE3164" w:rsidP="00EE3164">
            <w:r>
              <w:rPr>
                <w:rFonts w:hint="eastAsia"/>
              </w:rPr>
              <w:t xml:space="preserve">  --</w:t>
            </w:r>
          </w:p>
        </w:tc>
      </w:tr>
    </w:tbl>
    <w:p w:rsidR="00EE3164" w:rsidRDefault="00EE3164" w:rsidP="00EE3164"/>
    <w:p w:rsidR="00EE3164" w:rsidRDefault="00EE3164" w:rsidP="00EE3164"/>
    <w:p w:rsidR="00EE3164" w:rsidRDefault="00674511" w:rsidP="00EE3164">
      <w:r>
        <w:t>数据</w:t>
      </w:r>
      <w:r w:rsidR="00EE3164">
        <w:rPr>
          <w:rFonts w:hint="eastAsia"/>
        </w:rPr>
        <w:t>内容</w:t>
      </w:r>
    </w:p>
    <w:tbl>
      <w:tblPr>
        <w:tblStyle w:val="a7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22"/>
        <w:gridCol w:w="2130"/>
        <w:gridCol w:w="1351"/>
        <w:gridCol w:w="2911"/>
      </w:tblGrid>
      <w:tr w:rsidR="00EE3164" w:rsidTr="00EE3164">
        <w:tc>
          <w:tcPr>
            <w:tcW w:w="2022" w:type="dxa"/>
            <w:shd w:val="clear" w:color="auto" w:fill="CFCDCD" w:themeFill="background2" w:themeFillShade="E5"/>
          </w:tcPr>
          <w:p w:rsidR="00EE3164" w:rsidRDefault="00EE3164" w:rsidP="00EE3164">
            <w:r>
              <w:rPr>
                <w:rFonts w:hint="eastAsia"/>
              </w:rPr>
              <w:t>字节位置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:rsidR="00EE3164" w:rsidRDefault="00EE3164" w:rsidP="00EE3164">
            <w:r>
              <w:rPr>
                <w:rFonts w:hint="eastAsia"/>
              </w:rPr>
              <w:t>内容</w:t>
            </w:r>
          </w:p>
        </w:tc>
        <w:tc>
          <w:tcPr>
            <w:tcW w:w="1351" w:type="dxa"/>
            <w:shd w:val="clear" w:color="auto" w:fill="CFCDCD" w:themeFill="background2" w:themeFillShade="E5"/>
          </w:tcPr>
          <w:p w:rsidR="00EE3164" w:rsidRDefault="00EE3164" w:rsidP="00EE3164">
            <w:r>
              <w:rPr>
                <w:rFonts w:hint="eastAsia"/>
              </w:rPr>
              <w:t>字节数</w:t>
            </w:r>
          </w:p>
        </w:tc>
        <w:tc>
          <w:tcPr>
            <w:tcW w:w="2911" w:type="dxa"/>
            <w:shd w:val="clear" w:color="auto" w:fill="CFCDCD" w:themeFill="background2" w:themeFillShade="E5"/>
          </w:tcPr>
          <w:p w:rsidR="00EE3164" w:rsidRDefault="00EE3164" w:rsidP="00EE3164">
            <w:r>
              <w:rPr>
                <w:rFonts w:hint="eastAsia"/>
              </w:rPr>
              <w:t>描述</w:t>
            </w:r>
          </w:p>
        </w:tc>
      </w:tr>
      <w:tr w:rsidR="00EE3164" w:rsidTr="00EE3164">
        <w:tc>
          <w:tcPr>
            <w:tcW w:w="2022" w:type="dxa"/>
          </w:tcPr>
          <w:p w:rsidR="00EE3164" w:rsidRDefault="00372C71" w:rsidP="00EE3164">
            <w:r>
              <w:t>0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当前日</w:t>
            </w:r>
          </w:p>
        </w:tc>
        <w:tc>
          <w:tcPr>
            <w:tcW w:w="1351" w:type="dxa"/>
          </w:tcPr>
          <w:p w:rsidR="00EE3164" w:rsidRDefault="00EB4846" w:rsidP="00EE3164">
            <w:r>
              <w:t>2</w:t>
            </w:r>
          </w:p>
        </w:tc>
        <w:tc>
          <w:tcPr>
            <w:tcW w:w="2911" w:type="dxa"/>
          </w:tcPr>
          <w:p w:rsidR="00EE3164" w:rsidRPr="00EE3164" w:rsidRDefault="00F8758E" w:rsidP="00EE3164">
            <w:pPr>
              <w:rPr>
                <w:rFonts w:ascii="宋体" w:eastAsia="MS Mincho" w:hAnsi="宋体" w:cs="宋体"/>
                <w:lang w:eastAsia="ja-JP"/>
              </w:rPr>
            </w:pPr>
            <w:r>
              <w:t xml:space="preserve">0x01  </w:t>
            </w:r>
            <w:r w:rsidR="00EE3164">
              <w:rPr>
                <w:rFonts w:hint="eastAsia"/>
              </w:rPr>
              <w:t>最小值：</w:t>
            </w:r>
            <w:r w:rsidR="00EE3164">
              <w:t>1</w:t>
            </w:r>
          </w:p>
          <w:p w:rsidR="00EE3164" w:rsidRDefault="00F8758E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默认值：/</w:t>
            </w:r>
          </w:p>
          <w:p w:rsidR="00EE3164" w:rsidRPr="00C37943" w:rsidRDefault="00F8758E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/>
              </w:rPr>
              <w:t>7</w:t>
            </w:r>
          </w:p>
        </w:tc>
      </w:tr>
      <w:tr w:rsidR="00EE3164" w:rsidTr="00EE3164">
        <w:tc>
          <w:tcPr>
            <w:tcW w:w="2022" w:type="dxa"/>
          </w:tcPr>
          <w:p w:rsidR="00EE3164" w:rsidRDefault="00372C71" w:rsidP="00EE3164">
            <w:r>
              <w:t>1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当前时间（小时）</w:t>
            </w:r>
          </w:p>
        </w:tc>
        <w:tc>
          <w:tcPr>
            <w:tcW w:w="1351" w:type="dxa"/>
          </w:tcPr>
          <w:p w:rsidR="00EE3164" w:rsidRDefault="00EB4846" w:rsidP="00EE3164">
            <w:r>
              <w:t>2</w:t>
            </w:r>
          </w:p>
        </w:tc>
        <w:tc>
          <w:tcPr>
            <w:tcW w:w="2911" w:type="dxa"/>
          </w:tcPr>
          <w:p w:rsidR="00EE3164" w:rsidRPr="00EE3164" w:rsidRDefault="00F8758E" w:rsidP="00F8758E">
            <w:pPr>
              <w:jc w:val="left"/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0</w:t>
            </w:r>
            <w:r>
              <w:t xml:space="preserve">x02  </w:t>
            </w:r>
            <w:r w:rsidR="00EE3164">
              <w:rPr>
                <w:rFonts w:hint="eastAsia"/>
              </w:rPr>
              <w:t>最小值：</w:t>
            </w:r>
            <w:r w:rsidR="00EE3164">
              <w:t>0</w:t>
            </w:r>
          </w:p>
          <w:p w:rsidR="00EE3164" w:rsidRDefault="00F8758E" w:rsidP="00F8758E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默认值：/</w:t>
            </w:r>
          </w:p>
          <w:p w:rsidR="00EE3164" w:rsidRDefault="00F8758E" w:rsidP="00F8758E">
            <w:pPr>
              <w:jc w:val="left"/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/>
              </w:rPr>
              <w:t>23</w:t>
            </w:r>
          </w:p>
        </w:tc>
      </w:tr>
      <w:tr w:rsidR="00EE3164" w:rsidTr="00EE3164">
        <w:tc>
          <w:tcPr>
            <w:tcW w:w="2022" w:type="dxa"/>
          </w:tcPr>
          <w:p w:rsidR="00EE3164" w:rsidRDefault="00372C71" w:rsidP="00EE3164">
            <w:r>
              <w:t>2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当前时间（分钟）</w:t>
            </w:r>
          </w:p>
        </w:tc>
        <w:tc>
          <w:tcPr>
            <w:tcW w:w="1351" w:type="dxa"/>
          </w:tcPr>
          <w:p w:rsidR="00EE3164" w:rsidRDefault="00EB4846" w:rsidP="00EE3164">
            <w:r>
              <w:t>2</w:t>
            </w:r>
          </w:p>
        </w:tc>
        <w:tc>
          <w:tcPr>
            <w:tcW w:w="2911" w:type="dxa"/>
          </w:tcPr>
          <w:p w:rsidR="00EE3164" w:rsidRPr="00EE3164" w:rsidRDefault="00F8758E" w:rsidP="00EE3164">
            <w:pPr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0</w:t>
            </w:r>
            <w:r>
              <w:t xml:space="preserve">x03  </w:t>
            </w:r>
            <w:r w:rsidR="00EE3164">
              <w:rPr>
                <w:rFonts w:hint="eastAsia"/>
              </w:rPr>
              <w:t>最小值：</w:t>
            </w:r>
            <w:r w:rsidR="00EE3164">
              <w:t>0</w:t>
            </w:r>
          </w:p>
          <w:p w:rsidR="00EE3164" w:rsidRDefault="00F8758E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默认值：/</w:t>
            </w:r>
          </w:p>
          <w:p w:rsidR="00EE3164" w:rsidRDefault="00F8758E" w:rsidP="00EE3164"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/>
              </w:rPr>
              <w:t>59</w:t>
            </w:r>
          </w:p>
        </w:tc>
      </w:tr>
      <w:tr w:rsidR="00EE3164" w:rsidTr="00EE3164">
        <w:tc>
          <w:tcPr>
            <w:tcW w:w="2022" w:type="dxa"/>
          </w:tcPr>
          <w:p w:rsidR="00EE3164" w:rsidRDefault="00372C71" w:rsidP="00EE3164">
            <w:r>
              <w:t>3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开机日</w:t>
            </w:r>
          </w:p>
        </w:tc>
        <w:tc>
          <w:tcPr>
            <w:tcW w:w="1351" w:type="dxa"/>
          </w:tcPr>
          <w:p w:rsidR="00EE3164" w:rsidRDefault="00EB4846" w:rsidP="00EE3164">
            <w:r>
              <w:t>2</w:t>
            </w:r>
          </w:p>
        </w:tc>
        <w:tc>
          <w:tcPr>
            <w:tcW w:w="2911" w:type="dxa"/>
          </w:tcPr>
          <w:p w:rsidR="00EE3164" w:rsidRPr="00EE3164" w:rsidRDefault="00F8758E" w:rsidP="00EE3164">
            <w:pPr>
              <w:rPr>
                <w:rFonts w:ascii="宋体" w:eastAsia="MS Mincho" w:hAnsi="宋体" w:cs="宋体"/>
                <w:lang w:eastAsia="ja-JP"/>
              </w:rPr>
            </w:pPr>
            <w:r>
              <w:t xml:space="preserve">0x04  </w:t>
            </w:r>
            <w:r w:rsidR="00EE3164">
              <w:rPr>
                <w:rFonts w:hint="eastAsia"/>
              </w:rPr>
              <w:t>最小值：</w:t>
            </w:r>
            <w:r w:rsidR="00EE3164">
              <w:t>1</w:t>
            </w:r>
          </w:p>
          <w:p w:rsidR="00EE3164" w:rsidRDefault="00F8758E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默认值：/</w:t>
            </w:r>
          </w:p>
          <w:p w:rsidR="00EE3164" w:rsidRDefault="00F8758E" w:rsidP="00EE3164"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/>
              </w:rPr>
              <w:t>7</w:t>
            </w:r>
          </w:p>
        </w:tc>
      </w:tr>
      <w:tr w:rsidR="00EE3164" w:rsidTr="00EE3164">
        <w:tc>
          <w:tcPr>
            <w:tcW w:w="2022" w:type="dxa"/>
          </w:tcPr>
          <w:p w:rsidR="00EE3164" w:rsidRDefault="00372C71" w:rsidP="00EE3164">
            <w:r>
              <w:t>4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关机日</w:t>
            </w:r>
          </w:p>
        </w:tc>
        <w:tc>
          <w:tcPr>
            <w:tcW w:w="1351" w:type="dxa"/>
          </w:tcPr>
          <w:p w:rsidR="00EE3164" w:rsidRDefault="00EB4846" w:rsidP="00EE3164">
            <w:r>
              <w:t>2</w:t>
            </w:r>
          </w:p>
        </w:tc>
        <w:tc>
          <w:tcPr>
            <w:tcW w:w="2911" w:type="dxa"/>
          </w:tcPr>
          <w:p w:rsidR="00EE3164" w:rsidRPr="00EE3164" w:rsidRDefault="00F8758E" w:rsidP="00EE3164">
            <w:pPr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0</w:t>
            </w:r>
            <w:r>
              <w:t xml:space="preserve">x05  </w:t>
            </w:r>
            <w:r w:rsidR="00EE3164">
              <w:rPr>
                <w:rFonts w:hint="eastAsia"/>
              </w:rPr>
              <w:t>最小值：</w:t>
            </w:r>
            <w:r w:rsidR="00EE3164">
              <w:t>1</w:t>
            </w:r>
          </w:p>
          <w:p w:rsidR="00EE3164" w:rsidRDefault="00F8758E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默认值：/</w:t>
            </w:r>
          </w:p>
          <w:p w:rsidR="00EE3164" w:rsidRDefault="00F8758E" w:rsidP="00EE3164"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/>
              </w:rPr>
              <w:t>7</w:t>
            </w:r>
          </w:p>
        </w:tc>
      </w:tr>
      <w:tr w:rsidR="00EE3164" w:rsidTr="00EE3164">
        <w:tc>
          <w:tcPr>
            <w:tcW w:w="2022" w:type="dxa"/>
          </w:tcPr>
          <w:p w:rsidR="00EE3164" w:rsidRDefault="00372C71" w:rsidP="00EE3164">
            <w:r>
              <w:t>5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定时第一段开时间</w:t>
            </w:r>
          </w:p>
        </w:tc>
        <w:tc>
          <w:tcPr>
            <w:tcW w:w="1351" w:type="dxa"/>
          </w:tcPr>
          <w:p w:rsidR="00EE3164" w:rsidRDefault="00EB4846" w:rsidP="00EE3164">
            <w:r>
              <w:t>3</w:t>
            </w:r>
          </w:p>
        </w:tc>
        <w:tc>
          <w:tcPr>
            <w:tcW w:w="2911" w:type="dxa"/>
          </w:tcPr>
          <w:p w:rsidR="00EE3164" w:rsidRPr="00EE3164" w:rsidRDefault="00F8758E" w:rsidP="00EE3164">
            <w:pPr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0</w:t>
            </w:r>
            <w:r>
              <w:t xml:space="preserve">x06  </w:t>
            </w:r>
            <w:r w:rsidR="00EE3164">
              <w:rPr>
                <w:rFonts w:hint="eastAsia"/>
              </w:rPr>
              <w:t>最小值：</w:t>
            </w:r>
            <w:r w:rsidR="00EE3164">
              <w:t>00</w:t>
            </w:r>
            <w:r w:rsidR="00EE3164">
              <w:rPr>
                <w:rFonts w:hint="eastAsia"/>
              </w:rPr>
              <w:t>:</w:t>
            </w:r>
            <w:r w:rsidR="00EE3164">
              <w:t>00</w:t>
            </w:r>
          </w:p>
          <w:p w:rsidR="00EE3164" w:rsidRDefault="00F8758E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默认值：/</w:t>
            </w:r>
          </w:p>
          <w:p w:rsidR="00EE3164" w:rsidRDefault="00F8758E" w:rsidP="00EE3164"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/>
              </w:rPr>
              <w:t>23</w:t>
            </w:r>
            <w:r w:rsidR="00EE3164">
              <w:rPr>
                <w:rFonts w:ascii="宋体" w:hAnsi="宋体" w:cs="宋体" w:hint="eastAsia"/>
              </w:rPr>
              <w:t>:</w:t>
            </w:r>
            <w:r w:rsidR="00EE3164">
              <w:rPr>
                <w:rFonts w:ascii="宋体" w:hAnsi="宋体" w:cs="宋体"/>
              </w:rPr>
              <w:t>50</w:t>
            </w:r>
          </w:p>
        </w:tc>
      </w:tr>
      <w:tr w:rsidR="00EE3164" w:rsidTr="00EE3164">
        <w:tc>
          <w:tcPr>
            <w:tcW w:w="2022" w:type="dxa"/>
          </w:tcPr>
          <w:p w:rsidR="00EE3164" w:rsidRDefault="00372C71" w:rsidP="00EE3164">
            <w:r>
              <w:t>6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定时第一段关时间</w:t>
            </w:r>
          </w:p>
        </w:tc>
        <w:tc>
          <w:tcPr>
            <w:tcW w:w="1351" w:type="dxa"/>
          </w:tcPr>
          <w:p w:rsidR="00EE3164" w:rsidRDefault="00EB4846" w:rsidP="00EE3164">
            <w:r>
              <w:t>3</w:t>
            </w:r>
          </w:p>
        </w:tc>
        <w:tc>
          <w:tcPr>
            <w:tcW w:w="2911" w:type="dxa"/>
          </w:tcPr>
          <w:p w:rsidR="00EE3164" w:rsidRPr="00EE3164" w:rsidRDefault="00F8758E" w:rsidP="00EE3164">
            <w:pPr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0</w:t>
            </w:r>
            <w:r>
              <w:t xml:space="preserve">x07  </w:t>
            </w:r>
            <w:r w:rsidR="00EE3164">
              <w:rPr>
                <w:rFonts w:hint="eastAsia"/>
              </w:rPr>
              <w:t>最小值：</w:t>
            </w:r>
            <w:r w:rsidR="00EE3164">
              <w:t>00</w:t>
            </w:r>
            <w:r w:rsidR="00EE3164">
              <w:rPr>
                <w:rFonts w:hint="eastAsia"/>
              </w:rPr>
              <w:t>:</w:t>
            </w:r>
            <w:r w:rsidR="00EE3164">
              <w:t>00</w:t>
            </w:r>
          </w:p>
          <w:p w:rsidR="00EE3164" w:rsidRDefault="00F8758E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默认值：/</w:t>
            </w:r>
          </w:p>
          <w:p w:rsidR="00EE3164" w:rsidRDefault="00F8758E" w:rsidP="00EE3164"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/>
              </w:rPr>
              <w:t>23</w:t>
            </w:r>
            <w:r w:rsidR="00EE3164">
              <w:rPr>
                <w:rFonts w:ascii="宋体" w:hAnsi="宋体" w:cs="宋体" w:hint="eastAsia"/>
              </w:rPr>
              <w:t>:</w:t>
            </w:r>
            <w:r w:rsidR="00EE3164">
              <w:rPr>
                <w:rFonts w:ascii="宋体" w:hAnsi="宋体" w:cs="宋体"/>
              </w:rPr>
              <w:t>50</w:t>
            </w:r>
          </w:p>
        </w:tc>
      </w:tr>
      <w:tr w:rsidR="00EE3164" w:rsidTr="00EE3164">
        <w:tc>
          <w:tcPr>
            <w:tcW w:w="2022" w:type="dxa"/>
          </w:tcPr>
          <w:p w:rsidR="00EE3164" w:rsidRDefault="00372C71" w:rsidP="00EE3164">
            <w:r>
              <w:t>7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定时第二段开时间</w:t>
            </w:r>
          </w:p>
        </w:tc>
        <w:tc>
          <w:tcPr>
            <w:tcW w:w="1351" w:type="dxa"/>
          </w:tcPr>
          <w:p w:rsidR="00EE3164" w:rsidRDefault="00EB4846" w:rsidP="00EE3164">
            <w:r>
              <w:t>3</w:t>
            </w:r>
          </w:p>
        </w:tc>
        <w:tc>
          <w:tcPr>
            <w:tcW w:w="2911" w:type="dxa"/>
          </w:tcPr>
          <w:p w:rsidR="00EE3164" w:rsidRPr="00EE3164" w:rsidRDefault="00F8758E" w:rsidP="00EE3164">
            <w:pPr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0</w:t>
            </w:r>
            <w:r>
              <w:t xml:space="preserve">x08  </w:t>
            </w:r>
            <w:r w:rsidR="00EE3164">
              <w:rPr>
                <w:rFonts w:hint="eastAsia"/>
              </w:rPr>
              <w:t>最小值：</w:t>
            </w:r>
            <w:r w:rsidR="00EE3164">
              <w:t>00</w:t>
            </w:r>
            <w:r w:rsidR="00EE3164">
              <w:rPr>
                <w:rFonts w:hint="eastAsia"/>
              </w:rPr>
              <w:t>:</w:t>
            </w:r>
            <w:r w:rsidR="00EE3164">
              <w:t>00</w:t>
            </w:r>
          </w:p>
          <w:p w:rsidR="00EE3164" w:rsidRDefault="00F8758E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默认值：/</w:t>
            </w:r>
          </w:p>
          <w:p w:rsidR="00EE3164" w:rsidRDefault="00F8758E" w:rsidP="00EE3164"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/>
              </w:rPr>
              <w:t>23</w:t>
            </w:r>
            <w:r w:rsidR="00EE3164">
              <w:rPr>
                <w:rFonts w:ascii="宋体" w:hAnsi="宋体" w:cs="宋体" w:hint="eastAsia"/>
              </w:rPr>
              <w:t>:</w:t>
            </w:r>
            <w:r w:rsidR="00EE3164">
              <w:rPr>
                <w:rFonts w:ascii="宋体" w:hAnsi="宋体" w:cs="宋体"/>
              </w:rPr>
              <w:t>50</w:t>
            </w:r>
          </w:p>
        </w:tc>
      </w:tr>
      <w:tr w:rsidR="00EE3164" w:rsidTr="00EE3164">
        <w:tc>
          <w:tcPr>
            <w:tcW w:w="2022" w:type="dxa"/>
          </w:tcPr>
          <w:p w:rsidR="00EE3164" w:rsidRDefault="00372C71" w:rsidP="00EE3164">
            <w:r>
              <w:t>8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定时第二段关时间</w:t>
            </w:r>
          </w:p>
        </w:tc>
        <w:tc>
          <w:tcPr>
            <w:tcW w:w="1351" w:type="dxa"/>
          </w:tcPr>
          <w:p w:rsidR="00EE3164" w:rsidRDefault="00EB4846" w:rsidP="00EE3164">
            <w:r>
              <w:t>3</w:t>
            </w:r>
          </w:p>
        </w:tc>
        <w:tc>
          <w:tcPr>
            <w:tcW w:w="2911" w:type="dxa"/>
          </w:tcPr>
          <w:p w:rsidR="00EE3164" w:rsidRPr="00EE3164" w:rsidRDefault="00F8758E" w:rsidP="00EE3164">
            <w:pPr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0</w:t>
            </w:r>
            <w:r>
              <w:t xml:space="preserve">x09  </w:t>
            </w:r>
            <w:r w:rsidR="00EE3164">
              <w:rPr>
                <w:rFonts w:hint="eastAsia"/>
              </w:rPr>
              <w:t>最小值：</w:t>
            </w:r>
            <w:r w:rsidR="00EE3164">
              <w:t>00</w:t>
            </w:r>
            <w:r w:rsidR="00EE3164">
              <w:rPr>
                <w:rFonts w:hint="eastAsia"/>
              </w:rPr>
              <w:t>:</w:t>
            </w:r>
            <w:r w:rsidR="00EE3164">
              <w:t>00</w:t>
            </w:r>
          </w:p>
          <w:p w:rsidR="00EE3164" w:rsidRDefault="00F8758E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默认值：/</w:t>
            </w:r>
          </w:p>
          <w:p w:rsidR="00EE3164" w:rsidRDefault="00F8758E" w:rsidP="00EE3164"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/>
              </w:rPr>
              <w:t>23</w:t>
            </w:r>
            <w:r w:rsidR="00EE3164">
              <w:rPr>
                <w:rFonts w:ascii="宋体" w:hAnsi="宋体" w:cs="宋体" w:hint="eastAsia"/>
              </w:rPr>
              <w:t>:</w:t>
            </w:r>
            <w:r w:rsidR="00EE3164">
              <w:rPr>
                <w:rFonts w:ascii="宋体" w:hAnsi="宋体" w:cs="宋体"/>
              </w:rPr>
              <w:t>50</w:t>
            </w:r>
          </w:p>
        </w:tc>
      </w:tr>
      <w:tr w:rsidR="00EE3164" w:rsidTr="00EE3164">
        <w:tc>
          <w:tcPr>
            <w:tcW w:w="2022" w:type="dxa"/>
          </w:tcPr>
          <w:p w:rsidR="00EE3164" w:rsidRDefault="00372C71" w:rsidP="00EE3164">
            <w:r>
              <w:t>9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定时第三段开时间</w:t>
            </w:r>
          </w:p>
        </w:tc>
        <w:tc>
          <w:tcPr>
            <w:tcW w:w="1351" w:type="dxa"/>
          </w:tcPr>
          <w:p w:rsidR="00EE3164" w:rsidRDefault="00EB4846" w:rsidP="00EE3164">
            <w:r>
              <w:t>3</w:t>
            </w:r>
          </w:p>
        </w:tc>
        <w:tc>
          <w:tcPr>
            <w:tcW w:w="2911" w:type="dxa"/>
          </w:tcPr>
          <w:p w:rsidR="00EE3164" w:rsidRPr="00EE3164" w:rsidRDefault="00F8758E" w:rsidP="00EE3164">
            <w:pPr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 w:rsidR="002867BE">
              <w:t>0a</w:t>
            </w:r>
            <w:r>
              <w:t xml:space="preserve">  </w:t>
            </w:r>
            <w:r w:rsidR="00EE3164">
              <w:rPr>
                <w:rFonts w:hint="eastAsia"/>
              </w:rPr>
              <w:t>最小值：</w:t>
            </w:r>
            <w:r w:rsidR="00EE3164">
              <w:t>00</w:t>
            </w:r>
            <w:r w:rsidR="00EE3164">
              <w:rPr>
                <w:rFonts w:hint="eastAsia"/>
              </w:rPr>
              <w:t>:</w:t>
            </w:r>
            <w:r w:rsidR="00EE3164">
              <w:t>00</w:t>
            </w:r>
          </w:p>
          <w:p w:rsidR="00EE3164" w:rsidRDefault="00F8758E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默认值：/</w:t>
            </w:r>
          </w:p>
          <w:p w:rsidR="00EE3164" w:rsidRDefault="00F8758E" w:rsidP="00EE3164"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/>
              </w:rPr>
              <w:t>23</w:t>
            </w:r>
            <w:r w:rsidR="00EE3164">
              <w:rPr>
                <w:rFonts w:ascii="宋体" w:hAnsi="宋体" w:cs="宋体" w:hint="eastAsia"/>
              </w:rPr>
              <w:t>:</w:t>
            </w:r>
            <w:r w:rsidR="00EE3164">
              <w:rPr>
                <w:rFonts w:ascii="宋体" w:hAnsi="宋体" w:cs="宋体"/>
              </w:rPr>
              <w:t>50</w:t>
            </w:r>
          </w:p>
        </w:tc>
      </w:tr>
      <w:tr w:rsidR="00EE3164" w:rsidTr="00EE3164">
        <w:tc>
          <w:tcPr>
            <w:tcW w:w="2022" w:type="dxa"/>
          </w:tcPr>
          <w:p w:rsidR="00EE3164" w:rsidRDefault="00372C71" w:rsidP="00EE3164">
            <w:r>
              <w:t>10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定时第三段关时间</w:t>
            </w:r>
          </w:p>
        </w:tc>
        <w:tc>
          <w:tcPr>
            <w:tcW w:w="1351" w:type="dxa"/>
          </w:tcPr>
          <w:p w:rsidR="00EE3164" w:rsidRDefault="00EB4846" w:rsidP="00EE3164">
            <w:r>
              <w:t>3</w:t>
            </w:r>
          </w:p>
        </w:tc>
        <w:tc>
          <w:tcPr>
            <w:tcW w:w="2911" w:type="dxa"/>
          </w:tcPr>
          <w:p w:rsidR="00EE3164" w:rsidRPr="00EE3164" w:rsidRDefault="00F8758E" w:rsidP="00EE3164">
            <w:pPr>
              <w:rPr>
                <w:rFonts w:ascii="宋体" w:eastAsia="MS Mincho" w:hAnsi="宋体" w:cs="宋体"/>
                <w:lang w:eastAsia="ja-JP"/>
              </w:rPr>
            </w:pPr>
            <w:r>
              <w:t>0x</w:t>
            </w:r>
            <w:r w:rsidR="002867BE">
              <w:t>0b</w:t>
            </w:r>
            <w:r>
              <w:t xml:space="preserve">  </w:t>
            </w:r>
            <w:r w:rsidR="00EE3164">
              <w:rPr>
                <w:rFonts w:hint="eastAsia"/>
              </w:rPr>
              <w:t>最小值：</w:t>
            </w:r>
            <w:r w:rsidR="00EE3164">
              <w:t>00</w:t>
            </w:r>
            <w:r w:rsidR="00EE3164">
              <w:rPr>
                <w:rFonts w:hint="eastAsia"/>
              </w:rPr>
              <w:t>:</w:t>
            </w:r>
            <w:r w:rsidR="00EE3164">
              <w:t>00</w:t>
            </w:r>
          </w:p>
          <w:p w:rsidR="00EE3164" w:rsidRDefault="00F8758E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默认值：/</w:t>
            </w:r>
          </w:p>
          <w:p w:rsidR="00EE3164" w:rsidRDefault="00F8758E" w:rsidP="00EE3164"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/>
              </w:rPr>
              <w:t>23</w:t>
            </w:r>
            <w:r w:rsidR="00EE3164">
              <w:rPr>
                <w:rFonts w:ascii="宋体" w:hAnsi="宋体" w:cs="宋体" w:hint="eastAsia"/>
              </w:rPr>
              <w:t>:</w:t>
            </w:r>
            <w:r w:rsidR="00EE3164">
              <w:rPr>
                <w:rFonts w:ascii="宋体" w:hAnsi="宋体" w:cs="宋体"/>
              </w:rPr>
              <w:t>50</w:t>
            </w:r>
          </w:p>
        </w:tc>
      </w:tr>
      <w:tr w:rsidR="00EE3164" w:rsidTr="00EE3164">
        <w:tc>
          <w:tcPr>
            <w:tcW w:w="2022" w:type="dxa"/>
          </w:tcPr>
          <w:p w:rsidR="00EE3164" w:rsidRDefault="00EE3164" w:rsidP="00EE3164">
            <w:r>
              <w:t>1</w:t>
            </w:r>
            <w:r w:rsidR="00372C71">
              <w:t>1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定时消毒第一段时间</w:t>
            </w:r>
          </w:p>
        </w:tc>
        <w:tc>
          <w:tcPr>
            <w:tcW w:w="1351" w:type="dxa"/>
          </w:tcPr>
          <w:p w:rsidR="00EE3164" w:rsidRDefault="00EB4846" w:rsidP="00EE3164">
            <w:r>
              <w:t>3</w:t>
            </w:r>
          </w:p>
        </w:tc>
        <w:tc>
          <w:tcPr>
            <w:tcW w:w="2911" w:type="dxa"/>
          </w:tcPr>
          <w:p w:rsidR="00EE3164" w:rsidRPr="00EE3164" w:rsidRDefault="00F8758E" w:rsidP="00EE3164">
            <w:pPr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 w:rsidR="002867BE">
              <w:t>0c</w:t>
            </w:r>
            <w:r>
              <w:t xml:space="preserve">  </w:t>
            </w:r>
            <w:r w:rsidR="00EE3164">
              <w:rPr>
                <w:rFonts w:hint="eastAsia"/>
              </w:rPr>
              <w:t>最小值：</w:t>
            </w:r>
            <w:r w:rsidR="00EE3164">
              <w:t>00</w:t>
            </w:r>
            <w:r w:rsidR="00EE3164">
              <w:rPr>
                <w:rFonts w:hint="eastAsia"/>
              </w:rPr>
              <w:t>:</w:t>
            </w:r>
            <w:r w:rsidR="00EE3164">
              <w:t>00</w:t>
            </w:r>
          </w:p>
          <w:p w:rsidR="00EE3164" w:rsidRDefault="00F8758E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lastRenderedPageBreak/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默认值：/</w:t>
            </w:r>
          </w:p>
          <w:p w:rsidR="00EE3164" w:rsidRDefault="00F8758E" w:rsidP="00EE3164"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/>
              </w:rPr>
              <w:t>23</w:t>
            </w:r>
            <w:r w:rsidR="00EE3164">
              <w:rPr>
                <w:rFonts w:ascii="宋体" w:hAnsi="宋体" w:cs="宋体" w:hint="eastAsia"/>
              </w:rPr>
              <w:t>:</w:t>
            </w:r>
            <w:r w:rsidR="00EE3164">
              <w:rPr>
                <w:rFonts w:ascii="宋体" w:hAnsi="宋体" w:cs="宋体"/>
              </w:rPr>
              <w:t>50</w:t>
            </w:r>
          </w:p>
        </w:tc>
      </w:tr>
      <w:tr w:rsidR="00EE3164" w:rsidTr="00EE3164">
        <w:tc>
          <w:tcPr>
            <w:tcW w:w="2022" w:type="dxa"/>
          </w:tcPr>
          <w:p w:rsidR="00EE3164" w:rsidRDefault="00EE3164" w:rsidP="00EE3164">
            <w:r>
              <w:lastRenderedPageBreak/>
              <w:t>1</w:t>
            </w:r>
            <w:r w:rsidR="00372C71">
              <w:t>2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定时消毒第二段时间</w:t>
            </w:r>
          </w:p>
        </w:tc>
        <w:tc>
          <w:tcPr>
            <w:tcW w:w="1351" w:type="dxa"/>
          </w:tcPr>
          <w:p w:rsidR="00EE3164" w:rsidRDefault="00EB4846" w:rsidP="00EE3164">
            <w:r>
              <w:t>3</w:t>
            </w:r>
          </w:p>
        </w:tc>
        <w:tc>
          <w:tcPr>
            <w:tcW w:w="2911" w:type="dxa"/>
          </w:tcPr>
          <w:p w:rsidR="00EE3164" w:rsidRPr="00EE3164" w:rsidRDefault="00F8758E" w:rsidP="00EE3164">
            <w:pPr>
              <w:rPr>
                <w:rFonts w:ascii="宋体" w:eastAsia="MS Mincho" w:hAnsi="宋体" w:cs="宋体"/>
                <w:lang w:eastAsia="ja-JP"/>
              </w:rPr>
            </w:pPr>
            <w:r>
              <w:t>0x</w:t>
            </w:r>
            <w:r w:rsidR="00DF3DB6">
              <w:t>0d</w:t>
            </w:r>
            <w:r>
              <w:t xml:space="preserve">  </w:t>
            </w:r>
            <w:r w:rsidR="00EE3164">
              <w:rPr>
                <w:rFonts w:hint="eastAsia"/>
              </w:rPr>
              <w:t>最小值：</w:t>
            </w:r>
            <w:r w:rsidR="00EE3164">
              <w:t>00</w:t>
            </w:r>
            <w:r w:rsidR="00EE3164">
              <w:rPr>
                <w:rFonts w:hint="eastAsia"/>
              </w:rPr>
              <w:t>:</w:t>
            </w:r>
            <w:r w:rsidR="00EE3164">
              <w:t>00</w:t>
            </w:r>
          </w:p>
          <w:p w:rsidR="00EE3164" w:rsidRDefault="00F8758E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默认值：/</w:t>
            </w:r>
          </w:p>
          <w:p w:rsidR="00EE3164" w:rsidRDefault="00F8758E" w:rsidP="00EE3164"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/>
              </w:rPr>
              <w:t>23</w:t>
            </w:r>
            <w:r w:rsidR="00EE3164">
              <w:rPr>
                <w:rFonts w:ascii="宋体" w:hAnsi="宋体" w:cs="宋体" w:hint="eastAsia"/>
              </w:rPr>
              <w:t>:</w:t>
            </w:r>
            <w:r w:rsidR="00EE3164">
              <w:rPr>
                <w:rFonts w:ascii="宋体" w:hAnsi="宋体" w:cs="宋体"/>
              </w:rPr>
              <w:t>50</w:t>
            </w:r>
          </w:p>
        </w:tc>
      </w:tr>
      <w:tr w:rsidR="00EE3164" w:rsidTr="00EE3164">
        <w:tc>
          <w:tcPr>
            <w:tcW w:w="2022" w:type="dxa"/>
          </w:tcPr>
          <w:p w:rsidR="00EE3164" w:rsidRDefault="00EE3164" w:rsidP="00EE3164">
            <w:r>
              <w:t>14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定时消毒第三段时间</w:t>
            </w:r>
          </w:p>
        </w:tc>
        <w:tc>
          <w:tcPr>
            <w:tcW w:w="1351" w:type="dxa"/>
          </w:tcPr>
          <w:p w:rsidR="00EE3164" w:rsidRDefault="00EB4846" w:rsidP="00EE3164">
            <w:r>
              <w:t>3</w:t>
            </w:r>
          </w:p>
        </w:tc>
        <w:tc>
          <w:tcPr>
            <w:tcW w:w="2911" w:type="dxa"/>
          </w:tcPr>
          <w:p w:rsidR="00EE3164" w:rsidRPr="00EE3164" w:rsidRDefault="00F8758E" w:rsidP="00EE3164">
            <w:pPr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 w:rsidR="00DF3DB6">
              <w:t>0e</w:t>
            </w:r>
            <w:r>
              <w:t xml:space="preserve">  </w:t>
            </w:r>
            <w:r w:rsidR="00EE3164">
              <w:rPr>
                <w:rFonts w:hint="eastAsia"/>
              </w:rPr>
              <w:t>最小值：</w:t>
            </w:r>
            <w:r w:rsidR="00EE3164">
              <w:t>00</w:t>
            </w:r>
            <w:r w:rsidR="00EE3164">
              <w:rPr>
                <w:rFonts w:hint="eastAsia"/>
              </w:rPr>
              <w:t>:</w:t>
            </w:r>
            <w:r w:rsidR="00EE3164">
              <w:t>00</w:t>
            </w:r>
          </w:p>
          <w:p w:rsidR="00EE3164" w:rsidRDefault="00F8758E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默认值：/</w:t>
            </w:r>
          </w:p>
          <w:p w:rsidR="00EE3164" w:rsidRDefault="00F8758E" w:rsidP="00EE3164"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/>
              </w:rPr>
              <w:t>23</w:t>
            </w:r>
            <w:r w:rsidR="00EE3164">
              <w:rPr>
                <w:rFonts w:ascii="宋体" w:hAnsi="宋体" w:cs="宋体" w:hint="eastAsia"/>
              </w:rPr>
              <w:t>:</w:t>
            </w:r>
            <w:r w:rsidR="00EE3164">
              <w:rPr>
                <w:rFonts w:ascii="宋体" w:hAnsi="宋体" w:cs="宋体"/>
              </w:rPr>
              <w:t>50</w:t>
            </w:r>
          </w:p>
        </w:tc>
      </w:tr>
      <w:tr w:rsidR="00EE3164" w:rsidTr="00EE3164">
        <w:tc>
          <w:tcPr>
            <w:tcW w:w="2022" w:type="dxa"/>
          </w:tcPr>
          <w:p w:rsidR="00EE3164" w:rsidRDefault="00EE3164" w:rsidP="00EE3164">
            <w:r>
              <w:t>15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定时换水时间</w:t>
            </w:r>
          </w:p>
        </w:tc>
        <w:tc>
          <w:tcPr>
            <w:tcW w:w="1351" w:type="dxa"/>
          </w:tcPr>
          <w:p w:rsidR="00EE3164" w:rsidRDefault="00EB4846" w:rsidP="00EE3164">
            <w:r>
              <w:t>3</w:t>
            </w:r>
          </w:p>
        </w:tc>
        <w:tc>
          <w:tcPr>
            <w:tcW w:w="2911" w:type="dxa"/>
          </w:tcPr>
          <w:p w:rsidR="00EE3164" w:rsidRPr="00EE3164" w:rsidRDefault="00F8758E" w:rsidP="00EE3164">
            <w:pPr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 w:rsidR="00DF3DB6">
              <w:t>0f</w:t>
            </w:r>
            <w:r>
              <w:t xml:space="preserve">  </w:t>
            </w:r>
            <w:r w:rsidR="00EE3164">
              <w:rPr>
                <w:rFonts w:hint="eastAsia"/>
              </w:rPr>
              <w:t>最小值：</w:t>
            </w:r>
            <w:r w:rsidR="00EE3164">
              <w:t>00</w:t>
            </w:r>
            <w:r w:rsidR="00EE3164">
              <w:rPr>
                <w:rFonts w:hint="eastAsia"/>
              </w:rPr>
              <w:t>:</w:t>
            </w:r>
            <w:r w:rsidR="00EE3164">
              <w:t>00</w:t>
            </w:r>
          </w:p>
          <w:p w:rsidR="00EE3164" w:rsidRDefault="00F8758E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默认值：/</w:t>
            </w:r>
          </w:p>
          <w:p w:rsidR="00EE3164" w:rsidRDefault="00F8758E" w:rsidP="00EE3164"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最大值：</w:t>
            </w:r>
            <w:r w:rsidR="00EE3164">
              <w:rPr>
                <w:rFonts w:ascii="宋体" w:hAnsi="宋体" w:cs="宋体"/>
              </w:rPr>
              <w:t>23</w:t>
            </w:r>
            <w:r w:rsidR="00EE3164">
              <w:rPr>
                <w:rFonts w:ascii="宋体" w:hAnsi="宋体" w:cs="宋体" w:hint="eastAsia"/>
              </w:rPr>
              <w:t>:</w:t>
            </w:r>
            <w:r w:rsidR="00EE3164">
              <w:rPr>
                <w:rFonts w:ascii="宋体" w:hAnsi="宋体" w:cs="宋体"/>
              </w:rPr>
              <w:t>50</w:t>
            </w:r>
          </w:p>
        </w:tc>
      </w:tr>
      <w:tr w:rsidR="00EE3164" w:rsidTr="00EE3164">
        <w:tc>
          <w:tcPr>
            <w:tcW w:w="2022" w:type="dxa"/>
          </w:tcPr>
          <w:p w:rsidR="00EE3164" w:rsidRDefault="00EE3164" w:rsidP="00EE316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30" w:type="dxa"/>
          </w:tcPr>
          <w:p w:rsidR="00EE3164" w:rsidRDefault="00EE3164" w:rsidP="00EE3164">
            <w:r>
              <w:rPr>
                <w:rFonts w:hint="eastAsia"/>
              </w:rPr>
              <w:t>换水时长</w:t>
            </w:r>
            <w:r w:rsidR="0012264F">
              <w:rPr>
                <w:rFonts w:hint="eastAsia"/>
              </w:rPr>
              <w:t>（分钟）</w:t>
            </w:r>
          </w:p>
        </w:tc>
        <w:tc>
          <w:tcPr>
            <w:tcW w:w="1351" w:type="dxa"/>
          </w:tcPr>
          <w:p w:rsidR="00EE3164" w:rsidRDefault="00EB4846" w:rsidP="00EE3164">
            <w:r>
              <w:t>2</w:t>
            </w:r>
          </w:p>
        </w:tc>
        <w:tc>
          <w:tcPr>
            <w:tcW w:w="2911" w:type="dxa"/>
          </w:tcPr>
          <w:p w:rsidR="00EE3164" w:rsidRPr="00EE3164" w:rsidRDefault="00F8758E" w:rsidP="00EE3164">
            <w:pPr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 w:rsidR="00DF3DB6">
              <w:t>10</w:t>
            </w:r>
            <w:r>
              <w:t xml:space="preserve">  </w:t>
            </w:r>
            <w:r w:rsidR="00EE3164">
              <w:rPr>
                <w:rFonts w:hint="eastAsia"/>
              </w:rPr>
              <w:t>最小值：</w:t>
            </w:r>
            <w:r w:rsidR="00EE3164">
              <w:t>1</w:t>
            </w:r>
          </w:p>
          <w:p w:rsidR="00EE3164" w:rsidRDefault="00F8758E" w:rsidP="00EE316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默认值：</w:t>
            </w:r>
            <w:r w:rsidR="00EE3164">
              <w:rPr>
                <w:rFonts w:ascii="宋体" w:hAnsi="宋体" w:cs="宋体"/>
              </w:rPr>
              <w:t>5</w:t>
            </w:r>
          </w:p>
          <w:p w:rsidR="00EE3164" w:rsidRDefault="00F8758E" w:rsidP="00EE3164"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EE3164">
              <w:rPr>
                <w:rFonts w:ascii="宋体" w:hAnsi="宋体" w:cs="宋体" w:hint="eastAsia"/>
              </w:rPr>
              <w:t>最大值：6</w:t>
            </w:r>
            <w:r w:rsidR="00EE3164">
              <w:rPr>
                <w:rFonts w:ascii="宋体" w:hAnsi="宋体" w:cs="宋体"/>
              </w:rPr>
              <w:t>0</w:t>
            </w:r>
          </w:p>
        </w:tc>
      </w:tr>
      <w:tr w:rsidR="00EE3164" w:rsidTr="00EE3164">
        <w:tc>
          <w:tcPr>
            <w:tcW w:w="2022" w:type="dxa"/>
          </w:tcPr>
          <w:p w:rsidR="00EE3164" w:rsidRDefault="00EE3164" w:rsidP="00EE316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30" w:type="dxa"/>
          </w:tcPr>
          <w:p w:rsidR="00EE3164" w:rsidRDefault="0012264F" w:rsidP="00EE3164">
            <w:r>
              <w:rPr>
                <w:rFonts w:hint="eastAsia"/>
              </w:rPr>
              <w:t>换水周期（天）</w:t>
            </w:r>
          </w:p>
        </w:tc>
        <w:tc>
          <w:tcPr>
            <w:tcW w:w="1351" w:type="dxa"/>
          </w:tcPr>
          <w:p w:rsidR="00EE3164" w:rsidRDefault="00EB4846" w:rsidP="00EE3164">
            <w:r>
              <w:t>2</w:t>
            </w:r>
          </w:p>
        </w:tc>
        <w:tc>
          <w:tcPr>
            <w:tcW w:w="2911" w:type="dxa"/>
          </w:tcPr>
          <w:p w:rsidR="0012264F" w:rsidRPr="00EE3164" w:rsidRDefault="00F8758E" w:rsidP="0012264F">
            <w:pPr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 w:rsidR="00DF3DB6">
              <w:t>11</w:t>
            </w:r>
            <w:r>
              <w:t xml:space="preserve">  </w:t>
            </w:r>
            <w:r w:rsidR="0012264F">
              <w:rPr>
                <w:rFonts w:hint="eastAsia"/>
              </w:rPr>
              <w:t>最小值：</w:t>
            </w:r>
            <w:r w:rsidR="0012264F">
              <w:t>1</w:t>
            </w:r>
          </w:p>
          <w:p w:rsidR="0012264F" w:rsidRDefault="00F8758E" w:rsidP="0012264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12264F">
              <w:rPr>
                <w:rFonts w:ascii="宋体" w:hAnsi="宋体" w:cs="宋体" w:hint="eastAsia"/>
              </w:rPr>
              <w:t>默认值：/</w:t>
            </w:r>
          </w:p>
          <w:p w:rsidR="00EE3164" w:rsidRDefault="00F8758E" w:rsidP="0012264F"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12264F">
              <w:rPr>
                <w:rFonts w:ascii="宋体" w:hAnsi="宋体" w:cs="宋体" w:hint="eastAsia"/>
              </w:rPr>
              <w:t>最大值：</w:t>
            </w:r>
            <w:r w:rsidR="0012264F">
              <w:rPr>
                <w:rFonts w:ascii="宋体" w:hAnsi="宋体" w:cs="宋体"/>
              </w:rPr>
              <w:t>7</w:t>
            </w:r>
          </w:p>
        </w:tc>
      </w:tr>
      <w:tr w:rsidR="0012264F" w:rsidTr="00EE3164">
        <w:tc>
          <w:tcPr>
            <w:tcW w:w="2022" w:type="dxa"/>
          </w:tcPr>
          <w:p w:rsidR="0012264F" w:rsidRDefault="0012264F" w:rsidP="00EE316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30" w:type="dxa"/>
          </w:tcPr>
          <w:p w:rsidR="0012264F" w:rsidRDefault="0012264F" w:rsidP="00EE3164">
            <w:r>
              <w:rPr>
                <w:rFonts w:hint="eastAsia"/>
              </w:rPr>
              <w:t>滤芯寿命（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³）</w:t>
            </w:r>
          </w:p>
        </w:tc>
        <w:tc>
          <w:tcPr>
            <w:tcW w:w="1351" w:type="dxa"/>
          </w:tcPr>
          <w:p w:rsidR="0012264F" w:rsidRDefault="00EB4846" w:rsidP="00EE3164">
            <w:r>
              <w:t>2</w:t>
            </w:r>
          </w:p>
        </w:tc>
        <w:tc>
          <w:tcPr>
            <w:tcW w:w="2911" w:type="dxa"/>
          </w:tcPr>
          <w:p w:rsidR="0012264F" w:rsidRPr="00EE3164" w:rsidRDefault="00F8758E" w:rsidP="0012264F">
            <w:pPr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0</w:t>
            </w:r>
            <w:r>
              <w:t>x</w:t>
            </w:r>
            <w:r w:rsidR="00DF3DB6">
              <w:t xml:space="preserve">12 </w:t>
            </w:r>
            <w:r>
              <w:t xml:space="preserve"> </w:t>
            </w:r>
            <w:r w:rsidR="0012264F">
              <w:rPr>
                <w:rFonts w:hint="eastAsia"/>
              </w:rPr>
              <w:t>最小值：</w:t>
            </w:r>
            <w:r w:rsidR="0012264F">
              <w:t>0</w:t>
            </w:r>
          </w:p>
          <w:p w:rsidR="0012264F" w:rsidRDefault="00F8758E" w:rsidP="0012264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12264F">
              <w:rPr>
                <w:rFonts w:ascii="宋体" w:hAnsi="宋体" w:cs="宋体" w:hint="eastAsia"/>
              </w:rPr>
              <w:t>默认值：/</w:t>
            </w:r>
          </w:p>
          <w:p w:rsidR="0012264F" w:rsidRDefault="00F8758E" w:rsidP="0012264F">
            <w:r>
              <w:rPr>
                <w:rFonts w:ascii="宋体" w:hAnsi="宋体" w:cs="宋体" w:hint="eastAsia"/>
              </w:rPr>
              <w:t xml:space="preserve"> </w:t>
            </w:r>
            <w:r>
              <w:rPr>
                <w:rFonts w:ascii="宋体" w:hAnsi="宋体" w:cs="宋体"/>
              </w:rPr>
              <w:t xml:space="preserve">     </w:t>
            </w:r>
            <w:r w:rsidR="0012264F">
              <w:rPr>
                <w:rFonts w:ascii="宋体" w:hAnsi="宋体" w:cs="宋体" w:hint="eastAsia"/>
              </w:rPr>
              <w:t>最大值：</w:t>
            </w:r>
            <w:r w:rsidR="0012264F">
              <w:rPr>
                <w:rFonts w:ascii="宋体" w:hAnsi="宋体" w:cs="宋体"/>
              </w:rPr>
              <w:t>40</w:t>
            </w:r>
          </w:p>
        </w:tc>
      </w:tr>
    </w:tbl>
    <w:p w:rsidR="00BB4F7C" w:rsidRDefault="00BB4F7C" w:rsidP="00C37943"/>
    <w:p w:rsidR="00F8758E" w:rsidRDefault="00F8758E" w:rsidP="00F8758E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上</w:t>
      </w:r>
      <w:r w:rsidRPr="00D36B2C">
        <w:rPr>
          <w:rFonts w:hint="eastAsia"/>
          <w:b/>
          <w:bCs/>
        </w:rPr>
        <w:t>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3"/>
        <w:gridCol w:w="1395"/>
        <w:gridCol w:w="1305"/>
        <w:gridCol w:w="1215"/>
        <w:gridCol w:w="1995"/>
        <w:gridCol w:w="1200"/>
      </w:tblGrid>
      <w:tr w:rsidR="00F8758E" w:rsidTr="00CF0243">
        <w:trPr>
          <w:trHeight w:val="449"/>
        </w:trPr>
        <w:tc>
          <w:tcPr>
            <w:tcW w:w="1303" w:type="dxa"/>
            <w:shd w:val="clear" w:color="auto" w:fill="CFCDCD" w:themeFill="background2" w:themeFillShade="E5"/>
          </w:tcPr>
          <w:p w:rsidR="00F8758E" w:rsidRDefault="00F8758E" w:rsidP="00CF0243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F8758E" w:rsidRDefault="00F8758E" w:rsidP="00CF0243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F8758E" w:rsidRDefault="00F8758E" w:rsidP="00CF0243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F8758E" w:rsidRDefault="00F8758E" w:rsidP="00CF0243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F8758E" w:rsidRDefault="00F8758E" w:rsidP="00CF0243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F8758E" w:rsidRDefault="00F8758E" w:rsidP="00CF0243">
            <w:r>
              <w:rPr>
                <w:rFonts w:hint="eastAsia"/>
              </w:rPr>
              <w:t>校验和</w:t>
            </w:r>
          </w:p>
        </w:tc>
      </w:tr>
      <w:tr w:rsidR="00F8758E" w:rsidTr="00CF0243">
        <w:tc>
          <w:tcPr>
            <w:tcW w:w="1303" w:type="dxa"/>
          </w:tcPr>
          <w:p w:rsidR="00F8758E" w:rsidRDefault="00F8758E" w:rsidP="00CF0243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F8758E" w:rsidRDefault="00F8758E" w:rsidP="00CF0243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F8758E" w:rsidRDefault="00F8758E" w:rsidP="00CF0243">
            <w:r>
              <w:rPr>
                <w:rFonts w:hint="eastAsia"/>
              </w:rPr>
              <w:t xml:space="preserve">  0x</w:t>
            </w:r>
            <w:r>
              <w:t>5</w:t>
            </w:r>
          </w:p>
        </w:tc>
        <w:tc>
          <w:tcPr>
            <w:tcW w:w="1215" w:type="dxa"/>
          </w:tcPr>
          <w:p w:rsidR="00F8758E" w:rsidRDefault="00F8758E" w:rsidP="00CF0243">
            <w:r>
              <w:rPr>
                <w:rFonts w:hint="eastAsia"/>
              </w:rPr>
              <w:t>0x</w:t>
            </w:r>
            <w:r>
              <w:t>63</w:t>
            </w:r>
          </w:p>
        </w:tc>
        <w:tc>
          <w:tcPr>
            <w:tcW w:w="1995" w:type="dxa"/>
          </w:tcPr>
          <w:p w:rsidR="00F8758E" w:rsidRDefault="00F8758E" w:rsidP="00CF0243">
            <w:r>
              <w:t>0</w:t>
            </w:r>
            <w:r>
              <w:t>：</w:t>
            </w:r>
            <w:r>
              <w:rPr>
                <w:rFonts w:hint="eastAsia"/>
              </w:rPr>
              <w:t>成功</w:t>
            </w:r>
          </w:p>
          <w:p w:rsidR="00F8758E" w:rsidRDefault="00F8758E" w:rsidP="00CF0243">
            <w:r>
              <w:t>1</w:t>
            </w:r>
            <w:r>
              <w:t>：</w:t>
            </w:r>
            <w:r>
              <w:rPr>
                <w:rFonts w:hint="eastAsia"/>
              </w:rPr>
              <w:t>失败</w:t>
            </w:r>
          </w:p>
        </w:tc>
        <w:tc>
          <w:tcPr>
            <w:tcW w:w="1200" w:type="dxa"/>
          </w:tcPr>
          <w:p w:rsidR="00F8758E" w:rsidRDefault="00F8758E" w:rsidP="00CF0243">
            <w:r>
              <w:rPr>
                <w:rFonts w:hint="eastAsia"/>
              </w:rPr>
              <w:t xml:space="preserve">  --</w:t>
            </w:r>
          </w:p>
        </w:tc>
      </w:tr>
    </w:tbl>
    <w:p w:rsidR="00FC59B1" w:rsidRDefault="00FC59B1" w:rsidP="00C37943"/>
    <w:p w:rsidR="00DB0431" w:rsidRDefault="00DB0431" w:rsidP="00FC59B1">
      <w:pPr>
        <w:pStyle w:val="ad"/>
        <w:jc w:val="left"/>
        <w:rPr>
          <w:kern w:val="2"/>
          <w:sz w:val="21"/>
          <w:szCs w:val="24"/>
        </w:rPr>
      </w:pPr>
      <w:r w:rsidRPr="005F5757">
        <w:rPr>
          <w:kern w:val="2"/>
          <w:sz w:val="21"/>
          <w:szCs w:val="24"/>
        </w:rPr>
        <w:t>3.</w:t>
      </w:r>
      <w:r>
        <w:rPr>
          <w:kern w:val="2"/>
          <w:sz w:val="21"/>
          <w:szCs w:val="24"/>
        </w:rPr>
        <w:t>1</w:t>
      </w:r>
      <w:r w:rsidR="00241379">
        <w:rPr>
          <w:kern w:val="2"/>
          <w:sz w:val="21"/>
          <w:szCs w:val="24"/>
        </w:rPr>
        <w:t>7</w:t>
      </w:r>
      <w:r>
        <w:rPr>
          <w:rFonts w:hint="eastAsia"/>
          <w:kern w:val="2"/>
          <w:sz w:val="21"/>
          <w:szCs w:val="24"/>
        </w:rPr>
        <w:t xml:space="preserve"> </w:t>
      </w:r>
      <w:r>
        <w:rPr>
          <w:rFonts w:hint="eastAsia"/>
          <w:kern w:val="2"/>
          <w:sz w:val="21"/>
          <w:szCs w:val="24"/>
        </w:rPr>
        <w:t>上报</w:t>
      </w:r>
      <w:r w:rsidR="00B90E61">
        <w:rPr>
          <w:rFonts w:hint="eastAsia"/>
          <w:kern w:val="2"/>
          <w:sz w:val="21"/>
          <w:szCs w:val="24"/>
        </w:rPr>
        <w:t>系统</w:t>
      </w:r>
      <w:r>
        <w:rPr>
          <w:rFonts w:hint="eastAsia"/>
          <w:kern w:val="2"/>
          <w:sz w:val="21"/>
          <w:szCs w:val="24"/>
        </w:rPr>
        <w:t>设置</w:t>
      </w:r>
    </w:p>
    <w:p w:rsidR="00DB0431" w:rsidRDefault="00DB0431" w:rsidP="00DB0431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上</w:t>
      </w:r>
      <w:r w:rsidRPr="00D36B2C">
        <w:rPr>
          <w:rFonts w:hint="eastAsia"/>
          <w:b/>
          <w:bCs/>
        </w:rPr>
        <w:t>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3"/>
        <w:gridCol w:w="1395"/>
        <w:gridCol w:w="1305"/>
        <w:gridCol w:w="1215"/>
        <w:gridCol w:w="1995"/>
        <w:gridCol w:w="1200"/>
      </w:tblGrid>
      <w:tr w:rsidR="00DB0431" w:rsidTr="0082262A">
        <w:trPr>
          <w:trHeight w:val="449"/>
        </w:trPr>
        <w:tc>
          <w:tcPr>
            <w:tcW w:w="1303" w:type="dxa"/>
            <w:shd w:val="clear" w:color="auto" w:fill="CFCDCD" w:themeFill="background2" w:themeFillShade="E5"/>
          </w:tcPr>
          <w:p w:rsidR="00DB0431" w:rsidRDefault="00DB0431" w:rsidP="0082262A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DB0431" w:rsidRDefault="00DB0431" w:rsidP="0082262A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DB0431" w:rsidRDefault="00DB0431" w:rsidP="0082262A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DB0431" w:rsidRDefault="00DB0431" w:rsidP="0082262A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DB0431" w:rsidRDefault="00DB0431" w:rsidP="0082262A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DB0431" w:rsidRDefault="00DB0431" w:rsidP="0082262A">
            <w:r>
              <w:rPr>
                <w:rFonts w:hint="eastAsia"/>
              </w:rPr>
              <w:t>校验和</w:t>
            </w:r>
          </w:p>
        </w:tc>
      </w:tr>
      <w:tr w:rsidR="00DB0431" w:rsidTr="0082262A">
        <w:tc>
          <w:tcPr>
            <w:tcW w:w="1303" w:type="dxa"/>
          </w:tcPr>
          <w:p w:rsidR="00DB0431" w:rsidRDefault="00DB0431" w:rsidP="0082262A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DB0431" w:rsidRDefault="00DB0431" w:rsidP="0082262A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DB0431" w:rsidRDefault="00DB0431" w:rsidP="0082262A">
            <w:r>
              <w:rPr>
                <w:rFonts w:hint="eastAsia"/>
              </w:rPr>
              <w:t xml:space="preserve">  0x</w:t>
            </w:r>
            <w:r>
              <w:t>5</w:t>
            </w:r>
          </w:p>
        </w:tc>
        <w:tc>
          <w:tcPr>
            <w:tcW w:w="1215" w:type="dxa"/>
          </w:tcPr>
          <w:p w:rsidR="00DB0431" w:rsidRDefault="00DB0431" w:rsidP="0082262A">
            <w:r>
              <w:rPr>
                <w:rFonts w:hint="eastAsia"/>
              </w:rPr>
              <w:t>0x</w:t>
            </w:r>
            <w:r>
              <w:t>64</w:t>
            </w:r>
          </w:p>
        </w:tc>
        <w:tc>
          <w:tcPr>
            <w:tcW w:w="1995" w:type="dxa"/>
          </w:tcPr>
          <w:p w:rsidR="00DB0431" w:rsidRDefault="00DB0431" w:rsidP="0082262A"/>
        </w:tc>
        <w:tc>
          <w:tcPr>
            <w:tcW w:w="1200" w:type="dxa"/>
          </w:tcPr>
          <w:p w:rsidR="00DB0431" w:rsidRDefault="00DB0431" w:rsidP="0082262A">
            <w:r>
              <w:rPr>
                <w:rFonts w:hint="eastAsia"/>
              </w:rPr>
              <w:t xml:space="preserve">  --</w:t>
            </w:r>
          </w:p>
        </w:tc>
      </w:tr>
    </w:tbl>
    <w:p w:rsidR="00DB0431" w:rsidRDefault="00DB0431" w:rsidP="00DB0431"/>
    <w:p w:rsidR="0003448B" w:rsidRDefault="0003448B" w:rsidP="00DB0431"/>
    <w:p w:rsidR="0003448B" w:rsidRDefault="0003448B" w:rsidP="00DB0431"/>
    <w:p w:rsidR="0003448B" w:rsidRDefault="0003448B" w:rsidP="00DB0431"/>
    <w:p w:rsidR="0003448B" w:rsidRDefault="0003448B" w:rsidP="00DB0431"/>
    <w:p w:rsidR="0003448B" w:rsidRDefault="0003448B" w:rsidP="00DB0431"/>
    <w:p w:rsidR="0003448B" w:rsidRDefault="0003448B" w:rsidP="00DB0431"/>
    <w:p w:rsidR="0003448B" w:rsidRDefault="0003448B" w:rsidP="00DB0431"/>
    <w:p w:rsidR="0003448B" w:rsidRDefault="0003448B" w:rsidP="00DB0431"/>
    <w:p w:rsidR="0003448B" w:rsidRDefault="0003448B" w:rsidP="00DB0431"/>
    <w:p w:rsidR="0003448B" w:rsidRDefault="0003448B" w:rsidP="00DB0431"/>
    <w:p w:rsidR="0003448B" w:rsidRDefault="0003448B" w:rsidP="00DB0431">
      <w:pPr>
        <w:rPr>
          <w:rFonts w:hint="eastAsia"/>
        </w:rPr>
      </w:pPr>
    </w:p>
    <w:p w:rsidR="00A816DA" w:rsidRDefault="00A816DA" w:rsidP="00DB0431">
      <w:r>
        <w:lastRenderedPageBreak/>
        <w:t>Fe012664</w:t>
      </w:r>
      <w:r w:rsidRPr="00AF1761">
        <w:t>86593303224526</w:t>
      </w:r>
      <w:r>
        <w:t>0</w:t>
      </w:r>
      <w:r w:rsidRPr="00AF1761">
        <w:t>4</w:t>
      </w:r>
      <w:r>
        <w:t>000050000001000101030501000948</w:t>
      </w:r>
    </w:p>
    <w:p w:rsidR="00A816DA" w:rsidRDefault="00A816DA" w:rsidP="00DB0431">
      <w:pPr>
        <w:rPr>
          <w:rFonts w:hint="eastAsia"/>
        </w:rPr>
      </w:pPr>
    </w:p>
    <w:p w:rsidR="00DB0431" w:rsidRDefault="00DB0431" w:rsidP="00DB0431">
      <w:r>
        <w:t>数据</w:t>
      </w:r>
      <w:r>
        <w:rPr>
          <w:rFonts w:hint="eastAsia"/>
        </w:rPr>
        <w:t>内容</w:t>
      </w:r>
      <w:r w:rsidR="00B90E61">
        <w:rPr>
          <w:rFonts w:hint="eastAsia"/>
        </w:rPr>
        <w:t>(</w:t>
      </w:r>
      <w:r w:rsidR="00B90E61">
        <w:rPr>
          <w:rFonts w:hint="eastAsia"/>
        </w:rPr>
        <w:t>节能型</w:t>
      </w:r>
      <w:r w:rsidR="00B90E61">
        <w:rPr>
          <w:rFonts w:hint="eastAsia"/>
        </w:rPr>
        <w:t>)</w:t>
      </w:r>
    </w:p>
    <w:tbl>
      <w:tblPr>
        <w:tblStyle w:val="a7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22"/>
        <w:gridCol w:w="2130"/>
        <w:gridCol w:w="1351"/>
        <w:gridCol w:w="2911"/>
      </w:tblGrid>
      <w:tr w:rsidR="00DB0431" w:rsidTr="0082262A">
        <w:tc>
          <w:tcPr>
            <w:tcW w:w="2022" w:type="dxa"/>
            <w:shd w:val="clear" w:color="auto" w:fill="CFCDCD" w:themeFill="background2" w:themeFillShade="E5"/>
          </w:tcPr>
          <w:p w:rsidR="00DB0431" w:rsidRDefault="00DB0431" w:rsidP="0082262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:rsidR="00DB0431" w:rsidRDefault="00DB0431" w:rsidP="0082262A">
            <w:r>
              <w:rPr>
                <w:rFonts w:hint="eastAsia"/>
              </w:rPr>
              <w:t>内容</w:t>
            </w:r>
          </w:p>
        </w:tc>
        <w:tc>
          <w:tcPr>
            <w:tcW w:w="1351" w:type="dxa"/>
            <w:shd w:val="clear" w:color="auto" w:fill="CFCDCD" w:themeFill="background2" w:themeFillShade="E5"/>
          </w:tcPr>
          <w:p w:rsidR="00DB0431" w:rsidRDefault="00DB0431" w:rsidP="0082262A">
            <w:r>
              <w:rPr>
                <w:rFonts w:hint="eastAsia"/>
              </w:rPr>
              <w:t>字节数</w:t>
            </w:r>
          </w:p>
        </w:tc>
        <w:tc>
          <w:tcPr>
            <w:tcW w:w="2911" w:type="dxa"/>
            <w:shd w:val="clear" w:color="auto" w:fill="CFCDCD" w:themeFill="background2" w:themeFillShade="E5"/>
          </w:tcPr>
          <w:p w:rsidR="00DB0431" w:rsidRDefault="00DB0431" w:rsidP="0082262A">
            <w:r>
              <w:rPr>
                <w:rFonts w:hint="eastAsia"/>
              </w:rPr>
              <w:t>描述</w:t>
            </w:r>
          </w:p>
        </w:tc>
      </w:tr>
      <w:tr w:rsidR="00DB0431" w:rsidTr="0082262A">
        <w:tc>
          <w:tcPr>
            <w:tcW w:w="2022" w:type="dxa"/>
          </w:tcPr>
          <w:p w:rsidR="00DB0431" w:rsidRDefault="00DB0431" w:rsidP="0082262A">
            <w:r>
              <w:t>0</w:t>
            </w:r>
          </w:p>
        </w:tc>
        <w:tc>
          <w:tcPr>
            <w:tcW w:w="2130" w:type="dxa"/>
          </w:tcPr>
          <w:p w:rsidR="00DB0431" w:rsidRDefault="00DB0431" w:rsidP="0082262A">
            <w:r>
              <w:rPr>
                <w:rFonts w:hint="eastAsia"/>
              </w:rPr>
              <w:t>I</w:t>
            </w:r>
            <w:r>
              <w:t>MEI</w:t>
            </w:r>
          </w:p>
        </w:tc>
        <w:tc>
          <w:tcPr>
            <w:tcW w:w="1351" w:type="dxa"/>
          </w:tcPr>
          <w:p w:rsidR="00DB0431" w:rsidRDefault="00DB0431" w:rsidP="0082262A">
            <w:r>
              <w:t>8</w:t>
            </w:r>
          </w:p>
        </w:tc>
        <w:tc>
          <w:tcPr>
            <w:tcW w:w="2911" w:type="dxa"/>
          </w:tcPr>
          <w:p w:rsidR="00DB0431" w:rsidRPr="00FC59B1" w:rsidRDefault="00DB0431" w:rsidP="0082262A">
            <w:pPr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9A13ED" w:rsidTr="0082262A">
        <w:tc>
          <w:tcPr>
            <w:tcW w:w="2022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机型</w:t>
            </w:r>
          </w:p>
        </w:tc>
        <w:tc>
          <w:tcPr>
            <w:tcW w:w="1351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9A13ED" w:rsidRDefault="007522DE" w:rsidP="009A13ED">
            <w:r>
              <w:t>1</w:t>
            </w:r>
            <w:r w:rsidR="009A13ED">
              <w:t>：步进</w:t>
            </w:r>
          </w:p>
          <w:p w:rsidR="009A13ED" w:rsidRDefault="007522DE" w:rsidP="009A13ED">
            <w:r>
              <w:t>0</w:t>
            </w:r>
            <w:r w:rsidR="009A13ED">
              <w:t>：节能</w:t>
            </w:r>
          </w:p>
        </w:tc>
      </w:tr>
      <w:tr w:rsidR="009A13ED" w:rsidTr="0082262A">
        <w:tc>
          <w:tcPr>
            <w:tcW w:w="2022" w:type="dxa"/>
          </w:tcPr>
          <w:p w:rsidR="009A13ED" w:rsidRDefault="009A13ED" w:rsidP="009A13ED">
            <w:r>
              <w:t>2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定时启动或取消</w:t>
            </w:r>
          </w:p>
        </w:tc>
        <w:tc>
          <w:tcPr>
            <w:tcW w:w="1351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9A13ED" w:rsidRDefault="009A13ED" w:rsidP="009A13ED">
            <w:r>
              <w:rPr>
                <w:rFonts w:hint="eastAsia"/>
              </w:rPr>
              <w:t>0</w:t>
            </w:r>
            <w:r>
              <w:t>：</w:t>
            </w:r>
            <w:r>
              <w:t>OFF</w:t>
            </w:r>
          </w:p>
          <w:p w:rsidR="009A13ED" w:rsidRPr="00FC59B1" w:rsidRDefault="009A13ED" w:rsidP="009A13ED">
            <w:pPr>
              <w:jc w:val="left"/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1</w:t>
            </w:r>
            <w:r>
              <w:t>：</w:t>
            </w:r>
            <w:r>
              <w:t>ON</w:t>
            </w:r>
          </w:p>
        </w:tc>
      </w:tr>
      <w:tr w:rsidR="009A13ED" w:rsidTr="0082262A">
        <w:tc>
          <w:tcPr>
            <w:tcW w:w="2022" w:type="dxa"/>
          </w:tcPr>
          <w:p w:rsidR="009A13ED" w:rsidRDefault="009A13ED" w:rsidP="009A13ED">
            <w:r>
              <w:t>3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停止加热温度</w:t>
            </w:r>
          </w:p>
        </w:tc>
        <w:tc>
          <w:tcPr>
            <w:tcW w:w="1351" w:type="dxa"/>
          </w:tcPr>
          <w:p w:rsidR="009A13ED" w:rsidRDefault="009A13ED" w:rsidP="009A13ED">
            <w:r>
              <w:t>1</w:t>
            </w:r>
          </w:p>
        </w:tc>
        <w:tc>
          <w:tcPr>
            <w:tcW w:w="2911" w:type="dxa"/>
          </w:tcPr>
          <w:p w:rsidR="009A13ED" w:rsidRPr="00C37943" w:rsidRDefault="009A13ED" w:rsidP="009A13ED">
            <w:pPr>
              <w:rPr>
                <w:rFonts w:ascii="宋体" w:hAnsi="宋体" w:cs="宋体"/>
              </w:rPr>
            </w:pPr>
          </w:p>
        </w:tc>
      </w:tr>
      <w:tr w:rsidR="009A13ED" w:rsidTr="0082262A">
        <w:tc>
          <w:tcPr>
            <w:tcW w:w="2022" w:type="dxa"/>
          </w:tcPr>
          <w:p w:rsidR="009A13ED" w:rsidRDefault="009A13ED" w:rsidP="009A13ED">
            <w:r>
              <w:t>4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出水方式</w:t>
            </w:r>
          </w:p>
        </w:tc>
        <w:tc>
          <w:tcPr>
            <w:tcW w:w="1351" w:type="dxa"/>
          </w:tcPr>
          <w:p w:rsidR="009A13ED" w:rsidRDefault="009A13ED" w:rsidP="009A13ED">
            <w:r>
              <w:t>1</w:t>
            </w:r>
          </w:p>
        </w:tc>
        <w:tc>
          <w:tcPr>
            <w:tcW w:w="2911" w:type="dxa"/>
          </w:tcPr>
          <w:p w:rsidR="009A13ED" w:rsidRDefault="009A13ED" w:rsidP="009A13ED"/>
        </w:tc>
      </w:tr>
      <w:tr w:rsidR="009A13ED" w:rsidTr="0082262A">
        <w:tc>
          <w:tcPr>
            <w:tcW w:w="2022" w:type="dxa"/>
          </w:tcPr>
          <w:p w:rsidR="009A13ED" w:rsidRDefault="009A13ED" w:rsidP="009A13ED">
            <w:r>
              <w:t>5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消毒功能</w:t>
            </w:r>
          </w:p>
        </w:tc>
        <w:tc>
          <w:tcPr>
            <w:tcW w:w="1351" w:type="dxa"/>
          </w:tcPr>
          <w:p w:rsidR="009A13ED" w:rsidRDefault="009A13ED" w:rsidP="009A13ED">
            <w:r>
              <w:t>1</w:t>
            </w:r>
          </w:p>
        </w:tc>
        <w:tc>
          <w:tcPr>
            <w:tcW w:w="2911" w:type="dxa"/>
          </w:tcPr>
          <w:p w:rsidR="009A13ED" w:rsidRDefault="009A13ED" w:rsidP="009A13ED"/>
        </w:tc>
      </w:tr>
      <w:tr w:rsidR="009A13ED" w:rsidTr="0082262A">
        <w:tc>
          <w:tcPr>
            <w:tcW w:w="2022" w:type="dxa"/>
          </w:tcPr>
          <w:p w:rsidR="009A13ED" w:rsidRDefault="009A13ED" w:rsidP="009A13ED">
            <w:r>
              <w:t>6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换水功能</w:t>
            </w:r>
          </w:p>
        </w:tc>
        <w:tc>
          <w:tcPr>
            <w:tcW w:w="1351" w:type="dxa"/>
          </w:tcPr>
          <w:p w:rsidR="009A13ED" w:rsidRDefault="009A13ED" w:rsidP="009A13ED">
            <w:r>
              <w:t>1</w:t>
            </w:r>
          </w:p>
        </w:tc>
        <w:tc>
          <w:tcPr>
            <w:tcW w:w="2911" w:type="dxa"/>
          </w:tcPr>
          <w:p w:rsidR="009A13ED" w:rsidRDefault="009A13ED" w:rsidP="009A13ED">
            <w:r>
              <w:rPr>
                <w:rFonts w:hint="eastAsia"/>
              </w:rPr>
              <w:t>0</w:t>
            </w:r>
            <w:r>
              <w:t>：</w:t>
            </w:r>
            <w:r>
              <w:t>OFF</w:t>
            </w:r>
          </w:p>
          <w:p w:rsidR="009A13ED" w:rsidRPr="00FC59B1" w:rsidRDefault="009A13ED" w:rsidP="009A13ED">
            <w:pPr>
              <w:jc w:val="left"/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1</w:t>
            </w:r>
            <w:r>
              <w:t>：</w:t>
            </w:r>
            <w:r>
              <w:t>ON</w:t>
            </w:r>
          </w:p>
        </w:tc>
      </w:tr>
      <w:tr w:rsidR="009A13ED" w:rsidTr="0082262A">
        <w:tc>
          <w:tcPr>
            <w:tcW w:w="2022" w:type="dxa"/>
          </w:tcPr>
          <w:p w:rsidR="009A13ED" w:rsidRDefault="009A13ED" w:rsidP="009A13ED">
            <w:r>
              <w:t>7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自冲洗功能</w:t>
            </w:r>
          </w:p>
        </w:tc>
        <w:tc>
          <w:tcPr>
            <w:tcW w:w="1351" w:type="dxa"/>
          </w:tcPr>
          <w:p w:rsidR="009A13ED" w:rsidRDefault="009A13ED" w:rsidP="009A13ED">
            <w:r>
              <w:t>1</w:t>
            </w:r>
          </w:p>
        </w:tc>
        <w:tc>
          <w:tcPr>
            <w:tcW w:w="2911" w:type="dxa"/>
          </w:tcPr>
          <w:p w:rsidR="009A13ED" w:rsidRDefault="009A13ED" w:rsidP="009A13ED">
            <w:r>
              <w:rPr>
                <w:rFonts w:hint="eastAsia"/>
              </w:rPr>
              <w:t>0</w:t>
            </w:r>
            <w:r>
              <w:t>：</w:t>
            </w:r>
            <w:r>
              <w:t>OFF</w:t>
            </w:r>
          </w:p>
          <w:p w:rsidR="009A13ED" w:rsidRPr="00FC59B1" w:rsidRDefault="009A13ED" w:rsidP="009A13ED">
            <w:pPr>
              <w:jc w:val="left"/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1</w:t>
            </w:r>
            <w:r>
              <w:t>：</w:t>
            </w:r>
            <w:r>
              <w:t>ON</w:t>
            </w:r>
          </w:p>
        </w:tc>
      </w:tr>
      <w:tr w:rsidR="009A13ED" w:rsidTr="0082262A">
        <w:tc>
          <w:tcPr>
            <w:tcW w:w="2022" w:type="dxa"/>
          </w:tcPr>
          <w:p w:rsidR="009A13ED" w:rsidRDefault="009A13ED" w:rsidP="009A13ED">
            <w:r>
              <w:t>8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滤芯管理功能</w:t>
            </w:r>
          </w:p>
        </w:tc>
        <w:tc>
          <w:tcPr>
            <w:tcW w:w="1351" w:type="dxa"/>
          </w:tcPr>
          <w:p w:rsidR="009A13ED" w:rsidRDefault="009A13ED" w:rsidP="009A13ED">
            <w:r>
              <w:t>1</w:t>
            </w:r>
          </w:p>
        </w:tc>
        <w:tc>
          <w:tcPr>
            <w:tcW w:w="2911" w:type="dxa"/>
          </w:tcPr>
          <w:p w:rsidR="009A13ED" w:rsidRDefault="009A13ED" w:rsidP="009A13ED">
            <w:r>
              <w:rPr>
                <w:rFonts w:hint="eastAsia"/>
              </w:rPr>
              <w:t>0</w:t>
            </w:r>
            <w:r>
              <w:t>：</w:t>
            </w:r>
            <w:r>
              <w:t>OFF</w:t>
            </w:r>
          </w:p>
          <w:p w:rsidR="009A13ED" w:rsidRPr="00FC59B1" w:rsidRDefault="009A13ED" w:rsidP="009A13ED">
            <w:pPr>
              <w:jc w:val="left"/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1</w:t>
            </w:r>
            <w:r>
              <w:t>：</w:t>
            </w:r>
            <w:r>
              <w:t>ON</w:t>
            </w:r>
          </w:p>
        </w:tc>
      </w:tr>
      <w:tr w:rsidR="009A13ED" w:rsidTr="0082262A">
        <w:tc>
          <w:tcPr>
            <w:tcW w:w="2022" w:type="dxa"/>
          </w:tcPr>
          <w:p w:rsidR="009A13ED" w:rsidRDefault="009A13ED" w:rsidP="009A13ED">
            <w:r>
              <w:t>9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厂商</w:t>
            </w:r>
            <w:r>
              <w:t>LOGO</w:t>
            </w:r>
            <w:r>
              <w:rPr>
                <w:rFonts w:hint="eastAsia"/>
              </w:rPr>
              <w:t>是否展示</w:t>
            </w:r>
          </w:p>
        </w:tc>
        <w:tc>
          <w:tcPr>
            <w:tcW w:w="1351" w:type="dxa"/>
          </w:tcPr>
          <w:p w:rsidR="009A13ED" w:rsidRDefault="009A13ED" w:rsidP="009A13ED">
            <w:r>
              <w:t>1</w:t>
            </w:r>
          </w:p>
        </w:tc>
        <w:tc>
          <w:tcPr>
            <w:tcW w:w="2911" w:type="dxa"/>
          </w:tcPr>
          <w:p w:rsidR="009A13ED" w:rsidRDefault="009A13ED" w:rsidP="009A13ED">
            <w:r>
              <w:rPr>
                <w:rFonts w:hint="eastAsia"/>
              </w:rPr>
              <w:t>0</w:t>
            </w:r>
            <w:r>
              <w:t>：</w:t>
            </w:r>
            <w:r>
              <w:t>OFF</w:t>
            </w:r>
          </w:p>
          <w:p w:rsidR="009A13ED" w:rsidRPr="00FC59B1" w:rsidRDefault="009A13ED" w:rsidP="009A13ED">
            <w:pPr>
              <w:jc w:val="left"/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1</w:t>
            </w:r>
            <w:r>
              <w:t>：</w:t>
            </w:r>
            <w:r>
              <w:t>ON</w:t>
            </w:r>
          </w:p>
        </w:tc>
      </w:tr>
      <w:tr w:rsidR="009A13ED" w:rsidTr="0082262A">
        <w:tc>
          <w:tcPr>
            <w:tcW w:w="2022" w:type="dxa"/>
          </w:tcPr>
          <w:p w:rsidR="009A13ED" w:rsidRDefault="009A13ED" w:rsidP="009A13ED">
            <w:r>
              <w:t>10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进水温差</w:t>
            </w:r>
          </w:p>
        </w:tc>
        <w:tc>
          <w:tcPr>
            <w:tcW w:w="1351" w:type="dxa"/>
          </w:tcPr>
          <w:p w:rsidR="009A13ED" w:rsidRDefault="009A13ED" w:rsidP="009A13ED">
            <w:r>
              <w:t>1</w:t>
            </w:r>
          </w:p>
        </w:tc>
        <w:tc>
          <w:tcPr>
            <w:tcW w:w="2911" w:type="dxa"/>
          </w:tcPr>
          <w:p w:rsidR="009A13ED" w:rsidRPr="00D70471" w:rsidRDefault="009A13ED" w:rsidP="009A13ED">
            <w:pPr>
              <w:rPr>
                <w:rFonts w:ascii="宋体" w:hAnsi="宋体" w:cs="宋体"/>
              </w:rPr>
            </w:pPr>
          </w:p>
        </w:tc>
      </w:tr>
      <w:tr w:rsidR="009A13ED" w:rsidTr="0082262A">
        <w:tc>
          <w:tcPr>
            <w:tcW w:w="2022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进水回差</w:t>
            </w:r>
          </w:p>
        </w:tc>
        <w:tc>
          <w:tcPr>
            <w:tcW w:w="1351" w:type="dxa"/>
          </w:tcPr>
          <w:p w:rsidR="009A13ED" w:rsidRDefault="009A13ED" w:rsidP="009A13ED">
            <w:r>
              <w:t>1</w:t>
            </w:r>
          </w:p>
        </w:tc>
        <w:tc>
          <w:tcPr>
            <w:tcW w:w="2911" w:type="dxa"/>
          </w:tcPr>
          <w:p w:rsidR="009A13ED" w:rsidRPr="00D70471" w:rsidRDefault="009A13ED" w:rsidP="009A13ED">
            <w:pPr>
              <w:rPr>
                <w:rFonts w:ascii="宋体" w:hAnsi="宋体" w:cs="宋体"/>
              </w:rPr>
            </w:pPr>
          </w:p>
        </w:tc>
      </w:tr>
      <w:tr w:rsidR="009A13ED" w:rsidTr="0082262A">
        <w:tc>
          <w:tcPr>
            <w:tcW w:w="2022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换水方式</w:t>
            </w:r>
          </w:p>
        </w:tc>
        <w:tc>
          <w:tcPr>
            <w:tcW w:w="1351" w:type="dxa"/>
          </w:tcPr>
          <w:p w:rsidR="009A13ED" w:rsidRDefault="009A13ED" w:rsidP="009A13ED">
            <w:r>
              <w:t>1</w:t>
            </w:r>
          </w:p>
        </w:tc>
        <w:tc>
          <w:tcPr>
            <w:tcW w:w="2911" w:type="dxa"/>
          </w:tcPr>
          <w:p w:rsidR="009A13ED" w:rsidRDefault="009A13ED" w:rsidP="009A13ED"/>
        </w:tc>
      </w:tr>
      <w:tr w:rsidR="009A13ED" w:rsidTr="0082262A">
        <w:tc>
          <w:tcPr>
            <w:tcW w:w="2022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水位一直检测</w:t>
            </w:r>
          </w:p>
        </w:tc>
        <w:tc>
          <w:tcPr>
            <w:tcW w:w="1351" w:type="dxa"/>
          </w:tcPr>
          <w:p w:rsidR="009A13ED" w:rsidRDefault="009A13ED" w:rsidP="009A13ED">
            <w:r>
              <w:t>1</w:t>
            </w:r>
          </w:p>
        </w:tc>
        <w:tc>
          <w:tcPr>
            <w:tcW w:w="2911" w:type="dxa"/>
          </w:tcPr>
          <w:p w:rsidR="009A13ED" w:rsidRDefault="009A13ED" w:rsidP="009A13ED">
            <w:r>
              <w:rPr>
                <w:rFonts w:hint="eastAsia"/>
              </w:rPr>
              <w:t>0</w:t>
            </w:r>
            <w:r>
              <w:t>：</w:t>
            </w:r>
            <w:r>
              <w:t>OFF</w:t>
            </w:r>
          </w:p>
          <w:p w:rsidR="009A13ED" w:rsidRPr="00FC59B1" w:rsidRDefault="009A13ED" w:rsidP="009A13ED">
            <w:pPr>
              <w:jc w:val="left"/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1</w:t>
            </w:r>
            <w:r>
              <w:t>：</w:t>
            </w:r>
            <w:r>
              <w:t>ON</w:t>
            </w:r>
          </w:p>
        </w:tc>
      </w:tr>
      <w:tr w:rsidR="009A13ED" w:rsidTr="0082262A">
        <w:tc>
          <w:tcPr>
            <w:tcW w:w="2022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水位检测灵敏度（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）</w:t>
            </w:r>
          </w:p>
        </w:tc>
        <w:tc>
          <w:tcPr>
            <w:tcW w:w="1351" w:type="dxa"/>
          </w:tcPr>
          <w:p w:rsidR="009A13ED" w:rsidRDefault="009A13ED" w:rsidP="009A13ED">
            <w:r>
              <w:t>1</w:t>
            </w:r>
          </w:p>
        </w:tc>
        <w:tc>
          <w:tcPr>
            <w:tcW w:w="2911" w:type="dxa"/>
          </w:tcPr>
          <w:p w:rsidR="009A13ED" w:rsidRDefault="009A13ED" w:rsidP="009A13ED"/>
        </w:tc>
      </w:tr>
    </w:tbl>
    <w:p w:rsidR="00D13A13" w:rsidRDefault="00D13A13" w:rsidP="00DB0431">
      <w:pPr>
        <w:rPr>
          <w:rFonts w:hint="eastAsia"/>
        </w:rPr>
      </w:pPr>
    </w:p>
    <w:p w:rsidR="00B90E61" w:rsidRDefault="00B90E61" w:rsidP="00B90E61">
      <w:r>
        <w:t>数据</w:t>
      </w:r>
      <w:r>
        <w:rPr>
          <w:rFonts w:hint="eastAsia"/>
        </w:rPr>
        <w:t>内容</w:t>
      </w:r>
      <w:r>
        <w:rPr>
          <w:rFonts w:hint="eastAsia"/>
        </w:rPr>
        <w:t>(</w:t>
      </w:r>
      <w:r>
        <w:rPr>
          <w:rFonts w:hint="eastAsia"/>
        </w:rPr>
        <w:t>步进型</w:t>
      </w:r>
      <w:r>
        <w:rPr>
          <w:rFonts w:hint="eastAsia"/>
        </w:rPr>
        <w:t>)</w:t>
      </w:r>
    </w:p>
    <w:p w:rsidR="00B05085" w:rsidRDefault="00B05085" w:rsidP="00B90E61"/>
    <w:p w:rsidR="00B05085" w:rsidRDefault="00B05085" w:rsidP="00B05085">
      <w:pPr>
        <w:rPr>
          <w:rFonts w:hint="eastAsia"/>
        </w:rPr>
      </w:pPr>
      <w:r>
        <w:t>Fe01</w:t>
      </w:r>
      <w:r w:rsidR="00E20746">
        <w:t>24</w:t>
      </w:r>
      <w:r>
        <w:t>64</w:t>
      </w:r>
      <w:r w:rsidRPr="00AF1761">
        <w:t>86593303224526</w:t>
      </w:r>
      <w:r>
        <w:t>0</w:t>
      </w:r>
      <w:r w:rsidRPr="00AF1761">
        <w:t>4</w:t>
      </w:r>
      <w:r>
        <w:t>01</w:t>
      </w:r>
      <w:r>
        <w:t>005001000100</w:t>
      </w:r>
      <w:r w:rsidR="00E20746">
        <w:t>03090408094b</w:t>
      </w:r>
    </w:p>
    <w:p w:rsidR="00B05085" w:rsidRDefault="00B05085" w:rsidP="00B90E61">
      <w:pPr>
        <w:rPr>
          <w:rFonts w:hint="eastAsia"/>
        </w:rPr>
      </w:pPr>
    </w:p>
    <w:tbl>
      <w:tblPr>
        <w:tblStyle w:val="a7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22"/>
        <w:gridCol w:w="2130"/>
        <w:gridCol w:w="1351"/>
        <w:gridCol w:w="2911"/>
      </w:tblGrid>
      <w:tr w:rsidR="00B90E61" w:rsidTr="00B90E61">
        <w:tc>
          <w:tcPr>
            <w:tcW w:w="2022" w:type="dxa"/>
            <w:shd w:val="clear" w:color="auto" w:fill="AEAAAA" w:themeFill="background2" w:themeFillShade="BF"/>
          </w:tcPr>
          <w:p w:rsidR="00B90E61" w:rsidRDefault="00B90E61" w:rsidP="0082262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 w:rsidR="00B90E61" w:rsidRDefault="00B90E61" w:rsidP="0082262A">
            <w:r>
              <w:rPr>
                <w:rFonts w:hint="eastAsia"/>
              </w:rPr>
              <w:t>内容</w:t>
            </w:r>
          </w:p>
        </w:tc>
        <w:tc>
          <w:tcPr>
            <w:tcW w:w="1351" w:type="dxa"/>
            <w:shd w:val="clear" w:color="auto" w:fill="AEAAAA" w:themeFill="background2" w:themeFillShade="BF"/>
          </w:tcPr>
          <w:p w:rsidR="00B90E61" w:rsidRDefault="00B90E61" w:rsidP="0082262A">
            <w:r>
              <w:rPr>
                <w:rFonts w:hint="eastAsia"/>
              </w:rPr>
              <w:t>字节数</w:t>
            </w:r>
          </w:p>
        </w:tc>
        <w:tc>
          <w:tcPr>
            <w:tcW w:w="2911" w:type="dxa"/>
            <w:shd w:val="clear" w:color="auto" w:fill="AEAAAA" w:themeFill="background2" w:themeFillShade="BF"/>
          </w:tcPr>
          <w:p w:rsidR="00B90E61" w:rsidRDefault="00B90E61" w:rsidP="0082262A">
            <w:r>
              <w:rPr>
                <w:rFonts w:hint="eastAsia"/>
              </w:rPr>
              <w:t>描述</w:t>
            </w:r>
          </w:p>
        </w:tc>
      </w:tr>
      <w:tr w:rsidR="00B90E61" w:rsidTr="00B90E61">
        <w:tc>
          <w:tcPr>
            <w:tcW w:w="2022" w:type="dxa"/>
          </w:tcPr>
          <w:p w:rsidR="00B90E61" w:rsidRDefault="00B90E61" w:rsidP="00B90E61">
            <w:r>
              <w:t>0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I</w:t>
            </w:r>
            <w:r>
              <w:t>MEI</w:t>
            </w:r>
          </w:p>
        </w:tc>
        <w:tc>
          <w:tcPr>
            <w:tcW w:w="1351" w:type="dxa"/>
          </w:tcPr>
          <w:p w:rsidR="00B90E61" w:rsidRDefault="00B90E61" w:rsidP="00B90E61">
            <w:r>
              <w:t>8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9A13ED" w:rsidTr="00B90E61">
        <w:tc>
          <w:tcPr>
            <w:tcW w:w="2022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机型</w:t>
            </w:r>
          </w:p>
        </w:tc>
        <w:tc>
          <w:tcPr>
            <w:tcW w:w="1351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9A13ED" w:rsidRDefault="00900A45" w:rsidP="009A13ED">
            <w:r>
              <w:t>1</w:t>
            </w:r>
            <w:r w:rsidR="009A13ED">
              <w:t>：步进</w:t>
            </w:r>
          </w:p>
          <w:p w:rsidR="009A13ED" w:rsidRDefault="00900A45" w:rsidP="009A13ED">
            <w:r>
              <w:t>0</w:t>
            </w:r>
            <w:r w:rsidR="009A13ED">
              <w:t>：节能</w:t>
            </w:r>
          </w:p>
        </w:tc>
      </w:tr>
      <w:tr w:rsidR="009A13ED" w:rsidTr="00B90E61">
        <w:tc>
          <w:tcPr>
            <w:tcW w:w="2022" w:type="dxa"/>
          </w:tcPr>
          <w:p w:rsidR="009A13ED" w:rsidRDefault="009A13ED" w:rsidP="009A13ED">
            <w:r>
              <w:t>1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定时启动或取消</w:t>
            </w:r>
          </w:p>
        </w:tc>
        <w:tc>
          <w:tcPr>
            <w:tcW w:w="1351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9A13ED" w:rsidRDefault="009A13ED" w:rsidP="009A13ED">
            <w:r>
              <w:rPr>
                <w:rFonts w:hint="eastAsia"/>
              </w:rPr>
              <w:t>0</w:t>
            </w:r>
            <w:r>
              <w:t>：</w:t>
            </w:r>
            <w:r>
              <w:t>OFF</w:t>
            </w:r>
          </w:p>
          <w:p w:rsidR="009A13ED" w:rsidRPr="00FC59B1" w:rsidRDefault="009A13ED" w:rsidP="009A13ED">
            <w:pPr>
              <w:jc w:val="left"/>
              <w:rPr>
                <w:rFonts w:ascii="宋体" w:eastAsia="MS Mincho" w:hAnsi="宋体" w:cs="宋体"/>
                <w:lang w:eastAsia="ja-JP"/>
              </w:rPr>
            </w:pPr>
            <w:r>
              <w:rPr>
                <w:rFonts w:hint="eastAsia"/>
              </w:rPr>
              <w:t>1</w:t>
            </w:r>
            <w:r>
              <w:t>：</w:t>
            </w:r>
            <w:r>
              <w:t>ON</w:t>
            </w:r>
          </w:p>
        </w:tc>
      </w:tr>
      <w:tr w:rsidR="009A13ED" w:rsidTr="00B90E61">
        <w:tc>
          <w:tcPr>
            <w:tcW w:w="2022" w:type="dxa"/>
          </w:tcPr>
          <w:p w:rsidR="009A13ED" w:rsidRDefault="009A13ED" w:rsidP="009A13ED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停止加热温度</w:t>
            </w:r>
          </w:p>
        </w:tc>
        <w:tc>
          <w:tcPr>
            <w:tcW w:w="1351" w:type="dxa"/>
          </w:tcPr>
          <w:p w:rsidR="009A13ED" w:rsidRDefault="009A13ED" w:rsidP="009A13ED">
            <w:r>
              <w:t>1</w:t>
            </w:r>
          </w:p>
        </w:tc>
        <w:tc>
          <w:tcPr>
            <w:tcW w:w="2911" w:type="dxa"/>
          </w:tcPr>
          <w:p w:rsidR="009A13ED" w:rsidRPr="00C37943" w:rsidRDefault="009A13ED" w:rsidP="009A13ED">
            <w:pPr>
              <w:rPr>
                <w:rFonts w:ascii="宋体" w:hAnsi="宋体" w:cs="宋体"/>
              </w:rPr>
            </w:pPr>
          </w:p>
        </w:tc>
      </w:tr>
      <w:tr w:rsidR="009A13ED" w:rsidTr="00B90E61">
        <w:tc>
          <w:tcPr>
            <w:tcW w:w="2022" w:type="dxa"/>
          </w:tcPr>
          <w:p w:rsidR="009A13ED" w:rsidRDefault="009A13ED" w:rsidP="009A13ED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排空功能</w:t>
            </w:r>
          </w:p>
        </w:tc>
        <w:tc>
          <w:tcPr>
            <w:tcW w:w="1351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9A13ED" w:rsidRDefault="009A13ED" w:rsidP="009A13ED">
            <w:r>
              <w:rPr>
                <w:rFonts w:hint="eastAsia"/>
              </w:rPr>
              <w:t>0</w:t>
            </w:r>
            <w:r>
              <w:t>：</w:t>
            </w:r>
            <w:r>
              <w:t>OFF</w:t>
            </w:r>
          </w:p>
          <w:p w:rsidR="009A13ED" w:rsidRPr="00C37943" w:rsidRDefault="009A13ED" w:rsidP="009A13E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  <w:r>
              <w:t>：</w:t>
            </w:r>
            <w:r>
              <w:t>ON</w:t>
            </w:r>
          </w:p>
        </w:tc>
      </w:tr>
      <w:tr w:rsidR="009A13ED" w:rsidTr="00B90E61">
        <w:tc>
          <w:tcPr>
            <w:tcW w:w="2022" w:type="dxa"/>
          </w:tcPr>
          <w:p w:rsidR="009A13ED" w:rsidRDefault="009A13ED" w:rsidP="009A13ED"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自冲洗功能</w:t>
            </w:r>
          </w:p>
        </w:tc>
        <w:tc>
          <w:tcPr>
            <w:tcW w:w="1351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9A13ED" w:rsidRDefault="009A13ED" w:rsidP="009A13ED">
            <w:r>
              <w:rPr>
                <w:rFonts w:hint="eastAsia"/>
              </w:rPr>
              <w:t>0</w:t>
            </w:r>
            <w:r>
              <w:t>：</w:t>
            </w:r>
            <w:r>
              <w:t>OFF</w:t>
            </w:r>
          </w:p>
          <w:p w:rsidR="009A13ED" w:rsidRPr="00C37943" w:rsidRDefault="009A13ED" w:rsidP="009A13E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  <w:r>
              <w:t>：</w:t>
            </w:r>
            <w:r>
              <w:t>ON</w:t>
            </w:r>
          </w:p>
        </w:tc>
      </w:tr>
      <w:tr w:rsidR="009A13ED" w:rsidTr="00B90E61">
        <w:tc>
          <w:tcPr>
            <w:tcW w:w="2022" w:type="dxa"/>
          </w:tcPr>
          <w:p w:rsidR="009A13ED" w:rsidRDefault="009A13ED" w:rsidP="009A13ED"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滤芯管理功能</w:t>
            </w:r>
          </w:p>
        </w:tc>
        <w:tc>
          <w:tcPr>
            <w:tcW w:w="1351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9A13ED" w:rsidRDefault="009A13ED" w:rsidP="009A13ED">
            <w:r>
              <w:rPr>
                <w:rFonts w:hint="eastAsia"/>
              </w:rPr>
              <w:t>0</w:t>
            </w:r>
            <w:r>
              <w:t>：</w:t>
            </w:r>
            <w:r>
              <w:t>OFF</w:t>
            </w:r>
          </w:p>
          <w:p w:rsidR="009A13ED" w:rsidRPr="00C37943" w:rsidRDefault="009A13ED" w:rsidP="009A13E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：</w:t>
            </w:r>
            <w:r>
              <w:t>ON</w:t>
            </w:r>
          </w:p>
        </w:tc>
      </w:tr>
      <w:tr w:rsidR="009A13ED" w:rsidTr="00B90E61">
        <w:tc>
          <w:tcPr>
            <w:tcW w:w="2022" w:type="dxa"/>
          </w:tcPr>
          <w:p w:rsidR="009A13ED" w:rsidRDefault="009A13ED" w:rsidP="009A13ED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厂商</w:t>
            </w:r>
            <w:r>
              <w:rPr>
                <w:rFonts w:hint="eastAsia"/>
              </w:rPr>
              <w:t>L</w:t>
            </w:r>
            <w:r>
              <w:t>OGO</w:t>
            </w:r>
            <w:r>
              <w:rPr>
                <w:rFonts w:hint="eastAsia"/>
              </w:rPr>
              <w:t>是否展示</w:t>
            </w:r>
          </w:p>
        </w:tc>
        <w:tc>
          <w:tcPr>
            <w:tcW w:w="1351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9A13ED" w:rsidRDefault="009A13ED" w:rsidP="009A13ED">
            <w:r>
              <w:rPr>
                <w:rFonts w:hint="eastAsia"/>
              </w:rPr>
              <w:t>0</w:t>
            </w:r>
            <w:r>
              <w:t>：</w:t>
            </w:r>
            <w:r>
              <w:t>OFF</w:t>
            </w:r>
          </w:p>
          <w:p w:rsidR="009A13ED" w:rsidRPr="00C37943" w:rsidRDefault="009A13ED" w:rsidP="009A13ED"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1</w:t>
            </w:r>
            <w:r>
              <w:t>：</w:t>
            </w:r>
            <w:r>
              <w:t>ON</w:t>
            </w:r>
          </w:p>
        </w:tc>
      </w:tr>
      <w:tr w:rsidR="009A13ED" w:rsidTr="00B90E61">
        <w:tc>
          <w:tcPr>
            <w:tcW w:w="2022" w:type="dxa"/>
          </w:tcPr>
          <w:p w:rsidR="009A13ED" w:rsidRDefault="009A13ED" w:rsidP="009A13ED">
            <w:r>
              <w:rPr>
                <w:rFonts w:hint="eastAsia"/>
              </w:rPr>
              <w:t>7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进水温差</w:t>
            </w:r>
          </w:p>
        </w:tc>
        <w:tc>
          <w:tcPr>
            <w:tcW w:w="1351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9A13ED" w:rsidRPr="00C37943" w:rsidRDefault="009A13ED" w:rsidP="009A13ED">
            <w:pPr>
              <w:rPr>
                <w:rFonts w:ascii="宋体" w:hAnsi="宋体" w:cs="宋体"/>
              </w:rPr>
            </w:pPr>
          </w:p>
        </w:tc>
      </w:tr>
      <w:tr w:rsidR="009A13ED" w:rsidTr="00B90E61">
        <w:tc>
          <w:tcPr>
            <w:tcW w:w="2022" w:type="dxa"/>
          </w:tcPr>
          <w:p w:rsidR="009A13ED" w:rsidRDefault="009A13ED" w:rsidP="009A13ED">
            <w:r>
              <w:rPr>
                <w:rFonts w:hint="eastAsia"/>
              </w:rPr>
              <w:t>8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保温温差（步进）</w:t>
            </w:r>
          </w:p>
        </w:tc>
        <w:tc>
          <w:tcPr>
            <w:tcW w:w="1351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9A13ED" w:rsidRPr="00C37943" w:rsidRDefault="009A13ED" w:rsidP="009A13ED">
            <w:pPr>
              <w:rPr>
                <w:rFonts w:ascii="宋体" w:hAnsi="宋体" w:cs="宋体"/>
              </w:rPr>
            </w:pPr>
          </w:p>
        </w:tc>
      </w:tr>
      <w:tr w:rsidR="009A13ED" w:rsidTr="00B90E61">
        <w:tc>
          <w:tcPr>
            <w:tcW w:w="2022" w:type="dxa"/>
          </w:tcPr>
          <w:p w:rsidR="009A13ED" w:rsidRDefault="009A13ED" w:rsidP="009A13ED">
            <w:r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保温回差（步进）</w:t>
            </w:r>
          </w:p>
        </w:tc>
        <w:tc>
          <w:tcPr>
            <w:tcW w:w="1351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9A13ED" w:rsidRPr="00C37943" w:rsidRDefault="009A13ED" w:rsidP="009A13ED">
            <w:pPr>
              <w:rPr>
                <w:rFonts w:ascii="宋体" w:hAnsi="宋体" w:cs="宋体"/>
              </w:rPr>
            </w:pPr>
          </w:p>
        </w:tc>
      </w:tr>
      <w:tr w:rsidR="009A13ED" w:rsidTr="00B90E61">
        <w:tc>
          <w:tcPr>
            <w:tcW w:w="2022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进水速度（步进）</w:t>
            </w:r>
          </w:p>
        </w:tc>
        <w:tc>
          <w:tcPr>
            <w:tcW w:w="1351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9A13ED" w:rsidRPr="00C37943" w:rsidRDefault="009A13ED" w:rsidP="009A13ED">
            <w:pPr>
              <w:rPr>
                <w:rFonts w:ascii="宋体" w:hAnsi="宋体" w:cs="宋体"/>
              </w:rPr>
            </w:pPr>
          </w:p>
        </w:tc>
      </w:tr>
      <w:tr w:rsidR="009A13ED" w:rsidTr="00B90E61">
        <w:tc>
          <w:tcPr>
            <w:tcW w:w="2022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30" w:type="dxa"/>
          </w:tcPr>
          <w:p w:rsidR="009A13ED" w:rsidRDefault="009A13ED" w:rsidP="009A13ED">
            <w:r>
              <w:rPr>
                <w:rFonts w:hint="eastAsia"/>
              </w:rPr>
              <w:t>水位检测灵敏度（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）</w:t>
            </w:r>
          </w:p>
        </w:tc>
        <w:tc>
          <w:tcPr>
            <w:tcW w:w="1351" w:type="dxa"/>
          </w:tcPr>
          <w:p w:rsidR="009A13ED" w:rsidRDefault="009A13ED" w:rsidP="009A13ED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9A13ED" w:rsidRPr="00C37943" w:rsidRDefault="009A13ED" w:rsidP="009A13ED">
            <w:pPr>
              <w:rPr>
                <w:rFonts w:ascii="宋体" w:hAnsi="宋体" w:cs="宋体"/>
              </w:rPr>
            </w:pPr>
          </w:p>
        </w:tc>
      </w:tr>
    </w:tbl>
    <w:p w:rsidR="00DB0431" w:rsidRDefault="00DB0431" w:rsidP="00DB0431"/>
    <w:p w:rsidR="00DB0431" w:rsidRPr="00D36B2C" w:rsidRDefault="00DB0431" w:rsidP="00DB0431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 w:rsidRPr="00D36B2C">
        <w:rPr>
          <w:rFonts w:hint="eastAsia"/>
          <w:b/>
          <w:bCs/>
        </w:rPr>
        <w:t>下行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45" w:type="dxa"/>
        <w:tblInd w:w="76" w:type="dxa"/>
        <w:tblLayout w:type="fixed"/>
        <w:tblLook w:val="04A0" w:firstRow="1" w:lastRow="0" w:firstColumn="1" w:lastColumn="0" w:noHBand="0" w:noVBand="1"/>
      </w:tblPr>
      <w:tblGrid>
        <w:gridCol w:w="1335"/>
        <w:gridCol w:w="1395"/>
        <w:gridCol w:w="1305"/>
        <w:gridCol w:w="1215"/>
        <w:gridCol w:w="1995"/>
        <w:gridCol w:w="1200"/>
      </w:tblGrid>
      <w:tr w:rsidR="00DB0431" w:rsidTr="0082262A">
        <w:trPr>
          <w:trHeight w:val="449"/>
        </w:trPr>
        <w:tc>
          <w:tcPr>
            <w:tcW w:w="1335" w:type="dxa"/>
            <w:shd w:val="clear" w:color="auto" w:fill="CFCDCD" w:themeFill="background2" w:themeFillShade="E5"/>
          </w:tcPr>
          <w:p w:rsidR="00DB0431" w:rsidRDefault="00DB0431" w:rsidP="0082262A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DB0431" w:rsidRDefault="00DB0431" w:rsidP="0082262A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DB0431" w:rsidRDefault="00DB0431" w:rsidP="0082262A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DB0431" w:rsidRDefault="00DB0431" w:rsidP="0082262A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DB0431" w:rsidRDefault="00DB0431" w:rsidP="0082262A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DB0431" w:rsidRDefault="00DB0431" w:rsidP="0082262A">
            <w:r>
              <w:rPr>
                <w:rFonts w:hint="eastAsia"/>
              </w:rPr>
              <w:t>校验和</w:t>
            </w:r>
          </w:p>
        </w:tc>
      </w:tr>
      <w:tr w:rsidR="00DB0431" w:rsidTr="0082262A">
        <w:tc>
          <w:tcPr>
            <w:tcW w:w="1335" w:type="dxa"/>
          </w:tcPr>
          <w:p w:rsidR="00DB0431" w:rsidRDefault="00DB0431" w:rsidP="0082262A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DB0431" w:rsidRDefault="00DB0431" w:rsidP="0082262A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DB0431" w:rsidRDefault="00DB0431" w:rsidP="0082262A">
            <w:r>
              <w:rPr>
                <w:rFonts w:hint="eastAsia"/>
              </w:rPr>
              <w:t xml:space="preserve">  0x</w:t>
            </w:r>
            <w:r>
              <w:t>5</w:t>
            </w:r>
          </w:p>
        </w:tc>
        <w:tc>
          <w:tcPr>
            <w:tcW w:w="1215" w:type="dxa"/>
          </w:tcPr>
          <w:p w:rsidR="00DB0431" w:rsidRDefault="00DB0431" w:rsidP="0082262A">
            <w:r>
              <w:rPr>
                <w:rFonts w:hint="eastAsia"/>
              </w:rPr>
              <w:t>0x</w:t>
            </w:r>
            <w:r>
              <w:t>65</w:t>
            </w:r>
          </w:p>
        </w:tc>
        <w:tc>
          <w:tcPr>
            <w:tcW w:w="1995" w:type="dxa"/>
          </w:tcPr>
          <w:p w:rsidR="00DB0431" w:rsidRDefault="00DB0431" w:rsidP="00DB0431">
            <w:r>
              <w:t>0</w:t>
            </w:r>
            <w:r>
              <w:t>：</w:t>
            </w:r>
            <w:r>
              <w:rPr>
                <w:rFonts w:hint="eastAsia"/>
              </w:rPr>
              <w:t>成功</w:t>
            </w:r>
          </w:p>
          <w:p w:rsidR="00DB0431" w:rsidRDefault="00DB0431" w:rsidP="00DB0431">
            <w:r>
              <w:t>1</w:t>
            </w:r>
            <w:r>
              <w:t>：</w:t>
            </w:r>
            <w:r>
              <w:rPr>
                <w:rFonts w:hint="eastAsia"/>
              </w:rPr>
              <w:t>失败</w:t>
            </w:r>
          </w:p>
        </w:tc>
        <w:tc>
          <w:tcPr>
            <w:tcW w:w="1200" w:type="dxa"/>
          </w:tcPr>
          <w:p w:rsidR="00DB0431" w:rsidRDefault="00DB0431" w:rsidP="0082262A">
            <w:r>
              <w:rPr>
                <w:rFonts w:hint="eastAsia"/>
              </w:rPr>
              <w:t xml:space="preserve">  --</w:t>
            </w:r>
          </w:p>
        </w:tc>
      </w:tr>
    </w:tbl>
    <w:p w:rsidR="00DB0431" w:rsidRPr="00DB0431" w:rsidRDefault="00DB0431" w:rsidP="00DB0431"/>
    <w:p w:rsidR="00FC59B1" w:rsidRDefault="00FC59B1" w:rsidP="00FC59B1">
      <w:pPr>
        <w:pStyle w:val="ad"/>
        <w:jc w:val="left"/>
        <w:rPr>
          <w:kern w:val="2"/>
          <w:sz w:val="21"/>
          <w:szCs w:val="24"/>
        </w:rPr>
      </w:pPr>
      <w:r w:rsidRPr="005F5757">
        <w:rPr>
          <w:kern w:val="2"/>
          <w:sz w:val="21"/>
          <w:szCs w:val="24"/>
        </w:rPr>
        <w:t>3.</w:t>
      </w:r>
      <w:r>
        <w:rPr>
          <w:kern w:val="2"/>
          <w:sz w:val="21"/>
          <w:szCs w:val="24"/>
        </w:rPr>
        <w:t>1</w:t>
      </w:r>
      <w:r w:rsidR="00DB0431">
        <w:rPr>
          <w:kern w:val="2"/>
          <w:sz w:val="21"/>
          <w:szCs w:val="24"/>
        </w:rPr>
        <w:t>8</w:t>
      </w:r>
      <w:r>
        <w:rPr>
          <w:rFonts w:hint="eastAsia"/>
          <w:kern w:val="2"/>
          <w:sz w:val="21"/>
          <w:szCs w:val="24"/>
        </w:rPr>
        <w:t xml:space="preserve"> </w:t>
      </w:r>
      <w:r>
        <w:rPr>
          <w:rFonts w:hint="eastAsia"/>
          <w:kern w:val="2"/>
          <w:sz w:val="21"/>
          <w:szCs w:val="24"/>
        </w:rPr>
        <w:t>上报</w:t>
      </w:r>
      <w:r w:rsidR="00B90E61">
        <w:rPr>
          <w:rFonts w:hint="eastAsia"/>
          <w:kern w:val="2"/>
          <w:sz w:val="21"/>
          <w:szCs w:val="24"/>
        </w:rPr>
        <w:t>用户</w:t>
      </w:r>
      <w:r>
        <w:rPr>
          <w:rFonts w:hint="eastAsia"/>
          <w:kern w:val="2"/>
          <w:sz w:val="21"/>
          <w:szCs w:val="24"/>
        </w:rPr>
        <w:t>设置</w:t>
      </w:r>
    </w:p>
    <w:p w:rsidR="00FC59B1" w:rsidRPr="00FC59B1" w:rsidRDefault="00FC59B1" w:rsidP="00FC59B1"/>
    <w:p w:rsidR="00FC59B1" w:rsidRDefault="00FC59B1" w:rsidP="00FC59B1">
      <w:pPr>
        <w:rPr>
          <w:b/>
          <w:bCs/>
        </w:rPr>
      </w:pPr>
      <w:r w:rsidRPr="00D36B2C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上</w:t>
      </w:r>
      <w:r w:rsidRPr="00D36B2C">
        <w:rPr>
          <w:rFonts w:hint="eastAsia"/>
          <w:b/>
          <w:bCs/>
        </w:rPr>
        <w:t>行</w:t>
      </w:r>
      <w:r w:rsidRPr="00D36B2C">
        <w:rPr>
          <w:rFonts w:hint="eastAsia"/>
          <w:b/>
          <w:bCs/>
        </w:rPr>
        <w:t>]</w:t>
      </w:r>
    </w:p>
    <w:tbl>
      <w:tblPr>
        <w:tblStyle w:val="a7"/>
        <w:tblW w:w="841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3"/>
        <w:gridCol w:w="1395"/>
        <w:gridCol w:w="1305"/>
        <w:gridCol w:w="1215"/>
        <w:gridCol w:w="1995"/>
        <w:gridCol w:w="1200"/>
      </w:tblGrid>
      <w:tr w:rsidR="00FC59B1" w:rsidTr="0082262A">
        <w:trPr>
          <w:trHeight w:val="449"/>
        </w:trPr>
        <w:tc>
          <w:tcPr>
            <w:tcW w:w="1303" w:type="dxa"/>
            <w:shd w:val="clear" w:color="auto" w:fill="CFCDCD" w:themeFill="background2" w:themeFillShade="E5"/>
          </w:tcPr>
          <w:p w:rsidR="00FC59B1" w:rsidRDefault="00FC59B1" w:rsidP="0082262A">
            <w:r>
              <w:rPr>
                <w:rFonts w:hint="eastAsia"/>
              </w:rPr>
              <w:t>协议头</w:t>
            </w:r>
          </w:p>
        </w:tc>
        <w:tc>
          <w:tcPr>
            <w:tcW w:w="1395" w:type="dxa"/>
            <w:shd w:val="clear" w:color="auto" w:fill="CFCDCD" w:themeFill="background2" w:themeFillShade="E5"/>
          </w:tcPr>
          <w:p w:rsidR="00FC59B1" w:rsidRDefault="00FC59B1" w:rsidP="0082262A">
            <w:r>
              <w:rPr>
                <w:rFonts w:hint="eastAsia"/>
              </w:rPr>
              <w:t>协议版本号</w:t>
            </w:r>
          </w:p>
        </w:tc>
        <w:tc>
          <w:tcPr>
            <w:tcW w:w="1305" w:type="dxa"/>
            <w:shd w:val="clear" w:color="auto" w:fill="CFCDCD" w:themeFill="background2" w:themeFillShade="E5"/>
          </w:tcPr>
          <w:p w:rsidR="00FC59B1" w:rsidRDefault="00FC59B1" w:rsidP="0082262A">
            <w:r>
              <w:rPr>
                <w:rFonts w:hint="eastAsia"/>
              </w:rPr>
              <w:t>数据包长度</w:t>
            </w:r>
          </w:p>
        </w:tc>
        <w:tc>
          <w:tcPr>
            <w:tcW w:w="1215" w:type="dxa"/>
            <w:shd w:val="clear" w:color="auto" w:fill="CFCDCD" w:themeFill="background2" w:themeFillShade="E5"/>
          </w:tcPr>
          <w:p w:rsidR="00FC59B1" w:rsidRDefault="00FC59B1" w:rsidP="0082262A">
            <w:r>
              <w:rPr>
                <w:rFonts w:hint="eastAsia"/>
              </w:rPr>
              <w:t>命令字</w:t>
            </w:r>
          </w:p>
        </w:tc>
        <w:tc>
          <w:tcPr>
            <w:tcW w:w="1995" w:type="dxa"/>
            <w:shd w:val="clear" w:color="auto" w:fill="CFCDCD" w:themeFill="background2" w:themeFillShade="E5"/>
          </w:tcPr>
          <w:p w:rsidR="00FC59B1" w:rsidRDefault="00FC59B1" w:rsidP="0082262A">
            <w:r>
              <w:t>数据内容</w:t>
            </w:r>
          </w:p>
        </w:tc>
        <w:tc>
          <w:tcPr>
            <w:tcW w:w="1200" w:type="dxa"/>
            <w:shd w:val="clear" w:color="auto" w:fill="CFCDCD" w:themeFill="background2" w:themeFillShade="E5"/>
          </w:tcPr>
          <w:p w:rsidR="00FC59B1" w:rsidRDefault="00FC59B1" w:rsidP="0082262A">
            <w:r>
              <w:rPr>
                <w:rFonts w:hint="eastAsia"/>
              </w:rPr>
              <w:t>校验和</w:t>
            </w:r>
          </w:p>
        </w:tc>
      </w:tr>
      <w:tr w:rsidR="00FC59B1" w:rsidTr="0082262A">
        <w:tc>
          <w:tcPr>
            <w:tcW w:w="1303" w:type="dxa"/>
          </w:tcPr>
          <w:p w:rsidR="00FC59B1" w:rsidRDefault="00FC59B1" w:rsidP="0082262A">
            <w:r>
              <w:rPr>
                <w:rFonts w:hint="eastAsia"/>
              </w:rPr>
              <w:t xml:space="preserve">  0XFE</w:t>
            </w:r>
          </w:p>
        </w:tc>
        <w:tc>
          <w:tcPr>
            <w:tcW w:w="1395" w:type="dxa"/>
          </w:tcPr>
          <w:p w:rsidR="00FC59B1" w:rsidRDefault="00FC59B1" w:rsidP="0082262A">
            <w:r>
              <w:rPr>
                <w:rFonts w:hint="eastAsia"/>
              </w:rPr>
              <w:t xml:space="preserve"> 0x01</w:t>
            </w:r>
          </w:p>
        </w:tc>
        <w:tc>
          <w:tcPr>
            <w:tcW w:w="1305" w:type="dxa"/>
          </w:tcPr>
          <w:p w:rsidR="00FC59B1" w:rsidRDefault="00FC59B1" w:rsidP="0082262A">
            <w:r>
              <w:rPr>
                <w:rFonts w:hint="eastAsia"/>
              </w:rPr>
              <w:t xml:space="preserve">  0x</w:t>
            </w:r>
            <w:r w:rsidR="007F00DF">
              <w:t>41</w:t>
            </w:r>
          </w:p>
        </w:tc>
        <w:tc>
          <w:tcPr>
            <w:tcW w:w="1215" w:type="dxa"/>
          </w:tcPr>
          <w:p w:rsidR="00FC59B1" w:rsidRDefault="00FC59B1" w:rsidP="0082262A">
            <w:r>
              <w:rPr>
                <w:rFonts w:hint="eastAsia"/>
              </w:rPr>
              <w:t>0x</w:t>
            </w:r>
            <w:r>
              <w:t>6</w:t>
            </w:r>
            <w:r w:rsidR="004E7465">
              <w:t>6</w:t>
            </w:r>
          </w:p>
        </w:tc>
        <w:tc>
          <w:tcPr>
            <w:tcW w:w="1995" w:type="dxa"/>
          </w:tcPr>
          <w:p w:rsidR="00FC59B1" w:rsidRDefault="00FC59B1" w:rsidP="0082262A"/>
        </w:tc>
        <w:tc>
          <w:tcPr>
            <w:tcW w:w="1200" w:type="dxa"/>
          </w:tcPr>
          <w:p w:rsidR="00FC59B1" w:rsidRDefault="00FC59B1" w:rsidP="0082262A">
            <w:r>
              <w:rPr>
                <w:rFonts w:hint="eastAsia"/>
              </w:rPr>
              <w:t xml:space="preserve">  --</w:t>
            </w:r>
          </w:p>
        </w:tc>
      </w:tr>
    </w:tbl>
    <w:p w:rsidR="00FC59B1" w:rsidRDefault="00FC59B1" w:rsidP="00FC59B1"/>
    <w:p w:rsidR="007F00DF" w:rsidRDefault="00E20746" w:rsidP="00FC59B1">
      <w:pPr>
        <w:rPr>
          <w:rFonts w:hint="eastAsia"/>
        </w:rPr>
      </w:pPr>
      <w:r>
        <w:t>Fe01</w:t>
      </w:r>
      <w:r w:rsidR="007F00DF">
        <w:t>41</w:t>
      </w:r>
      <w:r>
        <w:t>66</w:t>
      </w:r>
      <w:r w:rsidRPr="00AF1761">
        <w:t>86593303224526</w:t>
      </w:r>
      <w:r>
        <w:t>0</w:t>
      </w:r>
      <w:r w:rsidRPr="00AF1761">
        <w:t>4</w:t>
      </w:r>
      <w:r>
        <w:t>01</w:t>
      </w:r>
      <w:r w:rsidR="007F00DF">
        <w:t>01</w:t>
      </w:r>
      <w:r>
        <w:t>102d</w:t>
      </w:r>
      <w:r w:rsidR="007F00DF">
        <w:t>0107010203040506070809</w:t>
      </w:r>
      <w:r w:rsidR="005D734D">
        <w:t>10</w:t>
      </w:r>
      <w:bookmarkStart w:id="1" w:name="_GoBack"/>
      <w:bookmarkEnd w:id="1"/>
      <w:r w:rsidR="007F00DF">
        <w:t>0b0c010102020303050502011e58</w:t>
      </w:r>
    </w:p>
    <w:p w:rsidR="007F00DF" w:rsidRDefault="007F00DF" w:rsidP="00FC59B1">
      <w:pPr>
        <w:rPr>
          <w:rFonts w:hint="eastAsia"/>
        </w:rPr>
      </w:pPr>
    </w:p>
    <w:p w:rsidR="00FC59B1" w:rsidRDefault="00FC59B1" w:rsidP="00FC59B1">
      <w:r>
        <w:t>数据</w:t>
      </w:r>
      <w:r>
        <w:rPr>
          <w:rFonts w:hint="eastAsia"/>
        </w:rPr>
        <w:t>内容</w:t>
      </w:r>
    </w:p>
    <w:tbl>
      <w:tblPr>
        <w:tblStyle w:val="a7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22"/>
        <w:gridCol w:w="2130"/>
        <w:gridCol w:w="1351"/>
        <w:gridCol w:w="2911"/>
      </w:tblGrid>
      <w:tr w:rsidR="00FC59B1" w:rsidTr="0082262A">
        <w:tc>
          <w:tcPr>
            <w:tcW w:w="2022" w:type="dxa"/>
            <w:shd w:val="clear" w:color="auto" w:fill="CFCDCD" w:themeFill="background2" w:themeFillShade="E5"/>
          </w:tcPr>
          <w:p w:rsidR="00FC59B1" w:rsidRDefault="00DB7F35" w:rsidP="0082262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:rsidR="00FC59B1" w:rsidRDefault="00FC59B1" w:rsidP="0082262A">
            <w:r>
              <w:rPr>
                <w:rFonts w:hint="eastAsia"/>
              </w:rPr>
              <w:t>内容</w:t>
            </w:r>
          </w:p>
        </w:tc>
        <w:tc>
          <w:tcPr>
            <w:tcW w:w="1351" w:type="dxa"/>
            <w:shd w:val="clear" w:color="auto" w:fill="CFCDCD" w:themeFill="background2" w:themeFillShade="E5"/>
          </w:tcPr>
          <w:p w:rsidR="00FC59B1" w:rsidRDefault="00FC59B1" w:rsidP="0082262A">
            <w:r>
              <w:rPr>
                <w:rFonts w:hint="eastAsia"/>
              </w:rPr>
              <w:t>字节数</w:t>
            </w:r>
          </w:p>
        </w:tc>
        <w:tc>
          <w:tcPr>
            <w:tcW w:w="2911" w:type="dxa"/>
            <w:shd w:val="clear" w:color="auto" w:fill="CFCDCD" w:themeFill="background2" w:themeFillShade="E5"/>
          </w:tcPr>
          <w:p w:rsidR="00FC59B1" w:rsidRDefault="00FC59B1" w:rsidP="0082262A">
            <w:r>
              <w:rPr>
                <w:rFonts w:hint="eastAsia"/>
              </w:rPr>
              <w:t>描述</w:t>
            </w:r>
          </w:p>
        </w:tc>
      </w:tr>
      <w:tr w:rsidR="00FC59B1" w:rsidTr="0082262A">
        <w:tc>
          <w:tcPr>
            <w:tcW w:w="2022" w:type="dxa"/>
          </w:tcPr>
          <w:p w:rsidR="00FC59B1" w:rsidRDefault="00FC59B1" w:rsidP="0082262A">
            <w:r>
              <w:t>0</w:t>
            </w:r>
          </w:p>
        </w:tc>
        <w:tc>
          <w:tcPr>
            <w:tcW w:w="2130" w:type="dxa"/>
          </w:tcPr>
          <w:p w:rsidR="00FC59B1" w:rsidRDefault="00FC59B1" w:rsidP="0082262A">
            <w:r>
              <w:rPr>
                <w:rFonts w:hint="eastAsia"/>
              </w:rPr>
              <w:t>I</w:t>
            </w:r>
            <w:r>
              <w:t>MEI</w:t>
            </w:r>
          </w:p>
        </w:tc>
        <w:tc>
          <w:tcPr>
            <w:tcW w:w="1351" w:type="dxa"/>
          </w:tcPr>
          <w:p w:rsidR="00FC59B1" w:rsidRDefault="00FC59B1" w:rsidP="0082262A">
            <w:r>
              <w:t>8</w:t>
            </w:r>
          </w:p>
        </w:tc>
        <w:tc>
          <w:tcPr>
            <w:tcW w:w="2911" w:type="dxa"/>
          </w:tcPr>
          <w:p w:rsidR="00FC59B1" w:rsidRPr="00FC59B1" w:rsidRDefault="00FC59B1" w:rsidP="0082262A">
            <w:pPr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9A13ED" w:rsidTr="0082262A">
        <w:tc>
          <w:tcPr>
            <w:tcW w:w="2022" w:type="dxa"/>
          </w:tcPr>
          <w:p w:rsidR="009A13ED" w:rsidRDefault="009A13ED" w:rsidP="0082262A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9A13ED" w:rsidRDefault="009A13ED" w:rsidP="0082262A">
            <w:r>
              <w:rPr>
                <w:rFonts w:hint="eastAsia"/>
              </w:rPr>
              <w:t>机型</w:t>
            </w:r>
          </w:p>
        </w:tc>
        <w:tc>
          <w:tcPr>
            <w:tcW w:w="1351" w:type="dxa"/>
          </w:tcPr>
          <w:p w:rsidR="009A13ED" w:rsidRDefault="009A13ED" w:rsidP="0082262A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9A13ED" w:rsidRDefault="00C9371E" w:rsidP="009A13ED">
            <w:r>
              <w:t>1</w:t>
            </w:r>
            <w:r w:rsidR="009A13ED">
              <w:t>：步进</w:t>
            </w:r>
          </w:p>
          <w:p w:rsidR="009A13ED" w:rsidRPr="00FC59B1" w:rsidRDefault="00C9371E" w:rsidP="009A13ED">
            <w:pPr>
              <w:rPr>
                <w:rFonts w:ascii="宋体" w:eastAsia="MS Mincho" w:hAnsi="宋体" w:cs="宋体"/>
                <w:lang w:eastAsia="ja-JP"/>
              </w:rPr>
            </w:pPr>
            <w:r>
              <w:t>0</w:t>
            </w:r>
            <w:r w:rsidR="009A13ED">
              <w:t>：节能</w:t>
            </w:r>
          </w:p>
        </w:tc>
      </w:tr>
      <w:tr w:rsidR="00B90E61" w:rsidTr="0082262A">
        <w:tc>
          <w:tcPr>
            <w:tcW w:w="2022" w:type="dxa"/>
          </w:tcPr>
          <w:p w:rsidR="00B90E61" w:rsidRDefault="009A13ED" w:rsidP="00B90E61">
            <w:r>
              <w:t>2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当前日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B90E61" w:rsidTr="0082262A">
        <w:tc>
          <w:tcPr>
            <w:tcW w:w="2022" w:type="dxa"/>
          </w:tcPr>
          <w:p w:rsidR="00B90E61" w:rsidRDefault="009A13ED" w:rsidP="00B90E61">
            <w:r>
              <w:t>3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当前时间（小时）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B90E61" w:rsidTr="0082262A">
        <w:tc>
          <w:tcPr>
            <w:tcW w:w="2022" w:type="dxa"/>
          </w:tcPr>
          <w:p w:rsidR="00B90E61" w:rsidRDefault="009A13ED" w:rsidP="00B90E61">
            <w:r>
              <w:t>4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当前时间（分钟）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B90E61" w:rsidTr="0082262A">
        <w:tc>
          <w:tcPr>
            <w:tcW w:w="2022" w:type="dxa"/>
          </w:tcPr>
          <w:p w:rsidR="00B90E61" w:rsidRDefault="009A13ED" w:rsidP="00B90E61">
            <w:r>
              <w:t>5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开机日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B90E61" w:rsidTr="0082262A">
        <w:tc>
          <w:tcPr>
            <w:tcW w:w="2022" w:type="dxa"/>
          </w:tcPr>
          <w:p w:rsidR="00B90E61" w:rsidRDefault="009A13ED" w:rsidP="00B90E61">
            <w:r>
              <w:t>6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关机日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B90E61" w:rsidTr="0082262A">
        <w:tc>
          <w:tcPr>
            <w:tcW w:w="2022" w:type="dxa"/>
          </w:tcPr>
          <w:p w:rsidR="00B90E61" w:rsidRDefault="009A13ED" w:rsidP="00B90E61">
            <w:r>
              <w:t>7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定时第一段开时间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2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B90E61" w:rsidTr="0082262A">
        <w:tc>
          <w:tcPr>
            <w:tcW w:w="2022" w:type="dxa"/>
          </w:tcPr>
          <w:p w:rsidR="00B90E61" w:rsidRDefault="009A13ED" w:rsidP="00B90E61">
            <w:r>
              <w:t>8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定时第一段关时间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2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B90E61" w:rsidTr="0082262A">
        <w:tc>
          <w:tcPr>
            <w:tcW w:w="2022" w:type="dxa"/>
          </w:tcPr>
          <w:p w:rsidR="00B90E61" w:rsidRDefault="009A13ED" w:rsidP="00B90E61">
            <w:r>
              <w:t>9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定时第二段开时间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2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B90E61" w:rsidTr="0082262A">
        <w:tc>
          <w:tcPr>
            <w:tcW w:w="2022" w:type="dxa"/>
          </w:tcPr>
          <w:p w:rsidR="00B90E61" w:rsidRDefault="009A13ED" w:rsidP="00B90E61">
            <w:r>
              <w:t>10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定时第二段关时间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2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B90E61" w:rsidTr="0082262A">
        <w:tc>
          <w:tcPr>
            <w:tcW w:w="2022" w:type="dxa"/>
          </w:tcPr>
          <w:p w:rsidR="00B90E61" w:rsidRDefault="009A13ED" w:rsidP="00B90E61">
            <w:r>
              <w:t>11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定时第三段开时间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2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B90E61" w:rsidTr="0082262A">
        <w:tc>
          <w:tcPr>
            <w:tcW w:w="2022" w:type="dxa"/>
          </w:tcPr>
          <w:p w:rsidR="00B90E61" w:rsidRDefault="00A47F28" w:rsidP="00B90E61">
            <w:r>
              <w:rPr>
                <w:rFonts w:hint="eastAsia"/>
              </w:rPr>
              <w:t>1</w:t>
            </w:r>
            <w:r w:rsidR="009A13ED">
              <w:t>2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定时第三段关时间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2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B90E61" w:rsidTr="0082262A">
        <w:tc>
          <w:tcPr>
            <w:tcW w:w="2022" w:type="dxa"/>
          </w:tcPr>
          <w:p w:rsidR="00B90E61" w:rsidRDefault="00A47F28" w:rsidP="00B90E61">
            <w:r>
              <w:rPr>
                <w:rFonts w:hint="eastAsia"/>
              </w:rPr>
              <w:t>1</w:t>
            </w:r>
            <w:r w:rsidR="009A13ED">
              <w:t>3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定时消毒第一段时间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2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B90E61" w:rsidTr="0082262A">
        <w:tc>
          <w:tcPr>
            <w:tcW w:w="2022" w:type="dxa"/>
          </w:tcPr>
          <w:p w:rsidR="00B90E61" w:rsidRDefault="00A47F28" w:rsidP="00B90E61">
            <w:r>
              <w:rPr>
                <w:rFonts w:hint="eastAsia"/>
              </w:rPr>
              <w:t>1</w:t>
            </w:r>
            <w:r w:rsidR="009A13ED">
              <w:t>4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定时消毒第二段时间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2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B90E61" w:rsidTr="0082262A">
        <w:tc>
          <w:tcPr>
            <w:tcW w:w="2022" w:type="dxa"/>
          </w:tcPr>
          <w:p w:rsidR="00B90E61" w:rsidRDefault="00A47F28" w:rsidP="00B90E61">
            <w:r>
              <w:rPr>
                <w:rFonts w:hint="eastAsia"/>
              </w:rPr>
              <w:lastRenderedPageBreak/>
              <w:t>1</w:t>
            </w:r>
            <w:r w:rsidR="009A13ED">
              <w:t>5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定时消毒第三段时间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2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B90E61" w:rsidTr="0082262A">
        <w:tc>
          <w:tcPr>
            <w:tcW w:w="2022" w:type="dxa"/>
          </w:tcPr>
          <w:p w:rsidR="00B90E61" w:rsidRDefault="00A47F28" w:rsidP="00B90E61">
            <w:r>
              <w:rPr>
                <w:rFonts w:hint="eastAsia"/>
              </w:rPr>
              <w:t>1</w:t>
            </w:r>
            <w:r w:rsidR="009A13ED">
              <w:t>6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定时换水时间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2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B90E61" w:rsidTr="0082262A">
        <w:tc>
          <w:tcPr>
            <w:tcW w:w="2022" w:type="dxa"/>
          </w:tcPr>
          <w:p w:rsidR="00B90E61" w:rsidRDefault="00A47F28" w:rsidP="00B90E61">
            <w:r>
              <w:rPr>
                <w:rFonts w:hint="eastAsia"/>
              </w:rPr>
              <w:t>1</w:t>
            </w:r>
            <w:r w:rsidR="009A13ED">
              <w:t>7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换水时长（分钟）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B90E61" w:rsidTr="0082262A">
        <w:tc>
          <w:tcPr>
            <w:tcW w:w="2022" w:type="dxa"/>
          </w:tcPr>
          <w:p w:rsidR="00B90E61" w:rsidRDefault="00A47F28" w:rsidP="00B90E61">
            <w:r>
              <w:rPr>
                <w:rFonts w:hint="eastAsia"/>
              </w:rPr>
              <w:t>1</w:t>
            </w:r>
            <w:r w:rsidR="009A13ED">
              <w:t>8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换水周期（天）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  <w:tr w:rsidR="00B90E61" w:rsidTr="0082262A">
        <w:tc>
          <w:tcPr>
            <w:tcW w:w="2022" w:type="dxa"/>
          </w:tcPr>
          <w:p w:rsidR="00B90E61" w:rsidRDefault="00A47F28" w:rsidP="00B90E61">
            <w:r>
              <w:rPr>
                <w:rFonts w:hint="eastAsia"/>
              </w:rPr>
              <w:t>1</w:t>
            </w:r>
            <w:r w:rsidR="009A13ED">
              <w:t>9</w:t>
            </w:r>
          </w:p>
        </w:tc>
        <w:tc>
          <w:tcPr>
            <w:tcW w:w="2130" w:type="dxa"/>
          </w:tcPr>
          <w:p w:rsidR="00B90E61" w:rsidRDefault="00B90E61" w:rsidP="00B90E61">
            <w:r>
              <w:rPr>
                <w:rFonts w:hint="eastAsia"/>
              </w:rPr>
              <w:t>滤芯寿命（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³）</w:t>
            </w:r>
          </w:p>
        </w:tc>
        <w:tc>
          <w:tcPr>
            <w:tcW w:w="1351" w:type="dxa"/>
          </w:tcPr>
          <w:p w:rsidR="00B90E61" w:rsidRDefault="00A47F28" w:rsidP="00B90E61">
            <w:r>
              <w:rPr>
                <w:rFonts w:hint="eastAsia"/>
              </w:rPr>
              <w:t>1</w:t>
            </w:r>
          </w:p>
        </w:tc>
        <w:tc>
          <w:tcPr>
            <w:tcW w:w="2911" w:type="dxa"/>
          </w:tcPr>
          <w:p w:rsidR="00B90E61" w:rsidRPr="00FC59B1" w:rsidRDefault="00B90E61" w:rsidP="00B90E61">
            <w:pPr>
              <w:jc w:val="left"/>
              <w:rPr>
                <w:rFonts w:ascii="宋体" w:eastAsia="MS Mincho" w:hAnsi="宋体" w:cs="宋体"/>
                <w:lang w:eastAsia="ja-JP"/>
              </w:rPr>
            </w:pPr>
          </w:p>
        </w:tc>
      </w:tr>
    </w:tbl>
    <w:p w:rsidR="00FC59B1" w:rsidRPr="00FC59B1" w:rsidRDefault="00FC59B1" w:rsidP="00FC59B1"/>
    <w:sectPr w:rsidR="00FC59B1" w:rsidRPr="00FC59B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5CF" w:rsidRDefault="00E045CF">
      <w:r>
        <w:separator/>
      </w:r>
    </w:p>
  </w:endnote>
  <w:endnote w:type="continuationSeparator" w:id="0">
    <w:p w:rsidR="00E045CF" w:rsidRDefault="00E04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5CF" w:rsidRDefault="00E045CF">
      <w:r>
        <w:separator/>
      </w:r>
    </w:p>
  </w:footnote>
  <w:footnote w:type="continuationSeparator" w:id="0">
    <w:p w:rsidR="00E045CF" w:rsidRDefault="00E04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62A" w:rsidRDefault="0082262A">
    <w:pPr>
      <w:pStyle w:val="a4"/>
    </w:pPr>
    <w:r>
      <w:rPr>
        <w:rFonts w:hint="eastAsia"/>
      </w:rPr>
      <w:t xml:space="preserve">                              </w:t>
    </w:r>
    <w:r>
      <w:rPr>
        <w:rFonts w:hint="eastAsia"/>
      </w:rPr>
      <w:t>深圳市智水小荷技术有限公司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C234CC"/>
    <w:rsid w:val="000068EB"/>
    <w:rsid w:val="0002346E"/>
    <w:rsid w:val="0003448B"/>
    <w:rsid w:val="00036A4C"/>
    <w:rsid w:val="00067F52"/>
    <w:rsid w:val="0009320E"/>
    <w:rsid w:val="000B2EE8"/>
    <w:rsid w:val="000F0FFE"/>
    <w:rsid w:val="0010020D"/>
    <w:rsid w:val="0012264F"/>
    <w:rsid w:val="00133EA4"/>
    <w:rsid w:val="001368D6"/>
    <w:rsid w:val="00154B35"/>
    <w:rsid w:val="00170FDD"/>
    <w:rsid w:val="00173E9A"/>
    <w:rsid w:val="0017561C"/>
    <w:rsid w:val="001D2C09"/>
    <w:rsid w:val="001E0F41"/>
    <w:rsid w:val="001E43BA"/>
    <w:rsid w:val="00240B1D"/>
    <w:rsid w:val="00241379"/>
    <w:rsid w:val="0028262C"/>
    <w:rsid w:val="00285B81"/>
    <w:rsid w:val="002867BE"/>
    <w:rsid w:val="002E6F82"/>
    <w:rsid w:val="00306C66"/>
    <w:rsid w:val="00317AD3"/>
    <w:rsid w:val="00327CBA"/>
    <w:rsid w:val="0036149F"/>
    <w:rsid w:val="0036222A"/>
    <w:rsid w:val="00363DB5"/>
    <w:rsid w:val="003728F2"/>
    <w:rsid w:val="00372C71"/>
    <w:rsid w:val="00372DF8"/>
    <w:rsid w:val="0038540B"/>
    <w:rsid w:val="00394A99"/>
    <w:rsid w:val="003B234F"/>
    <w:rsid w:val="003B2851"/>
    <w:rsid w:val="003B4C9D"/>
    <w:rsid w:val="003C1153"/>
    <w:rsid w:val="003C3972"/>
    <w:rsid w:val="003E2D57"/>
    <w:rsid w:val="00422588"/>
    <w:rsid w:val="00432785"/>
    <w:rsid w:val="00454023"/>
    <w:rsid w:val="00463FF1"/>
    <w:rsid w:val="00471130"/>
    <w:rsid w:val="004741F8"/>
    <w:rsid w:val="00487569"/>
    <w:rsid w:val="00495941"/>
    <w:rsid w:val="004959A6"/>
    <w:rsid w:val="004A34BD"/>
    <w:rsid w:val="004A53C4"/>
    <w:rsid w:val="004B44F3"/>
    <w:rsid w:val="004D5063"/>
    <w:rsid w:val="004D6C26"/>
    <w:rsid w:val="004E5489"/>
    <w:rsid w:val="004E7465"/>
    <w:rsid w:val="00532277"/>
    <w:rsid w:val="00535865"/>
    <w:rsid w:val="00547D6D"/>
    <w:rsid w:val="00572EA1"/>
    <w:rsid w:val="0057395E"/>
    <w:rsid w:val="005B67B9"/>
    <w:rsid w:val="005C1D49"/>
    <w:rsid w:val="005D2E3D"/>
    <w:rsid w:val="005D734D"/>
    <w:rsid w:val="005F5757"/>
    <w:rsid w:val="00604C1E"/>
    <w:rsid w:val="00606B5B"/>
    <w:rsid w:val="00621798"/>
    <w:rsid w:val="00624525"/>
    <w:rsid w:val="006411CE"/>
    <w:rsid w:val="0064496D"/>
    <w:rsid w:val="00646B7A"/>
    <w:rsid w:val="00651940"/>
    <w:rsid w:val="00656CB4"/>
    <w:rsid w:val="0065756E"/>
    <w:rsid w:val="00674511"/>
    <w:rsid w:val="00691184"/>
    <w:rsid w:val="006973F5"/>
    <w:rsid w:val="006D6FD2"/>
    <w:rsid w:val="006D7E96"/>
    <w:rsid w:val="006E2DF8"/>
    <w:rsid w:val="006E3B8C"/>
    <w:rsid w:val="006F336E"/>
    <w:rsid w:val="006F3E5B"/>
    <w:rsid w:val="006F58CA"/>
    <w:rsid w:val="0071176F"/>
    <w:rsid w:val="00727AF6"/>
    <w:rsid w:val="007522DE"/>
    <w:rsid w:val="00764441"/>
    <w:rsid w:val="00784AE7"/>
    <w:rsid w:val="0079615A"/>
    <w:rsid w:val="007B43F5"/>
    <w:rsid w:val="007C3FFE"/>
    <w:rsid w:val="007F00DF"/>
    <w:rsid w:val="00806AC8"/>
    <w:rsid w:val="00807EB2"/>
    <w:rsid w:val="008103EE"/>
    <w:rsid w:val="00811EE7"/>
    <w:rsid w:val="0082262A"/>
    <w:rsid w:val="00894594"/>
    <w:rsid w:val="008B417D"/>
    <w:rsid w:val="008B484A"/>
    <w:rsid w:val="008D515B"/>
    <w:rsid w:val="008E3633"/>
    <w:rsid w:val="00900A45"/>
    <w:rsid w:val="009122BE"/>
    <w:rsid w:val="009318DD"/>
    <w:rsid w:val="009334A2"/>
    <w:rsid w:val="00945809"/>
    <w:rsid w:val="009553DA"/>
    <w:rsid w:val="009736BD"/>
    <w:rsid w:val="00974031"/>
    <w:rsid w:val="009A13ED"/>
    <w:rsid w:val="009D2954"/>
    <w:rsid w:val="009D2C06"/>
    <w:rsid w:val="009E7294"/>
    <w:rsid w:val="00A15027"/>
    <w:rsid w:val="00A47F28"/>
    <w:rsid w:val="00A503B2"/>
    <w:rsid w:val="00A62442"/>
    <w:rsid w:val="00A702FF"/>
    <w:rsid w:val="00A816DA"/>
    <w:rsid w:val="00A86EAF"/>
    <w:rsid w:val="00AC0498"/>
    <w:rsid w:val="00AC5E96"/>
    <w:rsid w:val="00AC6C9C"/>
    <w:rsid w:val="00AD788F"/>
    <w:rsid w:val="00AF1761"/>
    <w:rsid w:val="00AF1FD2"/>
    <w:rsid w:val="00AF5E00"/>
    <w:rsid w:val="00B01F4B"/>
    <w:rsid w:val="00B05085"/>
    <w:rsid w:val="00B07796"/>
    <w:rsid w:val="00B12232"/>
    <w:rsid w:val="00B12592"/>
    <w:rsid w:val="00B15EC5"/>
    <w:rsid w:val="00B25D3D"/>
    <w:rsid w:val="00B274F9"/>
    <w:rsid w:val="00B336F4"/>
    <w:rsid w:val="00B55BBA"/>
    <w:rsid w:val="00B61FAA"/>
    <w:rsid w:val="00B84C83"/>
    <w:rsid w:val="00B90E61"/>
    <w:rsid w:val="00BB35A9"/>
    <w:rsid w:val="00BB4F7C"/>
    <w:rsid w:val="00BD463C"/>
    <w:rsid w:val="00BE1749"/>
    <w:rsid w:val="00BE52CD"/>
    <w:rsid w:val="00BF46D3"/>
    <w:rsid w:val="00BF7C6A"/>
    <w:rsid w:val="00C03DED"/>
    <w:rsid w:val="00C37559"/>
    <w:rsid w:val="00C37943"/>
    <w:rsid w:val="00C51031"/>
    <w:rsid w:val="00C60FDF"/>
    <w:rsid w:val="00C7575F"/>
    <w:rsid w:val="00C84D1F"/>
    <w:rsid w:val="00C9371E"/>
    <w:rsid w:val="00C974BC"/>
    <w:rsid w:val="00CB67C8"/>
    <w:rsid w:val="00CE729E"/>
    <w:rsid w:val="00CF0243"/>
    <w:rsid w:val="00D029EE"/>
    <w:rsid w:val="00D13A13"/>
    <w:rsid w:val="00D36B2C"/>
    <w:rsid w:val="00D45843"/>
    <w:rsid w:val="00D540D6"/>
    <w:rsid w:val="00D644EF"/>
    <w:rsid w:val="00D669F5"/>
    <w:rsid w:val="00D70471"/>
    <w:rsid w:val="00DB0431"/>
    <w:rsid w:val="00DB599D"/>
    <w:rsid w:val="00DB7F35"/>
    <w:rsid w:val="00DE3242"/>
    <w:rsid w:val="00DF3DB6"/>
    <w:rsid w:val="00E045CF"/>
    <w:rsid w:val="00E20746"/>
    <w:rsid w:val="00E264AD"/>
    <w:rsid w:val="00E51CA2"/>
    <w:rsid w:val="00E572A3"/>
    <w:rsid w:val="00E603F0"/>
    <w:rsid w:val="00EB4846"/>
    <w:rsid w:val="00ED2223"/>
    <w:rsid w:val="00ED5F0A"/>
    <w:rsid w:val="00EE3164"/>
    <w:rsid w:val="00F01479"/>
    <w:rsid w:val="00F31885"/>
    <w:rsid w:val="00F34988"/>
    <w:rsid w:val="00F35FAC"/>
    <w:rsid w:val="00F8758E"/>
    <w:rsid w:val="00FC59B1"/>
    <w:rsid w:val="00FD0CEA"/>
    <w:rsid w:val="00FD0FF0"/>
    <w:rsid w:val="00FD1F0B"/>
    <w:rsid w:val="00FD65D7"/>
    <w:rsid w:val="00FE093A"/>
    <w:rsid w:val="0C0953B5"/>
    <w:rsid w:val="0FE34985"/>
    <w:rsid w:val="269E153E"/>
    <w:rsid w:val="3EA1168E"/>
    <w:rsid w:val="55790682"/>
    <w:rsid w:val="57C234CC"/>
    <w:rsid w:val="6D535020"/>
    <w:rsid w:val="7D9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D12A80"/>
  <w15:docId w15:val="{55ECA2F0-CDEB-48FB-B92D-A3F8350A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A13E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F57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72C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72C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3B2851"/>
    <w:pPr>
      <w:ind w:firstLineChars="200" w:firstLine="420"/>
    </w:pPr>
  </w:style>
  <w:style w:type="character" w:customStyle="1" w:styleId="10">
    <w:name w:val="标题 1 字符"/>
    <w:basedOn w:val="a0"/>
    <w:link w:val="1"/>
    <w:rsid w:val="005F575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9">
    <w:name w:val="Title"/>
    <w:basedOn w:val="a"/>
    <w:next w:val="a"/>
    <w:link w:val="aa"/>
    <w:qFormat/>
    <w:rsid w:val="005F57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5F575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b">
    <w:name w:val="Strong"/>
    <w:basedOn w:val="a0"/>
    <w:qFormat/>
    <w:rsid w:val="005F5757"/>
    <w:rPr>
      <w:b/>
      <w:bCs/>
    </w:rPr>
  </w:style>
  <w:style w:type="character" w:styleId="ac">
    <w:name w:val="Emphasis"/>
    <w:basedOn w:val="a0"/>
    <w:qFormat/>
    <w:rsid w:val="005F5757"/>
    <w:rPr>
      <w:i/>
      <w:iCs/>
    </w:rPr>
  </w:style>
  <w:style w:type="paragraph" w:styleId="ad">
    <w:name w:val="Subtitle"/>
    <w:basedOn w:val="a"/>
    <w:next w:val="a"/>
    <w:link w:val="ae"/>
    <w:qFormat/>
    <w:rsid w:val="005F575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rsid w:val="005F5757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fontstyle01">
    <w:name w:val="fontstyle01"/>
    <w:basedOn w:val="a0"/>
    <w:rsid w:val="00C37943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rsid w:val="00372C7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372C71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8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4551</TotalTime>
  <Pages>16</Pages>
  <Words>1223</Words>
  <Characters>6974</Characters>
  <Application>Microsoft Office Word</Application>
  <DocSecurity>0</DocSecurity>
  <Lines>58</Lines>
  <Paragraphs>16</Paragraphs>
  <ScaleCrop>false</ScaleCrop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JearMay</dc:creator>
  <cp:lastModifiedBy>huaxuinfo001</cp:lastModifiedBy>
  <cp:revision>91</cp:revision>
  <dcterms:created xsi:type="dcterms:W3CDTF">2018-07-23T01:29:00Z</dcterms:created>
  <dcterms:modified xsi:type="dcterms:W3CDTF">2018-09-29T08:27:00Z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